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936" w:rsidRPr="00DD2AB3" w:rsidRDefault="00112936" w:rsidP="00112936">
      <w:pPr>
        <w:pStyle w:val="Title"/>
        <w:rPr>
          <w:rFonts w:ascii="Times New Roman" w:hAnsi="Times New Roman"/>
        </w:rPr>
      </w:pPr>
      <w:bookmarkStart w:id="0" w:name="_Toc465677962"/>
      <w:bookmarkStart w:id="1" w:name="_Toc467738734"/>
      <w:r w:rsidRPr="00DD2AB3">
        <w:rPr>
          <w:rFonts w:ascii="Times New Roman" w:hAnsi="Times New Roman"/>
          <w:noProof/>
          <w:lang w:eastAsia="ja-JP"/>
        </w:rPr>
        <mc:AlternateContent>
          <mc:Choice Requires="wps">
            <w:drawing>
              <wp:anchor distT="0" distB="0" distL="114300" distR="114300" simplePos="0" relativeHeight="251659264" behindDoc="0" locked="0" layoutInCell="1" allowOverlap="1" wp14:anchorId="007D6730" wp14:editId="65EC5621">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E297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0.4pt" to="477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" strokecolor="#5134fc" strokeweight="1pt">
                <v:stroke joinstyle="miter"/>
              </v:line>
            </w:pict>
          </mc:Fallback>
        </mc:AlternateContent>
      </w:r>
      <w:r w:rsidRPr="00DD2AB3">
        <w:rPr>
          <w:rFonts w:ascii="Times New Roman" w:hAnsi="Times New Roman"/>
          <w:noProof/>
          <w:lang w:eastAsia="ja-JP"/>
        </w:rPr>
        <w:drawing>
          <wp:inline distT="0" distB="0" distL="0" distR="0" wp14:anchorId="36B12AF3" wp14:editId="45C96DFD">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r w:rsidRPr="00DD2AB3">
        <w:rPr>
          <w:rFonts w:ascii="Times New Roman" w:hAnsi="Times New Roman"/>
        </w:rPr>
        <w:t xml:space="preserve"> </w:t>
      </w:r>
      <w:r>
        <w:rPr>
          <w:noProof/>
          <w:lang w:eastAsia="ja-JP"/>
        </w:rPr>
        <w:drawing>
          <wp:inline distT="0" distB="0" distL="0" distR="0" wp14:anchorId="5B8D6836" wp14:editId="5AE3CFA2">
            <wp:extent cx="339407" cy="2520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29" cy="267847"/>
                    </a:xfrm>
                    <a:prstGeom prst="rect">
                      <a:avLst/>
                    </a:prstGeom>
                  </pic:spPr>
                </pic:pic>
              </a:graphicData>
            </a:graphic>
          </wp:inline>
        </w:drawing>
      </w:r>
    </w:p>
    <w:p w:rsidR="0050513B" w:rsidRDefault="0050513B">
      <w:pPr>
        <w:pStyle w:val="NormalTB"/>
        <w:widowControl w:val="0"/>
        <w:spacing w:before="120"/>
        <w:rPr>
          <w:rFonts w:ascii="Arial" w:hAnsi="Arial"/>
          <w:snapToGrid w:val="0"/>
          <w:lang w:val="en-US"/>
        </w:rPr>
      </w:pPr>
    </w:p>
    <w:p w:rsidR="0050513B" w:rsidRDefault="0050513B" w:rsidP="00D50698">
      <w:pPr>
        <w:ind w:left="0"/>
      </w:pPr>
    </w:p>
    <w:p w:rsidR="0050513B" w:rsidRDefault="0050513B" w:rsidP="00643435"/>
    <w:p w:rsidR="0050513B" w:rsidRDefault="0050513B">
      <w:pPr>
        <w:pStyle w:val="NormalTB"/>
        <w:spacing w:before="120"/>
        <w:rPr>
          <w:rFonts w:ascii="Arial" w:hAnsi="Arial" w:cs="Arial"/>
          <w:lang w:val="en-US"/>
        </w:rPr>
      </w:pPr>
    </w:p>
    <w:p w:rsidR="0050513B" w:rsidRDefault="0050513B" w:rsidP="00643435"/>
    <w:p w:rsidR="0050513B" w:rsidRDefault="0050513B" w:rsidP="00643435"/>
    <w:p w:rsidR="0050513B" w:rsidRDefault="00B614BD" w:rsidP="0050513B">
      <w:pPr>
        <w:pStyle w:val="HeadingBig"/>
      </w:pPr>
      <w:r w:rsidRPr="00B614BD">
        <w:t>Jewelry Sales System At The Store</w:t>
      </w:r>
    </w:p>
    <w:p w:rsidR="0050513B" w:rsidRDefault="0050513B" w:rsidP="0050513B">
      <w:pPr>
        <w:pStyle w:val="HeadingBig"/>
      </w:pPr>
      <w:r>
        <w:t>Software Requirement Specification</w:t>
      </w:r>
    </w:p>
    <w:p w:rsidR="0050513B" w:rsidRDefault="0050513B" w:rsidP="00643435"/>
    <w:p w:rsidR="0050513B" w:rsidRDefault="0050513B" w:rsidP="00643435">
      <w:pPr>
        <w:pStyle w:val="NormalT"/>
      </w:pPr>
      <w:r>
        <w:t xml:space="preserve">Project Code: </w:t>
      </w:r>
      <w:r w:rsidR="00A70A54">
        <w:t>SWP391-</w:t>
      </w:r>
      <w:r w:rsidR="00F2399C">
        <w:t>SAP1805-G6</w:t>
      </w:r>
    </w:p>
    <w:p w:rsidR="0050513B" w:rsidRDefault="0050513B" w:rsidP="00643435">
      <w:pPr>
        <w:pStyle w:val="NormalT"/>
      </w:pPr>
      <w:r>
        <w:t xml:space="preserve">Document Code: </w:t>
      </w:r>
      <w:r w:rsidR="00D50698">
        <w:t>SAP1805G6</w:t>
      </w:r>
      <w:r>
        <w:t xml:space="preserve"> v</w:t>
      </w:r>
      <w:r w:rsidR="00B614BD">
        <w:t>1.0</w:t>
      </w:r>
    </w:p>
    <w:p w:rsidR="0050513B" w:rsidRDefault="0050513B" w:rsidP="00643435">
      <w:pPr>
        <w:pStyle w:val="NormalT"/>
      </w:pPr>
    </w:p>
    <w:p w:rsidR="0050513B" w:rsidRDefault="0050513B" w:rsidP="00643435"/>
    <w:p w:rsidR="0050513B" w:rsidRDefault="0050513B" w:rsidP="00643435"/>
    <w:p w:rsidR="0050513B" w:rsidRDefault="0050513B" w:rsidP="00643435"/>
    <w:p w:rsidR="0050513B" w:rsidRDefault="0050513B" w:rsidP="00643435"/>
    <w:p w:rsidR="0050513B" w:rsidRDefault="0050513B" w:rsidP="00643435"/>
    <w:p w:rsidR="0050513B" w:rsidRDefault="0050513B" w:rsidP="00643435"/>
    <w:p w:rsidR="0050513B" w:rsidRDefault="00D50698">
      <w:pPr>
        <w:pStyle w:val="NormalTB"/>
        <w:widowControl w:val="0"/>
        <w:spacing w:before="120"/>
        <w:rPr>
          <w:rFonts w:ascii="Tahoma" w:hAnsi="Tahoma" w:cs="Tahoma"/>
          <w:b/>
          <w:snapToGrid w:val="0"/>
          <w:lang w:val="en-US"/>
        </w:rPr>
      </w:pPr>
      <w:r w:rsidRPr="00D50698">
        <w:rPr>
          <w:rFonts w:ascii="Tahoma" w:hAnsi="Tahoma" w:cs="Tahoma"/>
          <w:b/>
          <w:snapToGrid w:val="0"/>
          <w:lang w:val="en-US"/>
        </w:rPr>
        <w:t>FU Campus Ho Chi Minh</w:t>
      </w:r>
      <w:r w:rsidR="0050513B">
        <w:rPr>
          <w:rFonts w:ascii="Tahoma" w:hAnsi="Tahoma" w:cs="Tahoma"/>
          <w:b/>
          <w:snapToGrid w:val="0"/>
          <w:lang w:val="en-US"/>
        </w:rPr>
        <w:t xml:space="preserve">, </w:t>
      </w:r>
      <w:r>
        <w:rPr>
          <w:rFonts w:ascii="Tahoma" w:hAnsi="Tahoma" w:cs="Tahoma"/>
          <w:b/>
          <w:snapToGrid w:val="0"/>
          <w:lang w:val="en-US"/>
        </w:rPr>
        <w:t>12/07/2024</w:t>
      </w:r>
    </w:p>
    <w:p w:rsidR="0050513B" w:rsidRDefault="0050513B" w:rsidP="00643435"/>
    <w:p w:rsidR="0050513B" w:rsidRDefault="0050513B" w:rsidP="00643435"/>
    <w:p w:rsidR="0050513B" w:rsidRDefault="0050513B" w:rsidP="00643435"/>
    <w:p w:rsidR="0050513B" w:rsidRDefault="0050513B" w:rsidP="00643435"/>
    <w:p w:rsidR="0050513B" w:rsidRDefault="0050513B" w:rsidP="00643435">
      <w:pPr>
        <w:pStyle w:val="NormalH"/>
      </w:pPr>
      <w:r>
        <w:lastRenderedPageBreak/>
        <w:t>Record of change</w:t>
      </w:r>
    </w:p>
    <w:p w:rsidR="0050513B" w:rsidRDefault="0050513B" w:rsidP="00643435"/>
    <w:p w:rsidR="0050513B" w:rsidRDefault="0050513B" w:rsidP="00643435">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rsidTr="00094000">
        <w:tc>
          <w:tcPr>
            <w:tcW w:w="990" w:type="dxa"/>
            <w:shd w:val="clear" w:color="auto" w:fill="FFE8E1"/>
          </w:tcPr>
          <w:p w:rsidR="0050513B" w:rsidRDefault="0050513B" w:rsidP="00643435">
            <w:pPr>
              <w:pStyle w:val="HeadingLv1"/>
            </w:pPr>
            <w:r>
              <w:t>Effective Date</w:t>
            </w:r>
          </w:p>
        </w:tc>
        <w:tc>
          <w:tcPr>
            <w:tcW w:w="2340" w:type="dxa"/>
            <w:shd w:val="clear" w:color="auto" w:fill="FFE8E1"/>
          </w:tcPr>
          <w:p w:rsidR="0050513B" w:rsidRDefault="0050513B" w:rsidP="00643435">
            <w:pPr>
              <w:pStyle w:val="HeadingLv1"/>
            </w:pPr>
            <w:r>
              <w:t>Changed Items</w:t>
            </w:r>
          </w:p>
        </w:tc>
        <w:tc>
          <w:tcPr>
            <w:tcW w:w="990" w:type="dxa"/>
            <w:shd w:val="clear" w:color="auto" w:fill="FFE8E1"/>
          </w:tcPr>
          <w:p w:rsidR="0050513B" w:rsidRDefault="0050513B" w:rsidP="00643435">
            <w:pPr>
              <w:pStyle w:val="HeadingLv1"/>
            </w:pPr>
            <w:r>
              <w:t>A*</w:t>
            </w:r>
            <w:r>
              <w:br/>
              <w:t>M, D</w:t>
            </w:r>
          </w:p>
        </w:tc>
        <w:tc>
          <w:tcPr>
            <w:tcW w:w="3150" w:type="dxa"/>
            <w:shd w:val="clear" w:color="auto" w:fill="FFE8E1"/>
          </w:tcPr>
          <w:p w:rsidR="0050513B" w:rsidRDefault="0050513B" w:rsidP="00643435">
            <w:pPr>
              <w:pStyle w:val="HeadingLv1"/>
            </w:pPr>
            <w:r>
              <w:t>Change Description</w:t>
            </w:r>
          </w:p>
        </w:tc>
        <w:tc>
          <w:tcPr>
            <w:tcW w:w="1530" w:type="dxa"/>
            <w:shd w:val="clear" w:color="auto" w:fill="FFE8E1"/>
          </w:tcPr>
          <w:p w:rsidR="0050513B" w:rsidRDefault="0050513B" w:rsidP="00643435">
            <w:pPr>
              <w:pStyle w:val="HeadingLv1"/>
            </w:pPr>
            <w:r>
              <w:t>New Version</w:t>
            </w:r>
          </w:p>
        </w:tc>
      </w:tr>
      <w:tr w:rsidR="0050513B" w:rsidTr="00094000">
        <w:tc>
          <w:tcPr>
            <w:tcW w:w="990" w:type="dxa"/>
          </w:tcPr>
          <w:p w:rsidR="0050513B" w:rsidRDefault="00451C46" w:rsidP="00643435">
            <w:pPr>
              <w:pStyle w:val="Bang"/>
            </w:pPr>
            <w:r>
              <w:t>02/12/2016</w:t>
            </w:r>
          </w:p>
        </w:tc>
        <w:tc>
          <w:tcPr>
            <w:tcW w:w="2340" w:type="dxa"/>
          </w:tcPr>
          <w:p w:rsidR="0050513B" w:rsidRDefault="00934A7E" w:rsidP="00643435">
            <w:pPr>
              <w:pStyle w:val="Bang"/>
            </w:pPr>
            <w:r>
              <w:t xml:space="preserve">Initial </w:t>
            </w:r>
          </w:p>
        </w:tc>
        <w:tc>
          <w:tcPr>
            <w:tcW w:w="990" w:type="dxa"/>
          </w:tcPr>
          <w:p w:rsidR="0050513B" w:rsidRDefault="00934A7E" w:rsidP="00643435">
            <w:pPr>
              <w:pStyle w:val="Bang"/>
            </w:pPr>
            <w:r>
              <w:t>a</w:t>
            </w:r>
          </w:p>
        </w:tc>
        <w:tc>
          <w:tcPr>
            <w:tcW w:w="3150" w:type="dxa"/>
          </w:tcPr>
          <w:p w:rsidR="0050513B" w:rsidRDefault="00934A7E" w:rsidP="00643435">
            <w:pPr>
              <w:pStyle w:val="Bang"/>
            </w:pPr>
            <w:r>
              <w:t>Add project over view</w:t>
            </w: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r w:rsidR="0050513B" w:rsidTr="00094000">
        <w:tc>
          <w:tcPr>
            <w:tcW w:w="990" w:type="dxa"/>
          </w:tcPr>
          <w:p w:rsidR="0050513B" w:rsidRDefault="0050513B" w:rsidP="00643435">
            <w:pPr>
              <w:pStyle w:val="Bang"/>
            </w:pPr>
          </w:p>
        </w:tc>
        <w:tc>
          <w:tcPr>
            <w:tcW w:w="2340" w:type="dxa"/>
          </w:tcPr>
          <w:p w:rsidR="0050513B" w:rsidRDefault="0050513B" w:rsidP="00643435">
            <w:pPr>
              <w:pStyle w:val="Bang"/>
            </w:pPr>
          </w:p>
        </w:tc>
        <w:tc>
          <w:tcPr>
            <w:tcW w:w="990" w:type="dxa"/>
          </w:tcPr>
          <w:p w:rsidR="0050513B" w:rsidRDefault="0050513B" w:rsidP="00643435">
            <w:pPr>
              <w:pStyle w:val="Bang"/>
            </w:pPr>
          </w:p>
        </w:tc>
        <w:tc>
          <w:tcPr>
            <w:tcW w:w="3150" w:type="dxa"/>
          </w:tcPr>
          <w:p w:rsidR="0050513B" w:rsidRDefault="0050513B" w:rsidP="00643435">
            <w:pPr>
              <w:pStyle w:val="Bang"/>
            </w:pPr>
          </w:p>
        </w:tc>
        <w:tc>
          <w:tcPr>
            <w:tcW w:w="1530" w:type="dxa"/>
          </w:tcPr>
          <w:p w:rsidR="0050513B" w:rsidRDefault="0050513B" w:rsidP="00643435">
            <w:pPr>
              <w:pStyle w:val="Bang"/>
            </w:pPr>
          </w:p>
        </w:tc>
      </w:tr>
    </w:tbl>
    <w:p w:rsidR="0050513B" w:rsidRDefault="0050513B" w:rsidP="00643435"/>
    <w:p w:rsidR="0050513B" w:rsidRDefault="0050513B" w:rsidP="0064343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rsidR="0050513B" w:rsidRDefault="0050513B" w:rsidP="00643435"/>
    <w:p w:rsidR="0050513B" w:rsidRDefault="0050513B" w:rsidP="00643435"/>
    <w:p w:rsidR="0050513B" w:rsidRDefault="0050513B" w:rsidP="00643435"/>
    <w:p w:rsidR="0050513B" w:rsidRDefault="0050513B" w:rsidP="00643435"/>
    <w:p w:rsidR="0050513B" w:rsidRDefault="0050513B" w:rsidP="00643435"/>
    <w:p w:rsidR="0050513B" w:rsidRDefault="0050513B" w:rsidP="00643435"/>
    <w:p w:rsidR="0050513B" w:rsidRDefault="0050513B" w:rsidP="00643435">
      <w:r>
        <w:rPr>
          <w:b/>
          <w:bCs/>
        </w:rPr>
        <w:t>ORIGINATOR:</w:t>
      </w:r>
      <w:r>
        <w:tab/>
        <w:t>&lt;Name&gt;</w:t>
      </w:r>
      <w:r>
        <w:rPr>
          <w:u w:val="single"/>
        </w:rPr>
        <w:tab/>
      </w:r>
      <w:r>
        <w:tab/>
        <w:t>&lt;Date&gt;</w:t>
      </w:r>
      <w:r>
        <w:rPr>
          <w:u w:val="single"/>
        </w:rPr>
        <w:tab/>
      </w:r>
    </w:p>
    <w:p w:rsidR="0050513B" w:rsidRDefault="0050513B" w:rsidP="00643435">
      <w:r>
        <w:tab/>
      </w:r>
      <w:r w:rsidR="00223CA2">
        <w:tab/>
      </w:r>
      <w:r w:rsidR="00223CA2">
        <w:tab/>
      </w:r>
      <w:r>
        <w:t>&lt;Position&gt;</w:t>
      </w:r>
    </w:p>
    <w:p w:rsidR="0050513B" w:rsidRDefault="0050513B" w:rsidP="00643435"/>
    <w:p w:rsidR="0050513B" w:rsidRDefault="0050513B" w:rsidP="00643435">
      <w:r>
        <w:rPr>
          <w:b/>
          <w:bCs/>
        </w:rPr>
        <w:t>REVIEWERS:</w:t>
      </w:r>
      <w:r>
        <w:tab/>
        <w:t>&lt;Name&gt;</w:t>
      </w:r>
      <w:r>
        <w:rPr>
          <w:u w:val="single"/>
        </w:rPr>
        <w:tab/>
      </w:r>
      <w:r>
        <w:tab/>
        <w:t>&lt;Date&gt;</w:t>
      </w:r>
      <w:r>
        <w:rPr>
          <w:u w:val="single"/>
        </w:rPr>
        <w:tab/>
      </w:r>
    </w:p>
    <w:p w:rsidR="0050513B" w:rsidRDefault="0050513B" w:rsidP="00643435">
      <w:r>
        <w:tab/>
      </w:r>
      <w:r w:rsidR="00223CA2">
        <w:tab/>
      </w:r>
      <w:r w:rsidR="00223CA2">
        <w:tab/>
      </w:r>
      <w:r>
        <w:t>&lt;Position&gt;</w:t>
      </w:r>
    </w:p>
    <w:p w:rsidR="0050513B" w:rsidRDefault="0050513B" w:rsidP="00643435"/>
    <w:p w:rsidR="0050513B" w:rsidRDefault="0050513B" w:rsidP="00643435">
      <w:r>
        <w:tab/>
      </w:r>
      <w:r w:rsidR="00223CA2">
        <w:tab/>
      </w:r>
      <w:r w:rsidR="00223CA2">
        <w:tab/>
      </w:r>
      <w:r>
        <w:t>&lt;Name, if it’s needed&gt;</w:t>
      </w:r>
      <w:r>
        <w:rPr>
          <w:u w:val="single"/>
        </w:rPr>
        <w:tab/>
      </w:r>
      <w:r>
        <w:tab/>
        <w:t>&lt;Date&gt;</w:t>
      </w:r>
      <w:r>
        <w:rPr>
          <w:u w:val="single"/>
        </w:rPr>
        <w:tab/>
      </w:r>
    </w:p>
    <w:p w:rsidR="0050513B" w:rsidRDefault="0050513B" w:rsidP="00643435">
      <w:r>
        <w:tab/>
      </w:r>
      <w:r w:rsidR="00223CA2">
        <w:tab/>
      </w:r>
      <w:r w:rsidR="00223CA2">
        <w:tab/>
      </w:r>
      <w:r>
        <w:t>&lt;Position&gt;</w:t>
      </w:r>
      <w:r>
        <w:tab/>
      </w:r>
    </w:p>
    <w:p w:rsidR="0050513B" w:rsidRDefault="0050513B" w:rsidP="00643435"/>
    <w:p w:rsidR="0050513B" w:rsidRDefault="0050513B" w:rsidP="00643435">
      <w:r>
        <w:rPr>
          <w:b/>
          <w:bCs/>
        </w:rPr>
        <w:t>APPROVAL:</w:t>
      </w:r>
      <w:r>
        <w:tab/>
      </w:r>
      <w:r w:rsidR="00223CA2">
        <w:tab/>
      </w:r>
      <w:r>
        <w:t>&lt;Name&gt;</w:t>
      </w:r>
      <w:r>
        <w:rPr>
          <w:u w:val="single"/>
        </w:rPr>
        <w:tab/>
      </w:r>
      <w:r>
        <w:tab/>
        <w:t>&lt;Date&gt;</w:t>
      </w:r>
      <w:r>
        <w:rPr>
          <w:u w:val="single"/>
        </w:rPr>
        <w:tab/>
      </w:r>
    </w:p>
    <w:p w:rsidR="0050513B" w:rsidRDefault="0050513B" w:rsidP="00643435">
      <w:r>
        <w:tab/>
      </w:r>
      <w:r w:rsidR="00223CA2">
        <w:tab/>
      </w:r>
      <w:r w:rsidR="00223CA2">
        <w:tab/>
      </w:r>
      <w:r>
        <w:t>&lt;Position&gt;</w:t>
      </w:r>
    </w:p>
    <w:p w:rsidR="0050513B" w:rsidRDefault="0050513B" w:rsidP="00643435">
      <w:pPr>
        <w:pStyle w:val="NormalH"/>
      </w:pPr>
      <w:r>
        <w:lastRenderedPageBreak/>
        <w:t>TABLE OF CONTENTS</w:t>
      </w:r>
    </w:p>
    <w:p w:rsidR="00621B68" w:rsidRDefault="0050513B" w:rsidP="00643435">
      <w:pPr>
        <w:pStyle w:val="TOC1"/>
        <w:rPr>
          <w:rFonts w:asciiTheme="minorHAnsi" w:eastAsiaTheme="minorEastAsia" w:hAnsiTheme="minorHAnsi" w:cstheme="minorBidi"/>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461102219" w:history="1">
        <w:r w:rsidR="00621B68" w:rsidRPr="007A5B18">
          <w:rPr>
            <w:rStyle w:val="Hyperlink"/>
          </w:rPr>
          <w:t>1</w:t>
        </w:r>
        <w:r w:rsidR="00621B68">
          <w:rPr>
            <w:rFonts w:asciiTheme="minorHAnsi" w:eastAsiaTheme="minorEastAsia" w:hAnsiTheme="minorHAnsi" w:cstheme="minorBidi"/>
            <w:szCs w:val="22"/>
          </w:rPr>
          <w:tab/>
        </w:r>
        <w:r w:rsidR="00621B68" w:rsidRPr="007A5B18">
          <w:rPr>
            <w:rStyle w:val="Hyperlink"/>
          </w:rPr>
          <w:t>Introduction</w:t>
        </w:r>
        <w:r w:rsidR="00621B68">
          <w:rPr>
            <w:webHidden/>
          </w:rPr>
          <w:tab/>
        </w:r>
        <w:r w:rsidR="00621B68">
          <w:rPr>
            <w:webHidden/>
          </w:rPr>
          <w:fldChar w:fldCharType="begin"/>
        </w:r>
        <w:r w:rsidR="00621B68">
          <w:rPr>
            <w:webHidden/>
          </w:rPr>
          <w:instrText xml:space="preserve"> PAGEREF _Toc461102219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20" w:history="1">
        <w:r w:rsidR="00621B68" w:rsidRPr="007A5B18">
          <w:rPr>
            <w:rStyle w:val="Hyperlink"/>
          </w:rPr>
          <w:t>1.1</w:t>
        </w:r>
        <w:r w:rsidR="00621B68">
          <w:rPr>
            <w:rFonts w:asciiTheme="minorHAnsi" w:eastAsiaTheme="minorEastAsia" w:hAnsiTheme="minorHAnsi" w:cstheme="minorBidi"/>
            <w:sz w:val="22"/>
            <w:szCs w:val="22"/>
          </w:rPr>
          <w:tab/>
        </w:r>
        <w:r w:rsidR="00621B68" w:rsidRPr="007A5B18">
          <w:rPr>
            <w:rStyle w:val="Hyperlink"/>
          </w:rPr>
          <w:t>Purpose</w:t>
        </w:r>
        <w:r w:rsidR="00621B68">
          <w:rPr>
            <w:webHidden/>
          </w:rPr>
          <w:tab/>
        </w:r>
        <w:r w:rsidR="00621B68">
          <w:rPr>
            <w:webHidden/>
          </w:rPr>
          <w:fldChar w:fldCharType="begin"/>
        </w:r>
        <w:r w:rsidR="00621B68">
          <w:rPr>
            <w:webHidden/>
          </w:rPr>
          <w:instrText xml:space="preserve"> PAGEREF _Toc461102220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21" w:history="1">
        <w:r w:rsidR="00621B68" w:rsidRPr="007A5B18">
          <w:rPr>
            <w:rStyle w:val="Hyperlink"/>
          </w:rPr>
          <w:t>1.2</w:t>
        </w:r>
        <w:r w:rsidR="00621B68">
          <w:rPr>
            <w:rFonts w:asciiTheme="minorHAnsi" w:eastAsiaTheme="minorEastAsia" w:hAnsiTheme="minorHAnsi" w:cstheme="minorBidi"/>
            <w:sz w:val="22"/>
            <w:szCs w:val="22"/>
          </w:rPr>
          <w:tab/>
        </w:r>
        <w:r w:rsidR="00621B68" w:rsidRPr="007A5B18">
          <w:rPr>
            <w:rStyle w:val="Hyperlink"/>
          </w:rPr>
          <w:t>Scope</w:t>
        </w:r>
        <w:r w:rsidR="00621B68">
          <w:rPr>
            <w:webHidden/>
          </w:rPr>
          <w:tab/>
        </w:r>
        <w:r w:rsidR="00621B68">
          <w:rPr>
            <w:webHidden/>
          </w:rPr>
          <w:fldChar w:fldCharType="begin"/>
        </w:r>
        <w:r w:rsidR="00621B68">
          <w:rPr>
            <w:webHidden/>
          </w:rPr>
          <w:instrText xml:space="preserve"> PAGEREF _Toc461102221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22" w:history="1">
        <w:r w:rsidR="00621B68" w:rsidRPr="007A5B18">
          <w:rPr>
            <w:rStyle w:val="Hyperlink"/>
          </w:rPr>
          <w:t>1.3</w:t>
        </w:r>
        <w:r w:rsidR="00621B68">
          <w:rPr>
            <w:rFonts w:asciiTheme="minorHAnsi" w:eastAsiaTheme="minorEastAsia" w:hAnsiTheme="minorHAnsi" w:cstheme="minorBidi"/>
            <w:sz w:val="22"/>
            <w:szCs w:val="22"/>
          </w:rPr>
          <w:tab/>
        </w:r>
        <w:r w:rsidR="00621B68" w:rsidRPr="007A5B18">
          <w:rPr>
            <w:rStyle w:val="Hyperlink"/>
          </w:rPr>
          <w:t>Definitions, Acronyms, and Abbreviations</w:t>
        </w:r>
        <w:r w:rsidR="00621B68">
          <w:rPr>
            <w:webHidden/>
          </w:rPr>
          <w:tab/>
        </w:r>
        <w:r w:rsidR="00621B68">
          <w:rPr>
            <w:webHidden/>
          </w:rPr>
          <w:fldChar w:fldCharType="begin"/>
        </w:r>
        <w:r w:rsidR="00621B68">
          <w:rPr>
            <w:webHidden/>
          </w:rPr>
          <w:instrText xml:space="preserve"> PAGEREF _Toc461102222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23" w:history="1">
        <w:r w:rsidR="00621B68" w:rsidRPr="007A5B18">
          <w:rPr>
            <w:rStyle w:val="Hyperlink"/>
          </w:rPr>
          <w:t>1.4</w:t>
        </w:r>
        <w:r w:rsidR="00621B68">
          <w:rPr>
            <w:rFonts w:asciiTheme="minorHAnsi" w:eastAsiaTheme="minorEastAsia" w:hAnsiTheme="minorHAnsi" w:cstheme="minorBidi"/>
            <w:sz w:val="22"/>
            <w:szCs w:val="22"/>
          </w:rPr>
          <w:tab/>
        </w:r>
        <w:r w:rsidR="00621B68" w:rsidRPr="007A5B18">
          <w:rPr>
            <w:rStyle w:val="Hyperlink"/>
          </w:rPr>
          <w:t>References</w:t>
        </w:r>
        <w:r w:rsidR="00621B68">
          <w:rPr>
            <w:webHidden/>
          </w:rPr>
          <w:tab/>
        </w:r>
        <w:r w:rsidR="00621B68">
          <w:rPr>
            <w:webHidden/>
          </w:rPr>
          <w:fldChar w:fldCharType="begin"/>
        </w:r>
        <w:r w:rsidR="00621B68">
          <w:rPr>
            <w:webHidden/>
          </w:rPr>
          <w:instrText xml:space="preserve"> PAGEREF _Toc461102223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24" w:history="1">
        <w:r w:rsidR="00621B68" w:rsidRPr="007A5B18">
          <w:rPr>
            <w:rStyle w:val="Hyperlink"/>
          </w:rPr>
          <w:t>1.5</w:t>
        </w:r>
        <w:r w:rsidR="00621B68">
          <w:rPr>
            <w:rFonts w:asciiTheme="minorHAnsi" w:eastAsiaTheme="minorEastAsia" w:hAnsiTheme="minorHAnsi" w:cstheme="minorBidi"/>
            <w:sz w:val="22"/>
            <w:szCs w:val="22"/>
          </w:rPr>
          <w:tab/>
        </w:r>
        <w:r w:rsidR="00621B68" w:rsidRPr="007A5B18">
          <w:rPr>
            <w:rStyle w:val="Hyperlink"/>
          </w:rPr>
          <w:t>Overview</w:t>
        </w:r>
        <w:r w:rsidR="00621B68">
          <w:rPr>
            <w:webHidden/>
          </w:rPr>
          <w:tab/>
        </w:r>
        <w:r w:rsidR="00621B68">
          <w:rPr>
            <w:webHidden/>
          </w:rPr>
          <w:fldChar w:fldCharType="begin"/>
        </w:r>
        <w:r w:rsidR="00621B68">
          <w:rPr>
            <w:webHidden/>
          </w:rPr>
          <w:instrText xml:space="preserve"> PAGEREF _Toc461102224 \h </w:instrText>
        </w:r>
        <w:r w:rsidR="00621B68">
          <w:rPr>
            <w:webHidden/>
          </w:rPr>
        </w:r>
        <w:r w:rsidR="00621B68">
          <w:rPr>
            <w:webHidden/>
          </w:rPr>
          <w:fldChar w:fldCharType="separate"/>
        </w:r>
        <w:r w:rsidR="00621B68">
          <w:rPr>
            <w:webHidden/>
          </w:rPr>
          <w:t>6</w:t>
        </w:r>
        <w:r w:rsidR="00621B68">
          <w:rPr>
            <w:webHidden/>
          </w:rPr>
          <w:fldChar w:fldCharType="end"/>
        </w:r>
      </w:hyperlink>
    </w:p>
    <w:p w:rsidR="00621B68" w:rsidRDefault="00201915" w:rsidP="00643435">
      <w:pPr>
        <w:pStyle w:val="TOC1"/>
        <w:rPr>
          <w:rFonts w:asciiTheme="minorHAnsi" w:eastAsiaTheme="minorEastAsia" w:hAnsiTheme="minorHAnsi" w:cstheme="minorBidi"/>
          <w:szCs w:val="22"/>
        </w:rPr>
      </w:pPr>
      <w:hyperlink w:anchor="_Toc461102225" w:history="1">
        <w:r w:rsidR="00621B68" w:rsidRPr="007A5B18">
          <w:rPr>
            <w:rStyle w:val="Hyperlink"/>
          </w:rPr>
          <w:t>2</w:t>
        </w:r>
        <w:r w:rsidR="00621B68">
          <w:rPr>
            <w:rFonts w:asciiTheme="minorHAnsi" w:eastAsiaTheme="minorEastAsia" w:hAnsiTheme="minorHAnsi" w:cstheme="minorBidi"/>
            <w:szCs w:val="22"/>
          </w:rPr>
          <w:tab/>
        </w:r>
        <w:r w:rsidR="00621B68" w:rsidRPr="007A5B18">
          <w:rPr>
            <w:rStyle w:val="Hyperlink"/>
          </w:rPr>
          <w:t>Overall Description</w:t>
        </w:r>
        <w:r w:rsidR="00621B68">
          <w:rPr>
            <w:webHidden/>
          </w:rPr>
          <w:tab/>
        </w:r>
        <w:r w:rsidR="00621B68">
          <w:rPr>
            <w:webHidden/>
          </w:rPr>
          <w:fldChar w:fldCharType="begin"/>
        </w:r>
        <w:r w:rsidR="00621B68">
          <w:rPr>
            <w:webHidden/>
          </w:rPr>
          <w:instrText xml:space="preserve"> PAGEREF _Toc461102225 \h </w:instrText>
        </w:r>
        <w:r w:rsidR="00621B68">
          <w:rPr>
            <w:webHidden/>
          </w:rPr>
        </w:r>
        <w:r w:rsidR="00621B68">
          <w:rPr>
            <w:webHidden/>
          </w:rPr>
          <w:fldChar w:fldCharType="separate"/>
        </w:r>
        <w:r w:rsidR="00621B68">
          <w:rPr>
            <w:webHidden/>
          </w:rPr>
          <w:t>7</w:t>
        </w:r>
        <w:r w:rsidR="00621B68">
          <w:rPr>
            <w:webHidden/>
          </w:rPr>
          <w:fldChar w:fldCharType="end"/>
        </w:r>
      </w:hyperlink>
    </w:p>
    <w:p w:rsidR="00621B68" w:rsidRDefault="00201915" w:rsidP="00643435">
      <w:pPr>
        <w:pStyle w:val="TOC1"/>
        <w:rPr>
          <w:rFonts w:asciiTheme="minorHAnsi" w:eastAsiaTheme="minorEastAsia" w:hAnsiTheme="minorHAnsi" w:cstheme="minorBidi"/>
          <w:szCs w:val="22"/>
        </w:rPr>
      </w:pPr>
      <w:hyperlink w:anchor="_Toc461102226" w:history="1">
        <w:r w:rsidR="00621B68" w:rsidRPr="007A5B18">
          <w:rPr>
            <w:rStyle w:val="Hyperlink"/>
          </w:rPr>
          <w:t>3</w:t>
        </w:r>
        <w:r w:rsidR="00621B68">
          <w:rPr>
            <w:rFonts w:asciiTheme="minorHAnsi" w:eastAsiaTheme="minorEastAsia" w:hAnsiTheme="minorHAnsi" w:cstheme="minorBidi"/>
            <w:szCs w:val="22"/>
          </w:rPr>
          <w:tab/>
        </w:r>
        <w:r w:rsidR="00621B68" w:rsidRPr="007A5B18">
          <w:rPr>
            <w:rStyle w:val="Hyperlink"/>
          </w:rPr>
          <w:t>FUNCTIONAL Requirements</w:t>
        </w:r>
        <w:r w:rsidR="00621B68">
          <w:rPr>
            <w:webHidden/>
          </w:rPr>
          <w:tab/>
        </w:r>
        <w:r w:rsidR="00621B68">
          <w:rPr>
            <w:webHidden/>
          </w:rPr>
          <w:fldChar w:fldCharType="begin"/>
        </w:r>
        <w:r w:rsidR="00621B68">
          <w:rPr>
            <w:webHidden/>
          </w:rPr>
          <w:instrText xml:space="preserve"> PAGEREF _Toc461102226 \h </w:instrText>
        </w:r>
        <w:r w:rsidR="00621B68">
          <w:rPr>
            <w:webHidden/>
          </w:rPr>
        </w:r>
        <w:r w:rsidR="00621B68">
          <w:rPr>
            <w:webHidden/>
          </w:rPr>
          <w:fldChar w:fldCharType="separate"/>
        </w:r>
        <w:r w:rsidR="00621B68">
          <w:rPr>
            <w:webHidden/>
          </w:rPr>
          <w:t>8</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27" w:history="1">
        <w:r w:rsidR="00621B68" w:rsidRPr="007A5B18">
          <w:rPr>
            <w:rStyle w:val="Hyperlink"/>
          </w:rPr>
          <w:t>3.1</w:t>
        </w:r>
        <w:r w:rsidR="00621B68">
          <w:rPr>
            <w:rFonts w:asciiTheme="minorHAnsi" w:eastAsiaTheme="minorEastAsia" w:hAnsiTheme="minorHAnsi" w:cstheme="minorBidi"/>
            <w:sz w:val="22"/>
            <w:szCs w:val="22"/>
          </w:rPr>
          <w:tab/>
        </w:r>
        <w:r w:rsidR="00621B68" w:rsidRPr="007A5B18">
          <w:rPr>
            <w:rStyle w:val="Hyperlink"/>
          </w:rPr>
          <w:t>Use Cases Diagram</w:t>
        </w:r>
        <w:r w:rsidR="00621B68">
          <w:rPr>
            <w:webHidden/>
          </w:rPr>
          <w:tab/>
        </w:r>
        <w:r w:rsidR="00621B68">
          <w:rPr>
            <w:webHidden/>
          </w:rPr>
          <w:fldChar w:fldCharType="begin"/>
        </w:r>
        <w:r w:rsidR="00621B68">
          <w:rPr>
            <w:webHidden/>
          </w:rPr>
          <w:instrText xml:space="preserve"> PAGEREF _Toc461102227 \h </w:instrText>
        </w:r>
        <w:r w:rsidR="00621B68">
          <w:rPr>
            <w:webHidden/>
          </w:rPr>
        </w:r>
        <w:r w:rsidR="00621B68">
          <w:rPr>
            <w:webHidden/>
          </w:rPr>
          <w:fldChar w:fldCharType="separate"/>
        </w:r>
        <w:r w:rsidR="00621B68">
          <w:rPr>
            <w:webHidden/>
          </w:rPr>
          <w:t>8</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28" w:history="1">
        <w:r w:rsidR="00621B68" w:rsidRPr="007A5B18">
          <w:rPr>
            <w:rStyle w:val="Hyperlink"/>
          </w:rPr>
          <w:t>3.2</w:t>
        </w:r>
        <w:r w:rsidR="00621B68">
          <w:rPr>
            <w:rFonts w:asciiTheme="minorHAnsi" w:eastAsiaTheme="minorEastAsia" w:hAnsiTheme="minorHAnsi" w:cstheme="minorBidi"/>
            <w:sz w:val="22"/>
            <w:szCs w:val="22"/>
          </w:rPr>
          <w:tab/>
        </w:r>
        <w:r w:rsidR="00621B68" w:rsidRPr="007A5B18">
          <w:rPr>
            <w:rStyle w:val="Hyperlink"/>
          </w:rPr>
          <w:t>&lt; Use Case Name 1&gt;</w:t>
        </w:r>
        <w:r w:rsidR="00621B68">
          <w:rPr>
            <w:webHidden/>
          </w:rPr>
          <w:tab/>
        </w:r>
        <w:r w:rsidR="00621B68">
          <w:rPr>
            <w:webHidden/>
          </w:rPr>
          <w:fldChar w:fldCharType="begin"/>
        </w:r>
        <w:r w:rsidR="00621B68">
          <w:rPr>
            <w:webHidden/>
          </w:rPr>
          <w:instrText xml:space="preserve"> PAGEREF _Toc461102228 \h </w:instrText>
        </w:r>
        <w:r w:rsidR="00621B68">
          <w:rPr>
            <w:webHidden/>
          </w:rPr>
        </w:r>
        <w:r w:rsidR="00621B68">
          <w:rPr>
            <w:webHidden/>
          </w:rPr>
          <w:fldChar w:fldCharType="separate"/>
        </w:r>
        <w:r w:rsidR="00621B68">
          <w:rPr>
            <w:webHidden/>
          </w:rPr>
          <w:t>8</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29" w:history="1">
        <w:r w:rsidR="00621B68" w:rsidRPr="007A5B18">
          <w:rPr>
            <w:rStyle w:val="Hyperlink"/>
          </w:rPr>
          <w:t>3.3</w:t>
        </w:r>
        <w:r w:rsidR="00621B68">
          <w:rPr>
            <w:rFonts w:asciiTheme="minorHAnsi" w:eastAsiaTheme="minorEastAsia" w:hAnsiTheme="minorHAnsi" w:cstheme="minorBidi"/>
            <w:sz w:val="22"/>
            <w:szCs w:val="22"/>
          </w:rPr>
          <w:tab/>
        </w:r>
        <w:r w:rsidR="00621B68" w:rsidRPr="007A5B18">
          <w:rPr>
            <w:rStyle w:val="Hyperlink"/>
          </w:rPr>
          <w:t>&lt; Use Case Name 2&gt;</w:t>
        </w:r>
        <w:r w:rsidR="00621B68">
          <w:rPr>
            <w:webHidden/>
          </w:rPr>
          <w:tab/>
        </w:r>
        <w:r w:rsidR="00621B68">
          <w:rPr>
            <w:webHidden/>
          </w:rPr>
          <w:fldChar w:fldCharType="begin"/>
        </w:r>
        <w:r w:rsidR="00621B68">
          <w:rPr>
            <w:webHidden/>
          </w:rPr>
          <w:instrText xml:space="preserve"> PAGEREF _Toc461102229 \h </w:instrText>
        </w:r>
        <w:r w:rsidR="00621B68">
          <w:rPr>
            <w:webHidden/>
          </w:rPr>
        </w:r>
        <w:r w:rsidR="00621B68">
          <w:rPr>
            <w:webHidden/>
          </w:rPr>
          <w:fldChar w:fldCharType="separate"/>
        </w:r>
        <w:r w:rsidR="00621B68">
          <w:rPr>
            <w:webHidden/>
          </w:rPr>
          <w:t>9</w:t>
        </w:r>
        <w:r w:rsidR="00621B68">
          <w:rPr>
            <w:webHidden/>
          </w:rPr>
          <w:fldChar w:fldCharType="end"/>
        </w:r>
      </w:hyperlink>
    </w:p>
    <w:p w:rsidR="00621B68" w:rsidRDefault="00201915" w:rsidP="00643435">
      <w:pPr>
        <w:pStyle w:val="TOC1"/>
        <w:rPr>
          <w:rFonts w:asciiTheme="minorHAnsi" w:eastAsiaTheme="minorEastAsia" w:hAnsiTheme="minorHAnsi" w:cstheme="minorBidi"/>
          <w:szCs w:val="22"/>
        </w:rPr>
      </w:pPr>
      <w:hyperlink w:anchor="_Toc461102230" w:history="1">
        <w:r w:rsidR="00621B68" w:rsidRPr="007A5B18">
          <w:rPr>
            <w:rStyle w:val="Hyperlink"/>
          </w:rPr>
          <w:t>4</w:t>
        </w:r>
        <w:r w:rsidR="00621B68">
          <w:rPr>
            <w:rFonts w:asciiTheme="minorHAnsi" w:eastAsiaTheme="minorEastAsia" w:hAnsiTheme="minorHAnsi" w:cstheme="minorBidi"/>
            <w:szCs w:val="22"/>
          </w:rPr>
          <w:tab/>
        </w:r>
        <w:r w:rsidR="00621B68" w:rsidRPr="007A5B18">
          <w:rPr>
            <w:rStyle w:val="Hyperlink"/>
          </w:rPr>
          <w:t>NON-FUNCTIONAL Requirements</w:t>
        </w:r>
        <w:r w:rsidR="00621B68">
          <w:rPr>
            <w:webHidden/>
          </w:rPr>
          <w:tab/>
        </w:r>
        <w:r w:rsidR="00621B68">
          <w:rPr>
            <w:webHidden/>
          </w:rPr>
          <w:fldChar w:fldCharType="begin"/>
        </w:r>
        <w:r w:rsidR="00621B68">
          <w:rPr>
            <w:webHidden/>
          </w:rPr>
          <w:instrText xml:space="preserve"> PAGEREF _Toc461102230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31" w:history="1">
        <w:r w:rsidR="00621B68" w:rsidRPr="007A5B18">
          <w:rPr>
            <w:rStyle w:val="Hyperlink"/>
          </w:rPr>
          <w:t>4.1</w:t>
        </w:r>
        <w:r w:rsidR="00621B68">
          <w:rPr>
            <w:rFonts w:asciiTheme="minorHAnsi" w:eastAsiaTheme="minorEastAsia" w:hAnsiTheme="minorHAnsi" w:cstheme="minorBidi"/>
            <w:sz w:val="22"/>
            <w:szCs w:val="22"/>
          </w:rPr>
          <w:tab/>
        </w:r>
        <w:r w:rsidR="00621B68" w:rsidRPr="007A5B18">
          <w:rPr>
            <w:rStyle w:val="Hyperlink"/>
          </w:rPr>
          <w:t>Usability</w:t>
        </w:r>
        <w:r w:rsidR="00621B68">
          <w:rPr>
            <w:webHidden/>
          </w:rPr>
          <w:tab/>
        </w:r>
        <w:r w:rsidR="00621B68">
          <w:rPr>
            <w:webHidden/>
          </w:rPr>
          <w:fldChar w:fldCharType="begin"/>
        </w:r>
        <w:r w:rsidR="00621B68">
          <w:rPr>
            <w:webHidden/>
          </w:rPr>
          <w:instrText xml:space="preserve"> PAGEREF _Toc461102231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32" w:history="1">
        <w:r w:rsidR="00621B68" w:rsidRPr="007A5B18">
          <w:rPr>
            <w:rStyle w:val="Hyperlink"/>
          </w:rPr>
          <w:t>4.2</w:t>
        </w:r>
        <w:r w:rsidR="00621B68">
          <w:rPr>
            <w:rFonts w:asciiTheme="minorHAnsi" w:eastAsiaTheme="minorEastAsia" w:hAnsiTheme="minorHAnsi" w:cstheme="minorBidi"/>
            <w:sz w:val="22"/>
            <w:szCs w:val="22"/>
          </w:rPr>
          <w:tab/>
        </w:r>
        <w:r w:rsidR="00621B68" w:rsidRPr="007A5B18">
          <w:rPr>
            <w:rStyle w:val="Hyperlink"/>
          </w:rPr>
          <w:t>Reliability</w:t>
        </w:r>
        <w:r w:rsidR="00621B68">
          <w:rPr>
            <w:webHidden/>
          </w:rPr>
          <w:tab/>
        </w:r>
        <w:r w:rsidR="00621B68">
          <w:rPr>
            <w:webHidden/>
          </w:rPr>
          <w:fldChar w:fldCharType="begin"/>
        </w:r>
        <w:r w:rsidR="00621B68">
          <w:rPr>
            <w:webHidden/>
          </w:rPr>
          <w:instrText xml:space="preserve"> PAGEREF _Toc461102232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33" w:history="1">
        <w:r w:rsidR="00621B68" w:rsidRPr="007A5B18">
          <w:rPr>
            <w:rStyle w:val="Hyperlink"/>
          </w:rPr>
          <w:t>4.3</w:t>
        </w:r>
        <w:r w:rsidR="00621B68">
          <w:rPr>
            <w:rFonts w:asciiTheme="minorHAnsi" w:eastAsiaTheme="minorEastAsia" w:hAnsiTheme="minorHAnsi" w:cstheme="minorBidi"/>
            <w:sz w:val="22"/>
            <w:szCs w:val="22"/>
          </w:rPr>
          <w:tab/>
        </w:r>
        <w:r w:rsidR="00621B68" w:rsidRPr="007A5B18">
          <w:rPr>
            <w:rStyle w:val="Hyperlink"/>
          </w:rPr>
          <w:t>Performance</w:t>
        </w:r>
        <w:r w:rsidR="00621B68">
          <w:rPr>
            <w:webHidden/>
          </w:rPr>
          <w:tab/>
        </w:r>
        <w:r w:rsidR="00621B68">
          <w:rPr>
            <w:webHidden/>
          </w:rPr>
          <w:fldChar w:fldCharType="begin"/>
        </w:r>
        <w:r w:rsidR="00621B68">
          <w:rPr>
            <w:webHidden/>
          </w:rPr>
          <w:instrText xml:space="preserve"> PAGEREF _Toc461102233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34" w:history="1">
        <w:r w:rsidR="00621B68" w:rsidRPr="007A5B18">
          <w:rPr>
            <w:rStyle w:val="Hyperlink"/>
          </w:rPr>
          <w:t>4.4</w:t>
        </w:r>
        <w:r w:rsidR="00621B68">
          <w:rPr>
            <w:rFonts w:asciiTheme="minorHAnsi" w:eastAsiaTheme="minorEastAsia" w:hAnsiTheme="minorHAnsi" w:cstheme="minorBidi"/>
            <w:sz w:val="22"/>
            <w:szCs w:val="22"/>
          </w:rPr>
          <w:tab/>
        </w:r>
        <w:r w:rsidR="00621B68" w:rsidRPr="007A5B18">
          <w:rPr>
            <w:rStyle w:val="Hyperlink"/>
          </w:rPr>
          <w:t>Supportability</w:t>
        </w:r>
        <w:r w:rsidR="00621B68">
          <w:rPr>
            <w:webHidden/>
          </w:rPr>
          <w:tab/>
        </w:r>
        <w:r w:rsidR="00621B68">
          <w:rPr>
            <w:webHidden/>
          </w:rPr>
          <w:fldChar w:fldCharType="begin"/>
        </w:r>
        <w:r w:rsidR="00621B68">
          <w:rPr>
            <w:webHidden/>
          </w:rPr>
          <w:instrText xml:space="preserve"> PAGEREF _Toc461102234 \h </w:instrText>
        </w:r>
        <w:r w:rsidR="00621B68">
          <w:rPr>
            <w:webHidden/>
          </w:rPr>
        </w:r>
        <w:r w:rsidR="00621B68">
          <w:rPr>
            <w:webHidden/>
          </w:rPr>
          <w:fldChar w:fldCharType="separate"/>
        </w:r>
        <w:r w:rsidR="00621B68">
          <w:rPr>
            <w:webHidden/>
          </w:rPr>
          <w:t>11</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35" w:history="1">
        <w:r w:rsidR="00621B68" w:rsidRPr="007A5B18">
          <w:rPr>
            <w:rStyle w:val="Hyperlink"/>
          </w:rPr>
          <w:t>4.5</w:t>
        </w:r>
        <w:r w:rsidR="00621B68">
          <w:rPr>
            <w:rFonts w:asciiTheme="minorHAnsi" w:eastAsiaTheme="minorEastAsia" w:hAnsiTheme="minorHAnsi" w:cstheme="minorBidi"/>
            <w:sz w:val="22"/>
            <w:szCs w:val="22"/>
          </w:rPr>
          <w:tab/>
        </w:r>
        <w:r w:rsidR="00621B68" w:rsidRPr="007A5B18">
          <w:rPr>
            <w:rStyle w:val="Hyperlink"/>
          </w:rPr>
          <w:t>Design Constraints</w:t>
        </w:r>
        <w:r w:rsidR="00621B68">
          <w:rPr>
            <w:webHidden/>
          </w:rPr>
          <w:tab/>
        </w:r>
        <w:r w:rsidR="00621B68">
          <w:rPr>
            <w:webHidden/>
          </w:rPr>
          <w:fldChar w:fldCharType="begin"/>
        </w:r>
        <w:r w:rsidR="00621B68">
          <w:rPr>
            <w:webHidden/>
          </w:rPr>
          <w:instrText xml:space="preserve"> PAGEREF _Toc461102235 \h </w:instrText>
        </w:r>
        <w:r w:rsidR="00621B68">
          <w:rPr>
            <w:webHidden/>
          </w:rPr>
        </w:r>
        <w:r w:rsidR="00621B68">
          <w:rPr>
            <w:webHidden/>
          </w:rPr>
          <w:fldChar w:fldCharType="separate"/>
        </w:r>
        <w:r w:rsidR="00621B68">
          <w:rPr>
            <w:webHidden/>
          </w:rPr>
          <w:t>11</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36" w:history="1">
        <w:r w:rsidR="00621B68" w:rsidRPr="007A5B18">
          <w:rPr>
            <w:rStyle w:val="Hyperlink"/>
          </w:rPr>
          <w:t>4.6</w:t>
        </w:r>
        <w:r w:rsidR="00621B68">
          <w:rPr>
            <w:rFonts w:asciiTheme="minorHAnsi" w:eastAsiaTheme="minorEastAsia" w:hAnsiTheme="minorHAnsi" w:cstheme="minorBidi"/>
            <w:sz w:val="22"/>
            <w:szCs w:val="22"/>
          </w:rPr>
          <w:tab/>
        </w:r>
        <w:r w:rsidR="00621B68" w:rsidRPr="007A5B18">
          <w:rPr>
            <w:rStyle w:val="Hyperlink"/>
          </w:rPr>
          <w:t>On-line User Documentation and Help System Requirements</w:t>
        </w:r>
        <w:r w:rsidR="00621B68">
          <w:rPr>
            <w:webHidden/>
          </w:rPr>
          <w:tab/>
        </w:r>
        <w:r w:rsidR="00621B68">
          <w:rPr>
            <w:webHidden/>
          </w:rPr>
          <w:fldChar w:fldCharType="begin"/>
        </w:r>
        <w:r w:rsidR="00621B68">
          <w:rPr>
            <w:webHidden/>
          </w:rPr>
          <w:instrText xml:space="preserve"> PAGEREF _Toc461102236 \h </w:instrText>
        </w:r>
        <w:r w:rsidR="00621B68">
          <w:rPr>
            <w:webHidden/>
          </w:rPr>
        </w:r>
        <w:r w:rsidR="00621B68">
          <w:rPr>
            <w:webHidden/>
          </w:rPr>
          <w:fldChar w:fldCharType="separate"/>
        </w:r>
        <w:r w:rsidR="00621B68">
          <w:rPr>
            <w:webHidden/>
          </w:rPr>
          <w:t>11</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37" w:history="1">
        <w:r w:rsidR="00621B68" w:rsidRPr="007A5B18">
          <w:rPr>
            <w:rStyle w:val="Hyperlink"/>
          </w:rPr>
          <w:t>4.7</w:t>
        </w:r>
        <w:r w:rsidR="00621B68">
          <w:rPr>
            <w:rFonts w:asciiTheme="minorHAnsi" w:eastAsiaTheme="minorEastAsia" w:hAnsiTheme="minorHAnsi" w:cstheme="minorBidi"/>
            <w:sz w:val="22"/>
            <w:szCs w:val="22"/>
          </w:rPr>
          <w:tab/>
        </w:r>
        <w:r w:rsidR="00621B68" w:rsidRPr="007A5B18">
          <w:rPr>
            <w:rStyle w:val="Hyperlink"/>
          </w:rPr>
          <w:t>Purchased Components</w:t>
        </w:r>
        <w:r w:rsidR="00621B68">
          <w:rPr>
            <w:webHidden/>
          </w:rPr>
          <w:tab/>
        </w:r>
        <w:r w:rsidR="00621B68">
          <w:rPr>
            <w:webHidden/>
          </w:rPr>
          <w:fldChar w:fldCharType="begin"/>
        </w:r>
        <w:r w:rsidR="00621B68">
          <w:rPr>
            <w:webHidden/>
          </w:rPr>
          <w:instrText xml:space="preserve"> PAGEREF _Toc461102237 \h </w:instrText>
        </w:r>
        <w:r w:rsidR="00621B68">
          <w:rPr>
            <w:webHidden/>
          </w:rPr>
        </w:r>
        <w:r w:rsidR="00621B68">
          <w:rPr>
            <w:webHidden/>
          </w:rPr>
          <w:fldChar w:fldCharType="separate"/>
        </w:r>
        <w:r w:rsidR="00621B68">
          <w:rPr>
            <w:webHidden/>
          </w:rPr>
          <w:t>11</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38" w:history="1">
        <w:r w:rsidR="00621B68" w:rsidRPr="007A5B18">
          <w:rPr>
            <w:rStyle w:val="Hyperlink"/>
          </w:rPr>
          <w:t>4.8</w:t>
        </w:r>
        <w:r w:rsidR="00621B68">
          <w:rPr>
            <w:rFonts w:asciiTheme="minorHAnsi" w:eastAsiaTheme="minorEastAsia" w:hAnsiTheme="minorHAnsi" w:cstheme="minorBidi"/>
            <w:sz w:val="22"/>
            <w:szCs w:val="22"/>
          </w:rPr>
          <w:tab/>
        </w:r>
        <w:r w:rsidR="00621B68" w:rsidRPr="007A5B18">
          <w:rPr>
            <w:rStyle w:val="Hyperlink"/>
          </w:rPr>
          <w:t>Interfaces</w:t>
        </w:r>
        <w:r w:rsidR="00621B68">
          <w:rPr>
            <w:webHidden/>
          </w:rPr>
          <w:tab/>
        </w:r>
        <w:r w:rsidR="00621B68">
          <w:rPr>
            <w:webHidden/>
          </w:rPr>
          <w:fldChar w:fldCharType="begin"/>
        </w:r>
        <w:r w:rsidR="00621B68">
          <w:rPr>
            <w:webHidden/>
          </w:rPr>
          <w:instrText xml:space="preserve"> PAGEREF _Toc461102238 \h </w:instrText>
        </w:r>
        <w:r w:rsidR="00621B68">
          <w:rPr>
            <w:webHidden/>
          </w:rPr>
        </w:r>
        <w:r w:rsidR="00621B68">
          <w:rPr>
            <w:webHidden/>
          </w:rPr>
          <w:fldChar w:fldCharType="separate"/>
        </w:r>
        <w:r w:rsidR="00621B68">
          <w:rPr>
            <w:webHidden/>
          </w:rPr>
          <w:t>12</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39" w:history="1">
        <w:r w:rsidR="00621B68" w:rsidRPr="007A5B18">
          <w:rPr>
            <w:rStyle w:val="Hyperlink"/>
          </w:rPr>
          <w:t>4.9</w:t>
        </w:r>
        <w:r w:rsidR="00621B68">
          <w:rPr>
            <w:rFonts w:asciiTheme="minorHAnsi" w:eastAsiaTheme="minorEastAsia" w:hAnsiTheme="minorHAnsi" w:cstheme="minorBidi"/>
            <w:sz w:val="22"/>
            <w:szCs w:val="22"/>
          </w:rPr>
          <w:tab/>
        </w:r>
        <w:r w:rsidR="00621B68" w:rsidRPr="007A5B18">
          <w:rPr>
            <w:rStyle w:val="Hyperlink"/>
          </w:rPr>
          <w:t>Licensing Requirements</w:t>
        </w:r>
        <w:r w:rsidR="00621B68">
          <w:rPr>
            <w:webHidden/>
          </w:rPr>
          <w:tab/>
        </w:r>
        <w:r w:rsidR="00621B68">
          <w:rPr>
            <w:webHidden/>
          </w:rPr>
          <w:fldChar w:fldCharType="begin"/>
        </w:r>
        <w:r w:rsidR="00621B68">
          <w:rPr>
            <w:webHidden/>
          </w:rPr>
          <w:instrText xml:space="preserve"> PAGEREF _Toc461102239 \h </w:instrText>
        </w:r>
        <w:r w:rsidR="00621B68">
          <w:rPr>
            <w:webHidden/>
          </w:rPr>
        </w:r>
        <w:r w:rsidR="00621B68">
          <w:rPr>
            <w:webHidden/>
          </w:rPr>
          <w:fldChar w:fldCharType="separate"/>
        </w:r>
        <w:r w:rsidR="00621B68">
          <w:rPr>
            <w:webHidden/>
          </w:rPr>
          <w:t>12</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40" w:history="1">
        <w:r w:rsidR="00621B68" w:rsidRPr="007A5B18">
          <w:rPr>
            <w:rStyle w:val="Hyperlink"/>
          </w:rPr>
          <w:t>4.10</w:t>
        </w:r>
        <w:r w:rsidR="00621B68">
          <w:rPr>
            <w:rFonts w:asciiTheme="minorHAnsi" w:eastAsiaTheme="minorEastAsia" w:hAnsiTheme="minorHAnsi" w:cstheme="minorBidi"/>
            <w:sz w:val="22"/>
            <w:szCs w:val="22"/>
          </w:rPr>
          <w:tab/>
        </w:r>
        <w:r w:rsidR="00621B68" w:rsidRPr="007A5B18">
          <w:rPr>
            <w:rStyle w:val="Hyperlink"/>
          </w:rPr>
          <w:t>Legal, Copyright, and Other Notices</w:t>
        </w:r>
        <w:r w:rsidR="00621B68">
          <w:rPr>
            <w:webHidden/>
          </w:rPr>
          <w:tab/>
        </w:r>
        <w:r w:rsidR="00621B68">
          <w:rPr>
            <w:webHidden/>
          </w:rPr>
          <w:fldChar w:fldCharType="begin"/>
        </w:r>
        <w:r w:rsidR="00621B68">
          <w:rPr>
            <w:webHidden/>
          </w:rPr>
          <w:instrText xml:space="preserve"> PAGEREF _Toc461102240 \h </w:instrText>
        </w:r>
        <w:r w:rsidR="00621B68">
          <w:rPr>
            <w:webHidden/>
          </w:rPr>
        </w:r>
        <w:r w:rsidR="00621B68">
          <w:rPr>
            <w:webHidden/>
          </w:rPr>
          <w:fldChar w:fldCharType="separate"/>
        </w:r>
        <w:r w:rsidR="00621B68">
          <w:rPr>
            <w:webHidden/>
          </w:rPr>
          <w:t>12</w:t>
        </w:r>
        <w:r w:rsidR="00621B68">
          <w:rPr>
            <w:webHidden/>
          </w:rPr>
          <w:fldChar w:fldCharType="end"/>
        </w:r>
      </w:hyperlink>
    </w:p>
    <w:p w:rsidR="00621B68" w:rsidRDefault="00201915" w:rsidP="00643435">
      <w:pPr>
        <w:pStyle w:val="TOC2"/>
        <w:rPr>
          <w:rFonts w:asciiTheme="minorHAnsi" w:eastAsiaTheme="minorEastAsia" w:hAnsiTheme="minorHAnsi" w:cstheme="minorBidi"/>
          <w:sz w:val="22"/>
          <w:szCs w:val="22"/>
        </w:rPr>
      </w:pPr>
      <w:hyperlink w:anchor="_Toc461102241" w:history="1">
        <w:r w:rsidR="00621B68" w:rsidRPr="007A5B18">
          <w:rPr>
            <w:rStyle w:val="Hyperlink"/>
          </w:rPr>
          <w:t>4.11</w:t>
        </w:r>
        <w:r w:rsidR="00621B68">
          <w:rPr>
            <w:rFonts w:asciiTheme="minorHAnsi" w:eastAsiaTheme="minorEastAsia" w:hAnsiTheme="minorHAnsi" w:cstheme="minorBidi"/>
            <w:sz w:val="22"/>
            <w:szCs w:val="22"/>
          </w:rPr>
          <w:tab/>
        </w:r>
        <w:r w:rsidR="00621B68" w:rsidRPr="007A5B18">
          <w:rPr>
            <w:rStyle w:val="Hyperlink"/>
          </w:rPr>
          <w:t>Applicable Standards</w:t>
        </w:r>
        <w:r w:rsidR="00621B68">
          <w:rPr>
            <w:webHidden/>
          </w:rPr>
          <w:tab/>
        </w:r>
        <w:r w:rsidR="00621B68">
          <w:rPr>
            <w:webHidden/>
          </w:rPr>
          <w:fldChar w:fldCharType="begin"/>
        </w:r>
        <w:r w:rsidR="00621B68">
          <w:rPr>
            <w:webHidden/>
          </w:rPr>
          <w:instrText xml:space="preserve"> PAGEREF _Toc461102241 \h </w:instrText>
        </w:r>
        <w:r w:rsidR="00621B68">
          <w:rPr>
            <w:webHidden/>
          </w:rPr>
        </w:r>
        <w:r w:rsidR="00621B68">
          <w:rPr>
            <w:webHidden/>
          </w:rPr>
          <w:fldChar w:fldCharType="separate"/>
        </w:r>
        <w:r w:rsidR="00621B68">
          <w:rPr>
            <w:webHidden/>
          </w:rPr>
          <w:t>12</w:t>
        </w:r>
        <w:r w:rsidR="00621B68">
          <w:rPr>
            <w:webHidden/>
          </w:rPr>
          <w:fldChar w:fldCharType="end"/>
        </w:r>
      </w:hyperlink>
    </w:p>
    <w:p w:rsidR="00621B68" w:rsidRDefault="00201915" w:rsidP="00643435">
      <w:pPr>
        <w:pStyle w:val="TOC1"/>
        <w:rPr>
          <w:rFonts w:asciiTheme="minorHAnsi" w:eastAsiaTheme="minorEastAsia" w:hAnsiTheme="minorHAnsi" w:cstheme="minorBidi"/>
          <w:szCs w:val="22"/>
        </w:rPr>
      </w:pPr>
      <w:hyperlink w:anchor="_Toc461102242" w:history="1">
        <w:r w:rsidR="00621B68" w:rsidRPr="007A5B18">
          <w:rPr>
            <w:rStyle w:val="Hyperlink"/>
          </w:rPr>
          <w:t>5</w:t>
        </w:r>
        <w:r w:rsidR="00621B68">
          <w:rPr>
            <w:rFonts w:asciiTheme="minorHAnsi" w:eastAsiaTheme="minorEastAsia" w:hAnsiTheme="minorHAnsi" w:cstheme="minorBidi"/>
            <w:szCs w:val="22"/>
          </w:rPr>
          <w:tab/>
        </w:r>
        <w:r w:rsidR="00621B68" w:rsidRPr="007A5B18">
          <w:rPr>
            <w:rStyle w:val="Hyperlink"/>
          </w:rPr>
          <w:t>Supporting Information</w:t>
        </w:r>
        <w:r w:rsidR="00621B68">
          <w:rPr>
            <w:webHidden/>
          </w:rPr>
          <w:tab/>
        </w:r>
        <w:r w:rsidR="00621B68">
          <w:rPr>
            <w:webHidden/>
          </w:rPr>
          <w:fldChar w:fldCharType="begin"/>
        </w:r>
        <w:r w:rsidR="00621B68">
          <w:rPr>
            <w:webHidden/>
          </w:rPr>
          <w:instrText xml:space="preserve"> PAGEREF _Toc461102242 \h </w:instrText>
        </w:r>
        <w:r w:rsidR="00621B68">
          <w:rPr>
            <w:webHidden/>
          </w:rPr>
        </w:r>
        <w:r w:rsidR="00621B68">
          <w:rPr>
            <w:webHidden/>
          </w:rPr>
          <w:fldChar w:fldCharType="separate"/>
        </w:r>
        <w:r w:rsidR="00621B68">
          <w:rPr>
            <w:webHidden/>
          </w:rPr>
          <w:t>13</w:t>
        </w:r>
        <w:r w:rsidR="00621B68">
          <w:rPr>
            <w:webHidden/>
          </w:rPr>
          <w:fldChar w:fldCharType="end"/>
        </w:r>
      </w:hyperlink>
    </w:p>
    <w:p w:rsidR="0050513B" w:rsidRDefault="0050513B" w:rsidP="00643435">
      <w:pPr>
        <w:rPr>
          <w:lang w:val="en-GB"/>
        </w:rPr>
        <w:sectPr w:rsidR="0050513B">
          <w:headerReference w:type="default" r:id="rId9"/>
          <w:footerReference w:type="default" r:id="rId10"/>
          <w:pgSz w:w="12242" w:h="15842" w:code="1"/>
          <w:pgMar w:top="1440" w:right="1440" w:bottom="1440" w:left="1800" w:header="720" w:footer="720" w:gutter="0"/>
          <w:cols w:space="720"/>
          <w:titlePg/>
        </w:sectPr>
      </w:pPr>
      <w:r>
        <w:rPr>
          <w:lang w:val="en-GB"/>
        </w:rPr>
        <w:fldChar w:fldCharType="end"/>
      </w:r>
    </w:p>
    <w:p w:rsidR="0050513B" w:rsidRDefault="0050513B" w:rsidP="00643435">
      <w:pPr>
        <w:pStyle w:val="Heading1"/>
      </w:pPr>
      <w:bookmarkStart w:id="8" w:name="_Toc521150196"/>
      <w:bookmarkStart w:id="9" w:name="_Toc461102219"/>
      <w:bookmarkStart w:id="10" w:name="_Toc456598586"/>
      <w:bookmarkStart w:id="11" w:name="_Toc504442098"/>
      <w:r>
        <w:lastRenderedPageBreak/>
        <w:t>Introduction</w:t>
      </w:r>
      <w:bookmarkEnd w:id="8"/>
      <w:bookmarkEnd w:id="9"/>
    </w:p>
    <w:p w:rsidR="0050513B" w:rsidRDefault="0050513B" w:rsidP="00643435">
      <w:pPr>
        <w:pStyle w:val="Heading2"/>
      </w:pPr>
      <w:bookmarkStart w:id="12" w:name="_Toc521150197"/>
      <w:bookmarkStart w:id="13" w:name="_Toc461102220"/>
      <w:r>
        <w:t>Purpose</w:t>
      </w:r>
      <w:bookmarkEnd w:id="12"/>
      <w:bookmarkEnd w:id="13"/>
    </w:p>
    <w:p w:rsidR="00FE274C" w:rsidRPr="00A875E4" w:rsidRDefault="00A875E4" w:rsidP="00643435">
      <w:pPr>
        <w:pStyle w:val="InfoBlue"/>
      </w:pPr>
      <w:r w:rsidRPr="00A875E4">
        <w:t>The purpose of this Software Requirement Specification (SRS) document is to provide a detailed description of the Jewelry Sales System (JSS) to be implemented for retail jewelry stores. This document outlines the functional and non-functional requirements, system architecture, and design considerations essential for the development and deployment of the JSS. The system aims to enhance sales management, inventory tracking, customer relationship management, and reporting capabilities, thereby optimizing the overall operations and customer experience in jewelry stores.</w:t>
      </w:r>
      <w:r w:rsidR="00FE274C" w:rsidRPr="00A875E4">
        <w:tab/>
      </w:r>
    </w:p>
    <w:p w:rsidR="0050513B" w:rsidRDefault="0050513B" w:rsidP="00643435">
      <w:pPr>
        <w:pStyle w:val="Heading2"/>
      </w:pPr>
      <w:bookmarkStart w:id="14" w:name="_Toc521150198"/>
      <w:bookmarkStart w:id="15" w:name="_Toc461102221"/>
      <w:r>
        <w:t>Scope</w:t>
      </w:r>
      <w:bookmarkEnd w:id="14"/>
      <w:bookmarkEnd w:id="15"/>
    </w:p>
    <w:p w:rsidR="00A875E4" w:rsidRDefault="00A875E4" w:rsidP="00643435">
      <w:pPr>
        <w:pStyle w:val="InfoBlue"/>
      </w:pPr>
      <w:bookmarkStart w:id="16" w:name="_Toc521150199"/>
      <w:bookmarkStart w:id="17" w:name="_Toc461102222"/>
      <w:r>
        <w:t>The Jewelry Sales System will be a comprehensive solution designed to address the specific needs of jewelry retailers. It will manage various aspects of the business, including:</w:t>
      </w:r>
    </w:p>
    <w:p w:rsidR="00A875E4" w:rsidRDefault="00A875E4" w:rsidP="00EA0FF9">
      <w:pPr>
        <w:pStyle w:val="InfoBlue"/>
        <w:numPr>
          <w:ilvl w:val="0"/>
          <w:numId w:val="9"/>
        </w:numPr>
      </w:pPr>
      <w:r>
        <w:t>Sales Transactions: Facilitating the process of selling jewelry items to customers, including billing, invoicing, and payment processing.</w:t>
      </w:r>
    </w:p>
    <w:p w:rsidR="00A875E4" w:rsidRDefault="00A875E4" w:rsidP="00EA0FF9">
      <w:pPr>
        <w:pStyle w:val="InfoBlue"/>
        <w:numPr>
          <w:ilvl w:val="0"/>
          <w:numId w:val="9"/>
        </w:numPr>
      </w:pPr>
      <w:r>
        <w:t>Inventory Management: Tracking and managing stock levels, product details, and supplier information to ensure accurate and efficient inventory control.</w:t>
      </w:r>
    </w:p>
    <w:p w:rsidR="00A875E4" w:rsidRDefault="00A875E4" w:rsidP="00EA0FF9">
      <w:pPr>
        <w:pStyle w:val="InfoBlue"/>
        <w:numPr>
          <w:ilvl w:val="0"/>
          <w:numId w:val="9"/>
        </w:numPr>
      </w:pPr>
      <w:r>
        <w:t>Customer Management: Storing customer information, purchase history, and preferences to improve service quality and support targeted marketing efforts.</w:t>
      </w:r>
    </w:p>
    <w:p w:rsidR="0050513B" w:rsidRDefault="00A875E4" w:rsidP="00EA0FF9">
      <w:pPr>
        <w:pStyle w:val="InfoBlue"/>
        <w:numPr>
          <w:ilvl w:val="0"/>
          <w:numId w:val="9"/>
        </w:numPr>
      </w:pPr>
      <w:r>
        <w:t>Reporting and Analytics: Generating detailed reports and analytics on sales performance, inventory status, and customer behavior to inform business decisions.</w:t>
      </w:r>
      <w:bookmarkEnd w:id="16"/>
      <w:bookmarkEnd w:id="17"/>
    </w:p>
    <w:p w:rsidR="0050513B" w:rsidRDefault="0050513B" w:rsidP="00643435">
      <w:pPr>
        <w:pStyle w:val="Heading2"/>
      </w:pPr>
      <w:bookmarkStart w:id="18" w:name="_Toc521150200"/>
      <w:bookmarkStart w:id="19" w:name="_Toc461102223"/>
      <w:r>
        <w:t>References</w:t>
      </w:r>
      <w:bookmarkEnd w:id="18"/>
      <w:bookmarkEnd w:id="19"/>
    </w:p>
    <w:p w:rsidR="00A875E4" w:rsidRDefault="00A875E4" w:rsidP="00EA0FF9">
      <w:pPr>
        <w:pStyle w:val="InfoBlue"/>
        <w:numPr>
          <w:ilvl w:val="0"/>
          <w:numId w:val="9"/>
        </w:numPr>
      </w:pPr>
      <w:r>
        <w:t>IEEE Std 830-1998: IEEE Recommended Practice for Software Requirements Specifications.</w:t>
      </w:r>
    </w:p>
    <w:p w:rsidR="00A875E4" w:rsidRDefault="00A875E4" w:rsidP="00EA0FF9">
      <w:pPr>
        <w:pStyle w:val="InfoBlue"/>
        <w:numPr>
          <w:ilvl w:val="0"/>
          <w:numId w:val="9"/>
        </w:numPr>
      </w:pPr>
      <w:r>
        <w:t>Business Requirements Document for Jewelry Sales System.</w:t>
      </w:r>
    </w:p>
    <w:p w:rsidR="0050513B" w:rsidRDefault="00A875E4" w:rsidP="00EA0FF9">
      <w:pPr>
        <w:pStyle w:val="InfoBlue"/>
        <w:numPr>
          <w:ilvl w:val="0"/>
          <w:numId w:val="9"/>
        </w:numPr>
      </w:pPr>
      <w:r>
        <w:t>User Feedback and Survey Reports from Jewelry Store Employees and Customers.</w:t>
      </w:r>
    </w:p>
    <w:p w:rsidR="0050513B" w:rsidRDefault="0050513B" w:rsidP="00643435">
      <w:pPr>
        <w:pStyle w:val="Heading2"/>
      </w:pPr>
      <w:bookmarkStart w:id="20" w:name="_Toc521150201"/>
      <w:bookmarkStart w:id="21" w:name="_Toc461102224"/>
      <w:r>
        <w:t>Overview</w:t>
      </w:r>
      <w:bookmarkEnd w:id="20"/>
      <w:bookmarkEnd w:id="21"/>
    </w:p>
    <w:p w:rsidR="00A875E4" w:rsidRDefault="00A875E4" w:rsidP="00643435">
      <w:pPr>
        <w:pStyle w:val="InfoBlue"/>
      </w:pPr>
      <w:r>
        <w:t>This document is structured to provide a clear and comprehensive guide to the development of the Jewelry Sales System. The subsequent sections will cover:</w:t>
      </w:r>
    </w:p>
    <w:p w:rsidR="00A875E4" w:rsidRDefault="00A875E4" w:rsidP="00EA0FF9">
      <w:pPr>
        <w:pStyle w:val="InfoBlue"/>
        <w:numPr>
          <w:ilvl w:val="0"/>
          <w:numId w:val="9"/>
        </w:numPr>
      </w:pPr>
      <w:r>
        <w:t>Overall Description: An overview of the system context, user characteristics, and constraints.</w:t>
      </w:r>
    </w:p>
    <w:p w:rsidR="00A875E4" w:rsidRDefault="00A875E4" w:rsidP="00EA0FF9">
      <w:pPr>
        <w:pStyle w:val="InfoBlue"/>
        <w:numPr>
          <w:ilvl w:val="0"/>
          <w:numId w:val="9"/>
        </w:numPr>
      </w:pPr>
      <w:r>
        <w:t>Specific Requirements: Detailed functional and non-functional requirements, user interfaces, and system interfaces.</w:t>
      </w:r>
    </w:p>
    <w:p w:rsidR="00A875E4" w:rsidRDefault="00A875E4" w:rsidP="00EA0FF9">
      <w:pPr>
        <w:pStyle w:val="InfoBlue"/>
        <w:numPr>
          <w:ilvl w:val="0"/>
          <w:numId w:val="9"/>
        </w:numPr>
      </w:pPr>
      <w:r>
        <w:t>System Features: A breakdown of the primary features and functionalities of the JSS.</w:t>
      </w:r>
    </w:p>
    <w:p w:rsidR="00A875E4" w:rsidRDefault="00A875E4" w:rsidP="00EA0FF9">
      <w:pPr>
        <w:pStyle w:val="InfoBlue"/>
        <w:numPr>
          <w:ilvl w:val="0"/>
          <w:numId w:val="9"/>
        </w:numPr>
      </w:pPr>
      <w:r>
        <w:t>External Interface Requirements: Descriptions of how the system will interact with other systems and hardware.</w:t>
      </w:r>
    </w:p>
    <w:p w:rsidR="0050513B" w:rsidRDefault="00A875E4" w:rsidP="00EA0FF9">
      <w:pPr>
        <w:pStyle w:val="InfoBlue"/>
        <w:numPr>
          <w:ilvl w:val="0"/>
          <w:numId w:val="9"/>
        </w:numPr>
      </w:pPr>
      <w:r>
        <w:lastRenderedPageBreak/>
        <w:t>Other Non-functional Requirements: Performance, security, and usability requirements that the system must meet.</w:t>
      </w:r>
    </w:p>
    <w:p w:rsidR="0050513B" w:rsidRDefault="0050513B" w:rsidP="00643435">
      <w:pPr>
        <w:pStyle w:val="Heading1"/>
      </w:pPr>
      <w:bookmarkStart w:id="22" w:name="_Toc521150202"/>
      <w:bookmarkStart w:id="23" w:name="_Toc461102225"/>
      <w:r>
        <w:lastRenderedPageBreak/>
        <w:t>Overall Description</w:t>
      </w:r>
      <w:bookmarkEnd w:id="22"/>
      <w:bookmarkEnd w:id="23"/>
    </w:p>
    <w:p w:rsidR="00387D54" w:rsidRDefault="00120F8B" w:rsidP="00387D54">
      <w:pPr>
        <w:pStyle w:val="Heading2"/>
      </w:pPr>
      <w:bookmarkStart w:id="24" w:name="_Toc521150203"/>
      <w:bookmarkStart w:id="25" w:name="_Toc461102226"/>
      <w:r>
        <w:t>Staff</w:t>
      </w:r>
      <w:r w:rsidR="00387D54">
        <w:t xml:space="preserve"> Needs</w:t>
      </w:r>
    </w:p>
    <w:p w:rsidR="00120F8B" w:rsidRDefault="00120F8B" w:rsidP="00120F8B">
      <w:pPr>
        <w:pStyle w:val="InfoBlue"/>
      </w:pPr>
      <w:r w:rsidRPr="00032374">
        <w:rPr>
          <w:b/>
        </w:rPr>
        <w:t>Customer Service:</w:t>
      </w:r>
      <w:r>
        <w:t xml:space="preserve"> Easy access to customer information is needed to resolve customer inquiries quickly.</w:t>
      </w:r>
    </w:p>
    <w:p w:rsidR="00120F8B" w:rsidRPr="00120F8B" w:rsidRDefault="00120F8B" w:rsidP="00120F8B">
      <w:pPr>
        <w:pStyle w:val="InfoBlue"/>
      </w:pPr>
      <w:r w:rsidRPr="00032374">
        <w:rPr>
          <w:b/>
        </w:rPr>
        <w:t>Inventory Access:</w:t>
      </w:r>
      <w:r>
        <w:t xml:space="preserve"> The ability to check inventory levels and product details helps staff provide accurate information to customers and manage stock effectively.</w:t>
      </w:r>
    </w:p>
    <w:p w:rsidR="008D432A" w:rsidRDefault="00120F8B" w:rsidP="008D432A">
      <w:pPr>
        <w:pStyle w:val="Heading2"/>
      </w:pPr>
      <w:r>
        <w:t>Admin Needs</w:t>
      </w:r>
    </w:p>
    <w:p w:rsidR="00032374" w:rsidRDefault="00120F8B" w:rsidP="00120F8B">
      <w:pPr>
        <w:ind w:left="567"/>
      </w:pPr>
      <w:r w:rsidRPr="00032374">
        <w:rPr>
          <w:b/>
        </w:rPr>
        <w:t>Discount</w:t>
      </w:r>
      <w:r w:rsidR="00032374" w:rsidRPr="00032374">
        <w:rPr>
          <w:b/>
        </w:rPr>
        <w:t xml:space="preserve"> and Policy</w:t>
      </w:r>
      <w:r w:rsidRPr="00032374">
        <w:rPr>
          <w:b/>
        </w:rPr>
        <w:t xml:space="preserve"> Management:</w:t>
      </w:r>
      <w:r>
        <w:t xml:space="preserve"> The admin requires the ability to create, update, delete, and manage </w:t>
      </w:r>
      <w:r w:rsidR="00032374">
        <w:t>discounts and return policies.</w:t>
      </w:r>
    </w:p>
    <w:p w:rsidR="00032374" w:rsidRDefault="00032374" w:rsidP="00032374">
      <w:pPr>
        <w:ind w:left="567"/>
      </w:pPr>
      <w:r w:rsidRPr="00032374">
        <w:rPr>
          <w:b/>
        </w:rPr>
        <w:t>Staff Session Management:</w:t>
      </w:r>
      <w:r>
        <w:t xml:space="preserve"> The admin requires the ability to create, update, delete, and manage staff sessions at counters.</w:t>
      </w:r>
    </w:p>
    <w:p w:rsidR="00120F8B" w:rsidRDefault="00032374" w:rsidP="00120F8B">
      <w:pPr>
        <w:pStyle w:val="Heading2"/>
      </w:pPr>
      <w:r>
        <w:t>Manager Needs</w:t>
      </w:r>
    </w:p>
    <w:p w:rsidR="00120F8B" w:rsidRDefault="00032374" w:rsidP="00120F8B">
      <w:pPr>
        <w:ind w:left="567"/>
      </w:pPr>
      <w:r w:rsidRPr="00032374">
        <w:rPr>
          <w:b/>
        </w:rPr>
        <w:t>Staff Management:</w:t>
      </w:r>
      <w:r w:rsidRPr="00032374">
        <w:t xml:space="preserve"> The ability to manage staff accounts, including creating, updating, viewing, and deleting accounts, is critical to ensure that staff information is up-to-date and access permissions are appropriately assigned.</w:t>
      </w:r>
    </w:p>
    <w:p w:rsidR="00032374" w:rsidRDefault="00032374" w:rsidP="00120F8B">
      <w:pPr>
        <w:ind w:left="567"/>
      </w:pPr>
      <w:r>
        <w:rPr>
          <w:rStyle w:val="Strong"/>
        </w:rPr>
        <w:t>Reporting and Analytics</w:t>
      </w:r>
      <w:r>
        <w:t>: Access to detailed reports and analytics on sales performance, inventory status, staff activities, and customer interactions is necessary for informed decision-making and strategic planning</w:t>
      </w:r>
    </w:p>
    <w:p w:rsidR="00120F8B" w:rsidRDefault="00120F8B" w:rsidP="00120F8B">
      <w:pPr>
        <w:pStyle w:val="Heading2"/>
      </w:pPr>
      <w:r>
        <w:t>Assumptions</w:t>
      </w:r>
    </w:p>
    <w:p w:rsidR="002E7F4C" w:rsidRDefault="002E7F4C" w:rsidP="00EA0FF9">
      <w:pPr>
        <w:pStyle w:val="ListParagraph"/>
        <w:numPr>
          <w:ilvl w:val="0"/>
          <w:numId w:val="28"/>
        </w:numPr>
      </w:pPr>
      <w:r>
        <w:t>Users have basic computer literacy.</w:t>
      </w:r>
    </w:p>
    <w:p w:rsidR="002E7F4C" w:rsidRDefault="002E7F4C" w:rsidP="00EA0FF9">
      <w:pPr>
        <w:pStyle w:val="ListParagraph"/>
        <w:numPr>
          <w:ilvl w:val="0"/>
          <w:numId w:val="28"/>
        </w:numPr>
      </w:pPr>
      <w:r>
        <w:t>Necessary hardware and software infrastructure is available.</w:t>
      </w:r>
    </w:p>
    <w:p w:rsidR="00120F8B" w:rsidRPr="00120F8B" w:rsidRDefault="002E7F4C" w:rsidP="00EA0FF9">
      <w:pPr>
        <w:pStyle w:val="ListParagraph"/>
        <w:numPr>
          <w:ilvl w:val="0"/>
          <w:numId w:val="28"/>
        </w:numPr>
      </w:pPr>
      <w:r>
        <w:t>Management supports the system’s implementation and use.</w:t>
      </w:r>
    </w:p>
    <w:p w:rsidR="00120F8B" w:rsidRPr="00120F8B" w:rsidRDefault="00120F8B" w:rsidP="00120F8B">
      <w:pPr>
        <w:ind w:left="567"/>
      </w:pPr>
    </w:p>
    <w:p w:rsidR="008D432A" w:rsidRPr="00BB549B" w:rsidRDefault="008D432A" w:rsidP="008D432A">
      <w:pPr>
        <w:pStyle w:val="InfoBlue"/>
      </w:pPr>
    </w:p>
    <w:p w:rsidR="008D432A" w:rsidRPr="008D432A" w:rsidRDefault="008D432A" w:rsidP="008D432A">
      <w:pPr>
        <w:pStyle w:val="BodyText"/>
        <w:rPr>
          <w:lang w:val="en-US"/>
        </w:rPr>
      </w:pPr>
    </w:p>
    <w:p w:rsidR="0050513B" w:rsidRDefault="0051524F" w:rsidP="00643435">
      <w:pPr>
        <w:pStyle w:val="Heading1"/>
      </w:pPr>
      <w:r>
        <w:lastRenderedPageBreak/>
        <w:t>FUNCTIONAL</w:t>
      </w:r>
      <w:r w:rsidR="0050513B">
        <w:t xml:space="preserve"> Requirements</w:t>
      </w:r>
      <w:bookmarkEnd w:id="24"/>
      <w:bookmarkEnd w:id="25"/>
      <w:r w:rsidR="0050513B">
        <w:t xml:space="preserve"> </w:t>
      </w:r>
    </w:p>
    <w:p w:rsidR="00B62447" w:rsidRDefault="0052332E" w:rsidP="00643435">
      <w:pPr>
        <w:pStyle w:val="Heading2"/>
      </w:pPr>
      <w:bookmarkStart w:id="26" w:name="_Toc182904437"/>
      <w:bookmarkStart w:id="27" w:name="_Toc183849051"/>
      <w:bookmarkStart w:id="28" w:name="_Toc211613194"/>
      <w:bookmarkStart w:id="29" w:name="_Toc461102227"/>
      <w:r w:rsidRPr="00D40BE3">
        <w:t>Use Cases Diagram</w:t>
      </w:r>
      <w:bookmarkEnd w:id="26"/>
      <w:bookmarkEnd w:id="27"/>
      <w:bookmarkEnd w:id="28"/>
      <w:bookmarkEnd w:id="29"/>
    </w:p>
    <w:p w:rsidR="00F824F7" w:rsidRPr="00BB549B" w:rsidRDefault="00D862B5" w:rsidP="00643435">
      <w:pPr>
        <w:pStyle w:val="InfoBlue"/>
      </w:pPr>
      <w:r>
        <w:rPr>
          <w:noProof/>
        </w:rPr>
        <w:drawing>
          <wp:inline distT="0" distB="0" distL="0" distR="0">
            <wp:extent cx="5715000" cy="440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dc4a8c-d055-4d0e-9e12-1717195106a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5000" cy="4409440"/>
                    </a:xfrm>
                    <a:prstGeom prst="rect">
                      <a:avLst/>
                    </a:prstGeom>
                  </pic:spPr>
                </pic:pic>
              </a:graphicData>
            </a:graphic>
          </wp:inline>
        </w:drawing>
      </w:r>
    </w:p>
    <w:p w:rsidR="00D33786" w:rsidRDefault="00BE4BA7" w:rsidP="00643435">
      <w:pPr>
        <w:pStyle w:val="Heading2"/>
      </w:pPr>
      <w:r>
        <w:t>Login</w:t>
      </w:r>
    </w:p>
    <w:p w:rsidR="00571B45" w:rsidRDefault="00571B45" w:rsidP="006434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9"/>
        <w:gridCol w:w="2449"/>
        <w:gridCol w:w="1158"/>
        <w:gridCol w:w="756"/>
        <w:gridCol w:w="2128"/>
      </w:tblGrid>
      <w:tr w:rsidR="008936E5" w:rsidRPr="00305956" w:rsidTr="00737E39">
        <w:tc>
          <w:tcPr>
            <w:tcW w:w="5000" w:type="pct"/>
            <w:gridSpan w:val="5"/>
            <w:shd w:val="clear" w:color="auto" w:fill="F3F3F3"/>
          </w:tcPr>
          <w:p w:rsidR="008936E5" w:rsidRPr="00B84461" w:rsidRDefault="008936E5" w:rsidP="00643435"/>
          <w:p w:rsidR="008936E5" w:rsidRPr="00643435" w:rsidRDefault="00643435" w:rsidP="00643435">
            <w:pPr>
              <w:rPr>
                <w:b/>
              </w:rPr>
            </w:pPr>
            <w:r>
              <w:rPr>
                <w:b/>
              </w:rPr>
              <w:t>USE</w:t>
            </w:r>
            <w:r w:rsidR="008936E5" w:rsidRPr="00643435">
              <w:rPr>
                <w:b/>
              </w:rPr>
              <w:t xml:space="preserve"> CASE-</w:t>
            </w:r>
            <w:r w:rsidR="00BE4BA7" w:rsidRPr="00643435">
              <w:rPr>
                <w:b/>
              </w:rPr>
              <w:t>001</w:t>
            </w:r>
            <w:r w:rsidR="008936E5" w:rsidRPr="00643435">
              <w:rPr>
                <w:b/>
              </w:rPr>
              <w:t xml:space="preserve"> SPECIFICATION</w:t>
            </w:r>
          </w:p>
          <w:p w:rsidR="008936E5" w:rsidRPr="00B84461" w:rsidRDefault="008936E5" w:rsidP="00643435"/>
        </w:tc>
      </w:tr>
      <w:tr w:rsidR="008936E5" w:rsidRPr="00305956" w:rsidTr="00396EDC">
        <w:tc>
          <w:tcPr>
            <w:tcW w:w="1392" w:type="pct"/>
            <w:shd w:val="clear" w:color="auto" w:fill="F3F3F3"/>
          </w:tcPr>
          <w:p w:rsidR="008936E5" w:rsidRPr="00B84461" w:rsidRDefault="008936E5" w:rsidP="00643435">
            <w:r w:rsidRPr="002D61AC">
              <w:rPr>
                <w:b/>
              </w:rPr>
              <w:t>Use-case No.</w:t>
            </w:r>
          </w:p>
        </w:tc>
        <w:tc>
          <w:tcPr>
            <w:tcW w:w="1364" w:type="pct"/>
          </w:tcPr>
          <w:p w:rsidR="008936E5" w:rsidRPr="00B84461" w:rsidRDefault="00BE4BA7" w:rsidP="00643435">
            <w:r>
              <w:t>UC-01</w:t>
            </w:r>
          </w:p>
        </w:tc>
        <w:tc>
          <w:tcPr>
            <w:tcW w:w="1059" w:type="pct"/>
            <w:gridSpan w:val="2"/>
            <w:shd w:val="clear" w:color="auto" w:fill="F3F3F3"/>
          </w:tcPr>
          <w:p w:rsidR="008936E5" w:rsidRPr="00396EDC" w:rsidRDefault="008936E5" w:rsidP="00643435">
            <w:pPr>
              <w:rPr>
                <w:b/>
              </w:rPr>
            </w:pPr>
            <w:r w:rsidRPr="00396EDC">
              <w:rPr>
                <w:b/>
              </w:rPr>
              <w:t>Use-case Version</w:t>
            </w:r>
          </w:p>
        </w:tc>
        <w:tc>
          <w:tcPr>
            <w:tcW w:w="1186" w:type="pct"/>
          </w:tcPr>
          <w:p w:rsidR="008936E5" w:rsidRPr="00B84461" w:rsidRDefault="008936E5" w:rsidP="00643435">
            <w:r w:rsidRPr="00B84461">
              <w:t>&lt;1.0&gt;</w:t>
            </w:r>
          </w:p>
        </w:tc>
      </w:tr>
      <w:tr w:rsidR="00396EDC" w:rsidRPr="00305956" w:rsidTr="00396EDC">
        <w:tc>
          <w:tcPr>
            <w:tcW w:w="1392" w:type="pct"/>
            <w:shd w:val="clear" w:color="auto" w:fill="F3F3F3"/>
          </w:tcPr>
          <w:p w:rsidR="00396EDC" w:rsidRPr="00396EDC" w:rsidRDefault="00396EDC" w:rsidP="00396EDC">
            <w:pPr>
              <w:rPr>
                <w:b/>
              </w:rPr>
            </w:pPr>
            <w:r w:rsidRPr="00396EDC">
              <w:rPr>
                <w:b/>
              </w:rPr>
              <w:t>Use-case Name</w:t>
            </w:r>
          </w:p>
        </w:tc>
        <w:tc>
          <w:tcPr>
            <w:tcW w:w="3608" w:type="pct"/>
            <w:gridSpan w:val="4"/>
          </w:tcPr>
          <w:p w:rsidR="00396EDC" w:rsidRPr="00B84461" w:rsidRDefault="00396EDC" w:rsidP="00396EDC">
            <w:r w:rsidRPr="00B84461">
              <w:t>Login</w:t>
            </w:r>
          </w:p>
        </w:tc>
      </w:tr>
      <w:tr w:rsidR="008936E5" w:rsidRPr="00305956" w:rsidTr="00396EDC">
        <w:tc>
          <w:tcPr>
            <w:tcW w:w="1392" w:type="pct"/>
            <w:shd w:val="clear" w:color="auto" w:fill="F3F3F3"/>
          </w:tcPr>
          <w:p w:rsidR="008936E5" w:rsidRPr="00B84461" w:rsidRDefault="00396EDC" w:rsidP="00643435">
            <w:r w:rsidRPr="00396EDC">
              <w:rPr>
                <w:b/>
              </w:rPr>
              <w:t>Autho</w:t>
            </w:r>
            <w:r>
              <w:rPr>
                <w:b/>
              </w:rPr>
              <w:t>r</w:t>
            </w:r>
          </w:p>
        </w:tc>
        <w:tc>
          <w:tcPr>
            <w:tcW w:w="3608" w:type="pct"/>
            <w:gridSpan w:val="4"/>
          </w:tcPr>
          <w:p w:rsidR="008936E5" w:rsidRPr="00B84461" w:rsidRDefault="00151643" w:rsidP="00643435">
            <w:r w:rsidRPr="00B84461">
              <w:t>Nguyen Ngoc Duc</w:t>
            </w:r>
          </w:p>
        </w:tc>
      </w:tr>
      <w:tr w:rsidR="008936E5" w:rsidRPr="00305956" w:rsidTr="00396EDC">
        <w:tc>
          <w:tcPr>
            <w:tcW w:w="1392" w:type="pct"/>
            <w:shd w:val="clear" w:color="auto" w:fill="F3F3F3"/>
          </w:tcPr>
          <w:p w:rsidR="008936E5" w:rsidRPr="00396EDC" w:rsidRDefault="008936E5" w:rsidP="00643435">
            <w:pPr>
              <w:rPr>
                <w:b/>
              </w:rPr>
            </w:pPr>
            <w:r w:rsidRPr="00396EDC">
              <w:rPr>
                <w:b/>
              </w:rPr>
              <w:lastRenderedPageBreak/>
              <w:t>Date</w:t>
            </w:r>
          </w:p>
        </w:tc>
        <w:tc>
          <w:tcPr>
            <w:tcW w:w="1364" w:type="pct"/>
          </w:tcPr>
          <w:p w:rsidR="008936E5" w:rsidRPr="00B84461" w:rsidRDefault="00151643" w:rsidP="00643435">
            <w:r w:rsidRPr="00B84461">
              <w:t>18/06/2024</w:t>
            </w:r>
          </w:p>
        </w:tc>
        <w:tc>
          <w:tcPr>
            <w:tcW w:w="637" w:type="pct"/>
            <w:shd w:val="clear" w:color="auto" w:fill="F3F3F3"/>
          </w:tcPr>
          <w:p w:rsidR="008936E5" w:rsidRPr="00B84461" w:rsidRDefault="008936E5" w:rsidP="00643435">
            <w:r w:rsidRPr="009277EF">
              <w:rPr>
                <w:b/>
              </w:rPr>
              <w:t>Priori</w:t>
            </w:r>
            <w:r w:rsidR="009277EF">
              <w:rPr>
                <w:b/>
              </w:rPr>
              <w:t>ty</w:t>
            </w:r>
          </w:p>
        </w:tc>
        <w:tc>
          <w:tcPr>
            <w:tcW w:w="1608" w:type="pct"/>
            <w:gridSpan w:val="2"/>
          </w:tcPr>
          <w:p w:rsidR="008936E5" w:rsidRPr="00B84461" w:rsidRDefault="00151643" w:rsidP="00643435">
            <w:r w:rsidRPr="00B84461">
              <w:t>High</w:t>
            </w:r>
          </w:p>
        </w:tc>
      </w:tr>
      <w:tr w:rsidR="008936E5" w:rsidRPr="00305956" w:rsidTr="00737E39">
        <w:tc>
          <w:tcPr>
            <w:tcW w:w="5000" w:type="pct"/>
            <w:gridSpan w:val="5"/>
            <w:shd w:val="clear" w:color="auto" w:fill="FFFFFF"/>
          </w:tcPr>
          <w:p w:rsidR="008936E5" w:rsidRPr="00B84461" w:rsidRDefault="00BE1B08" w:rsidP="00BE1B08">
            <w:r w:rsidRPr="00BE1B08">
              <w:rPr>
                <w:b/>
              </w:rPr>
              <w:t>Actor</w:t>
            </w:r>
            <w:r>
              <w:rPr>
                <w:b/>
              </w:rPr>
              <w:t>:</w:t>
            </w:r>
          </w:p>
          <w:p w:rsidR="008936E5" w:rsidRPr="00B84461" w:rsidRDefault="001E2A30" w:rsidP="00643435">
            <w:r w:rsidRPr="00B84461">
              <w:t xml:space="preserve"> </w:t>
            </w:r>
            <w:r w:rsidR="00151643" w:rsidRPr="00B84461">
              <w:t>Staff, Admin, Manager</w:t>
            </w:r>
          </w:p>
          <w:p w:rsidR="00383FE9" w:rsidRPr="00305956" w:rsidRDefault="00383FE9" w:rsidP="00383FE9">
            <w:r w:rsidRPr="00383FE9">
              <w:rPr>
                <w:b/>
              </w:rPr>
              <w:t>Summary</w:t>
            </w:r>
            <w:r>
              <w:rPr>
                <w:b/>
              </w:rPr>
              <w:t>:</w:t>
            </w:r>
          </w:p>
          <w:p w:rsidR="008936E5" w:rsidRPr="00B84461" w:rsidRDefault="008936E5" w:rsidP="00643435">
            <w:r w:rsidRPr="00B84461">
              <w:tab/>
            </w:r>
            <w:r w:rsidR="001E2A30" w:rsidRPr="00B84461">
              <w:t xml:space="preserve"> </w:t>
            </w:r>
            <w:r w:rsidR="00151643" w:rsidRPr="00B84461">
              <w:t>Allows authorised users to access the system by providing valid credentials</w:t>
            </w:r>
          </w:p>
          <w:p w:rsidR="00237D45" w:rsidRPr="00305956" w:rsidRDefault="00237D45" w:rsidP="00237D45">
            <w:r w:rsidRPr="00383FE9">
              <w:rPr>
                <w:b/>
              </w:rPr>
              <w:t>Goal</w:t>
            </w:r>
            <w:r>
              <w:rPr>
                <w:b/>
              </w:rPr>
              <w:t>:</w:t>
            </w:r>
          </w:p>
          <w:p w:rsidR="008936E5" w:rsidRPr="00B84461" w:rsidRDefault="001E2A30" w:rsidP="00643435">
            <w:pPr>
              <w:rPr>
                <w:b/>
              </w:rPr>
            </w:pPr>
            <w:r w:rsidRPr="00B84461">
              <w:tab/>
              <w:t xml:space="preserve"> The user successfully logs into the system</w:t>
            </w:r>
          </w:p>
          <w:p w:rsidR="008936E5" w:rsidRPr="00B84461" w:rsidRDefault="00237D45" w:rsidP="00643435">
            <w:r w:rsidRPr="00237D45">
              <w:rPr>
                <w:b/>
              </w:rPr>
              <w:t>Triggers</w:t>
            </w:r>
          </w:p>
          <w:p w:rsidR="008936E5" w:rsidRPr="00B84461" w:rsidRDefault="001E2A30" w:rsidP="00643435">
            <w:r w:rsidRPr="00B84461">
              <w:tab/>
              <w:t xml:space="preserve"> </w:t>
            </w:r>
            <w:r w:rsidR="00151643" w:rsidRPr="00B84461">
              <w:t>The User intends to log into the system</w:t>
            </w:r>
          </w:p>
          <w:p w:rsidR="00237D45" w:rsidRPr="00237D45" w:rsidRDefault="00237D45" w:rsidP="00237D45">
            <w:pPr>
              <w:rPr>
                <w:b/>
              </w:rPr>
            </w:pPr>
            <w:r w:rsidRPr="00237D45">
              <w:rPr>
                <w:b/>
              </w:rPr>
              <w:t>Preconditions:</w:t>
            </w:r>
          </w:p>
          <w:p w:rsidR="008936E5" w:rsidRPr="00B84461" w:rsidRDefault="001E2A30" w:rsidP="00643435">
            <w:r w:rsidRPr="00B84461">
              <w:tab/>
              <w:t xml:space="preserve"> The user has a valid username and password</w:t>
            </w:r>
          </w:p>
          <w:p w:rsidR="008936E5" w:rsidRPr="00B84461" w:rsidRDefault="00A00725" w:rsidP="00643435">
            <w:r>
              <w:rPr>
                <w:b/>
              </w:rPr>
              <w:t>Post Conditions:</w:t>
            </w:r>
          </w:p>
          <w:p w:rsidR="008936E5" w:rsidRPr="00B84461" w:rsidRDefault="008936E5" w:rsidP="00643435">
            <w:r w:rsidRPr="00B84461">
              <w:t xml:space="preserve">          </w:t>
            </w:r>
            <w:r w:rsidR="001E2A30" w:rsidRPr="00B84461">
              <w:t>User is logged onto the System and transferred to their role’s dashboard</w:t>
            </w:r>
          </w:p>
          <w:p w:rsidR="004D752A" w:rsidRPr="00237D45" w:rsidRDefault="004D752A" w:rsidP="004D752A">
            <w:pPr>
              <w:rPr>
                <w:b/>
              </w:rPr>
            </w:pPr>
            <w:r w:rsidRPr="00237D45">
              <w:rPr>
                <w:b/>
              </w:rPr>
              <w:t>Main Success Scenario:</w:t>
            </w:r>
          </w:p>
          <w:p w:rsidR="001E2A30" w:rsidRPr="00B84461" w:rsidRDefault="001E2A30" w:rsidP="00EA0FF9">
            <w:pPr>
              <w:pStyle w:val="ListParagraph"/>
              <w:numPr>
                <w:ilvl w:val="0"/>
                <w:numId w:val="15"/>
              </w:numPr>
            </w:pPr>
            <w:r w:rsidRPr="00B84461">
              <w:t>The user navigates to the login page</w:t>
            </w:r>
          </w:p>
          <w:p w:rsidR="001E2A30" w:rsidRPr="00B84461" w:rsidRDefault="001E2A30" w:rsidP="00EA0FF9">
            <w:pPr>
              <w:pStyle w:val="ListParagraph"/>
              <w:numPr>
                <w:ilvl w:val="0"/>
                <w:numId w:val="15"/>
              </w:numPr>
            </w:pPr>
            <w:r w:rsidRPr="00B84461">
              <w:t>The user enters their username and password</w:t>
            </w:r>
          </w:p>
          <w:p w:rsidR="001E2A30" w:rsidRPr="00B84461" w:rsidRDefault="001E2A30" w:rsidP="00EA0FF9">
            <w:pPr>
              <w:pStyle w:val="ListParagraph"/>
              <w:numPr>
                <w:ilvl w:val="0"/>
                <w:numId w:val="15"/>
              </w:numPr>
            </w:pPr>
            <w:r w:rsidRPr="00B84461">
              <w:t>The user submits the login form using the Login button</w:t>
            </w:r>
          </w:p>
          <w:p w:rsidR="001E2A30" w:rsidRPr="00B84461" w:rsidRDefault="001E2A30" w:rsidP="00EA0FF9">
            <w:pPr>
              <w:pStyle w:val="ListParagraph"/>
              <w:numPr>
                <w:ilvl w:val="0"/>
                <w:numId w:val="15"/>
              </w:numPr>
            </w:pPr>
            <w:r w:rsidRPr="00B84461">
              <w:t>The system validates the credentials</w:t>
            </w:r>
          </w:p>
          <w:p w:rsidR="001E2A30" w:rsidRPr="00B84461" w:rsidRDefault="001E2A30" w:rsidP="00EA0FF9">
            <w:pPr>
              <w:pStyle w:val="ListParagraph"/>
              <w:numPr>
                <w:ilvl w:val="0"/>
                <w:numId w:val="15"/>
              </w:numPr>
            </w:pPr>
            <w:r w:rsidRPr="00B84461">
              <w:t>If the credentials are valid, the system authenticates the user and grants access based on their role</w:t>
            </w:r>
          </w:p>
          <w:p w:rsidR="008936E5" w:rsidRPr="00B84461" w:rsidRDefault="001E2A30" w:rsidP="00EA0FF9">
            <w:pPr>
              <w:pStyle w:val="ListParagraph"/>
              <w:numPr>
                <w:ilvl w:val="0"/>
                <w:numId w:val="15"/>
              </w:numPr>
            </w:pPr>
            <w:r w:rsidRPr="00B84461">
              <w:t>The system redirects the user to their respective dashboard or homepage</w:t>
            </w:r>
          </w:p>
          <w:p w:rsidR="004D752A" w:rsidRPr="00237D45" w:rsidRDefault="004D752A" w:rsidP="004D752A">
            <w:pPr>
              <w:rPr>
                <w:b/>
              </w:rPr>
            </w:pPr>
            <w:r w:rsidRPr="00237D45">
              <w:rPr>
                <w:b/>
              </w:rPr>
              <w:t xml:space="preserve">Alternative Scenario: </w:t>
            </w:r>
          </w:p>
          <w:p w:rsidR="00B84461" w:rsidRDefault="008936E5" w:rsidP="00643435">
            <w:r w:rsidRPr="00B84461">
              <w:t xml:space="preserve">          </w:t>
            </w:r>
            <w:r w:rsidR="00DE74DC">
              <w:t>1.</w:t>
            </w:r>
            <w:r w:rsidR="00B84461">
              <w:t>1</w:t>
            </w:r>
            <w:r w:rsidR="00DE74DC">
              <w:t>.</w:t>
            </w:r>
            <w:r w:rsidR="00B84461">
              <w:t xml:space="preserve">  Forgot Password Flow:</w:t>
            </w:r>
          </w:p>
          <w:p w:rsidR="00B84461" w:rsidRDefault="00B84461" w:rsidP="00643435">
            <w:r>
              <w:t xml:space="preserve">         </w:t>
            </w:r>
            <w:r w:rsidR="00DE74DC">
              <w:t>1</w:t>
            </w:r>
            <w:r>
              <w:t>.1.1. On the login page, the user selects the "Forgot Password" option.</w:t>
            </w:r>
          </w:p>
          <w:p w:rsidR="00B84461" w:rsidRDefault="00B84461" w:rsidP="00643435">
            <w:r>
              <w:t xml:space="preserve">         </w:t>
            </w:r>
            <w:r w:rsidR="00DE74DC">
              <w:t>1</w:t>
            </w:r>
            <w:r>
              <w:t>.1.2. The system prompts the user to enter their username or email address</w:t>
            </w:r>
          </w:p>
          <w:p w:rsidR="00B84461" w:rsidRDefault="00B84461" w:rsidP="00643435">
            <w:r>
              <w:t xml:space="preserve">         </w:t>
            </w:r>
            <w:r w:rsidR="00DE74DC">
              <w:t>1</w:t>
            </w:r>
            <w:r>
              <w:t>.1.3. The user provides the requested information</w:t>
            </w:r>
          </w:p>
          <w:p w:rsidR="00B84461" w:rsidRDefault="00B84461" w:rsidP="00643435">
            <w:r>
              <w:t xml:space="preserve">         </w:t>
            </w:r>
            <w:r w:rsidR="00DE74DC">
              <w:t>1</w:t>
            </w:r>
            <w:r>
              <w:t>.1.4. The system sends a password reset link to the user's registered email address</w:t>
            </w:r>
          </w:p>
          <w:p w:rsidR="00B84461" w:rsidRDefault="00B84461" w:rsidP="00643435">
            <w:r>
              <w:t xml:space="preserve">         </w:t>
            </w:r>
            <w:r w:rsidR="00DE74DC">
              <w:t>1</w:t>
            </w:r>
            <w:r>
              <w:t>.1.5. The user follows the instructions in the email to reset their password</w:t>
            </w:r>
          </w:p>
          <w:p w:rsidR="008936E5" w:rsidRPr="00B84461" w:rsidRDefault="00B84461" w:rsidP="00643435">
            <w:r>
              <w:t xml:space="preserve">        </w:t>
            </w:r>
            <w:r w:rsidR="00DE74DC">
              <w:t xml:space="preserve"> 1</w:t>
            </w:r>
            <w:r>
              <w:t>.1.6. The user can then log in with their new password</w:t>
            </w:r>
          </w:p>
          <w:p w:rsidR="004D752A" w:rsidRPr="00237D45" w:rsidRDefault="004D752A" w:rsidP="004D752A">
            <w:pPr>
              <w:rPr>
                <w:b/>
              </w:rPr>
            </w:pPr>
            <w:r w:rsidRPr="00237D45">
              <w:rPr>
                <w:b/>
              </w:rPr>
              <w:t>Exceptions:</w:t>
            </w:r>
          </w:p>
          <w:p w:rsidR="00B84461" w:rsidRDefault="008936E5" w:rsidP="00643435">
            <w:r w:rsidRPr="00B84461">
              <w:t xml:space="preserve">         </w:t>
            </w:r>
            <w:r w:rsidR="00D52417">
              <w:t>E01.1</w:t>
            </w:r>
            <w:r w:rsidR="00DE74DC">
              <w:t>.</w:t>
            </w:r>
            <w:r w:rsidR="00B84461">
              <w:t xml:space="preserve"> Invalid Credentials:</w:t>
            </w:r>
          </w:p>
          <w:p w:rsidR="00B84461" w:rsidRDefault="00B84461" w:rsidP="00643435">
            <w:r>
              <w:t xml:space="preserve">         1.1. The system displays an error message in step 4 if the entered credentials are invalid.</w:t>
            </w:r>
          </w:p>
          <w:p w:rsidR="008936E5" w:rsidRPr="00B84461" w:rsidRDefault="00B84461" w:rsidP="00643435">
            <w:r>
              <w:t xml:space="preserve">         1.2. The user is prompted to re-enter their credentials or initiate the "Forgot Password" flow</w:t>
            </w:r>
          </w:p>
          <w:p w:rsidR="004D752A" w:rsidRPr="00237D45" w:rsidRDefault="004D752A" w:rsidP="004D752A">
            <w:pPr>
              <w:rPr>
                <w:b/>
              </w:rPr>
            </w:pPr>
            <w:r w:rsidRPr="00237D45">
              <w:rPr>
                <w:b/>
              </w:rPr>
              <w:t xml:space="preserve">Relationships: </w:t>
            </w:r>
          </w:p>
          <w:p w:rsidR="00E42BAE" w:rsidRDefault="00E42BAE" w:rsidP="00643435">
            <w:pPr>
              <w:rPr>
                <w:b/>
              </w:rPr>
            </w:pPr>
            <w:r>
              <w:t>N/A</w:t>
            </w:r>
            <w:r w:rsidRPr="00B84461">
              <w:rPr>
                <w:b/>
              </w:rPr>
              <w:t xml:space="preserve"> </w:t>
            </w:r>
          </w:p>
          <w:p w:rsidR="00D83B0C" w:rsidRDefault="00D83B0C" w:rsidP="00643435">
            <w:pPr>
              <w:rPr>
                <w:b/>
              </w:rPr>
            </w:pPr>
            <w:r w:rsidRPr="00237D45">
              <w:rPr>
                <w:b/>
              </w:rPr>
              <w:t>Business Rules:</w:t>
            </w:r>
          </w:p>
          <w:p w:rsidR="00F906C1" w:rsidRDefault="00F906C1" w:rsidP="00643435">
            <w:r>
              <w:lastRenderedPageBreak/>
              <w:t xml:space="preserve">         BR-01: Account Security</w:t>
            </w:r>
          </w:p>
          <w:p w:rsidR="008936E5" w:rsidRPr="00B84461" w:rsidRDefault="00F906C1" w:rsidP="00643435">
            <w:r>
              <w:t xml:space="preserve">         BR-</w:t>
            </w:r>
            <w:r w:rsidR="00BE4BA7">
              <w:t>02</w:t>
            </w:r>
            <w:r>
              <w:t>: Password Format</w:t>
            </w:r>
          </w:p>
        </w:tc>
      </w:tr>
    </w:tbl>
    <w:p w:rsidR="0016613B" w:rsidRDefault="00BE4BA7" w:rsidP="00643435">
      <w:pPr>
        <w:pStyle w:val="Heading2"/>
      </w:pPr>
      <w:r>
        <w:lastRenderedPageBreak/>
        <w:t>Logout</w:t>
      </w:r>
    </w:p>
    <w:p w:rsidR="0016613B" w:rsidRDefault="0016613B" w:rsidP="006434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16613B" w:rsidRPr="00305956" w:rsidTr="0016613B">
        <w:tc>
          <w:tcPr>
            <w:tcW w:w="5000" w:type="pct"/>
            <w:gridSpan w:val="5"/>
            <w:shd w:val="clear" w:color="auto" w:fill="F3F3F3"/>
          </w:tcPr>
          <w:p w:rsidR="0016613B" w:rsidRPr="00BE4BA7" w:rsidRDefault="0016613B" w:rsidP="00643435"/>
          <w:p w:rsidR="00643435" w:rsidRPr="00643435" w:rsidRDefault="00643435" w:rsidP="00643435">
            <w:pPr>
              <w:rPr>
                <w:b/>
              </w:rPr>
            </w:pPr>
            <w:r>
              <w:rPr>
                <w:b/>
              </w:rPr>
              <w:t>USE</w:t>
            </w:r>
            <w:r w:rsidRPr="00643435">
              <w:rPr>
                <w:b/>
              </w:rPr>
              <w:t xml:space="preserve"> CASE-00</w:t>
            </w:r>
            <w:r>
              <w:rPr>
                <w:b/>
              </w:rPr>
              <w:t>2</w:t>
            </w:r>
            <w:r w:rsidRPr="00643435">
              <w:rPr>
                <w:b/>
              </w:rPr>
              <w:t xml:space="preserve"> SPECIFICATION</w:t>
            </w:r>
          </w:p>
          <w:p w:rsidR="0016613B" w:rsidRPr="00BE4BA7" w:rsidRDefault="0016613B" w:rsidP="00643435">
            <w:pPr>
              <w:ind w:left="0"/>
            </w:pPr>
          </w:p>
        </w:tc>
      </w:tr>
      <w:tr w:rsidR="00396EDC" w:rsidRPr="00305956" w:rsidTr="00247354">
        <w:tc>
          <w:tcPr>
            <w:tcW w:w="1389" w:type="pct"/>
            <w:shd w:val="clear" w:color="auto" w:fill="F3F3F3"/>
          </w:tcPr>
          <w:p w:rsidR="00396EDC" w:rsidRPr="00B84461" w:rsidRDefault="00396EDC" w:rsidP="00396EDC">
            <w:r w:rsidRPr="002D61AC">
              <w:rPr>
                <w:b/>
              </w:rPr>
              <w:t>Use-case No.</w:t>
            </w:r>
          </w:p>
        </w:tc>
        <w:tc>
          <w:tcPr>
            <w:tcW w:w="1362" w:type="pct"/>
          </w:tcPr>
          <w:p w:rsidR="00396EDC" w:rsidRPr="00BE4BA7" w:rsidRDefault="00396EDC" w:rsidP="00396EDC">
            <w:r>
              <w:t>UC-02</w:t>
            </w:r>
          </w:p>
        </w:tc>
        <w:tc>
          <w:tcPr>
            <w:tcW w:w="1065" w:type="pct"/>
            <w:gridSpan w:val="2"/>
            <w:shd w:val="clear" w:color="auto" w:fill="F3F3F3"/>
          </w:tcPr>
          <w:p w:rsidR="00396EDC" w:rsidRPr="00396EDC" w:rsidRDefault="00396EDC" w:rsidP="00396EDC">
            <w:pPr>
              <w:rPr>
                <w:b/>
              </w:rPr>
            </w:pPr>
            <w:r w:rsidRPr="00396EDC">
              <w:rPr>
                <w:b/>
              </w:rPr>
              <w:t>Use-case Version</w:t>
            </w:r>
          </w:p>
        </w:tc>
        <w:tc>
          <w:tcPr>
            <w:tcW w:w="1184" w:type="pct"/>
          </w:tcPr>
          <w:p w:rsidR="00396EDC" w:rsidRPr="00BE4BA7" w:rsidRDefault="00396EDC" w:rsidP="00396EDC">
            <w:r w:rsidRPr="00BE4BA7">
              <w:t>&lt;1.0&gt;</w:t>
            </w:r>
          </w:p>
        </w:tc>
      </w:tr>
      <w:tr w:rsidR="00396EDC" w:rsidRPr="00305956" w:rsidTr="00247354">
        <w:tc>
          <w:tcPr>
            <w:tcW w:w="1389" w:type="pct"/>
            <w:shd w:val="clear" w:color="auto" w:fill="F3F3F3"/>
          </w:tcPr>
          <w:p w:rsidR="00396EDC" w:rsidRPr="00396EDC" w:rsidRDefault="00396EDC" w:rsidP="00396EDC">
            <w:pPr>
              <w:rPr>
                <w:b/>
              </w:rPr>
            </w:pPr>
            <w:r w:rsidRPr="00396EDC">
              <w:rPr>
                <w:b/>
              </w:rPr>
              <w:t>Use-case Name</w:t>
            </w:r>
          </w:p>
        </w:tc>
        <w:tc>
          <w:tcPr>
            <w:tcW w:w="3611" w:type="pct"/>
            <w:gridSpan w:val="4"/>
          </w:tcPr>
          <w:p w:rsidR="00396EDC" w:rsidRPr="00BE4BA7" w:rsidRDefault="00396EDC" w:rsidP="00396EDC">
            <w:r w:rsidRPr="00BE4BA7">
              <w:t>Logout</w:t>
            </w:r>
          </w:p>
        </w:tc>
      </w:tr>
      <w:tr w:rsidR="002D61AC" w:rsidRPr="00305956" w:rsidTr="00247354">
        <w:tc>
          <w:tcPr>
            <w:tcW w:w="1389" w:type="pct"/>
            <w:shd w:val="clear" w:color="auto" w:fill="F3F3F3"/>
          </w:tcPr>
          <w:p w:rsidR="002D61AC" w:rsidRPr="00BE4BA7" w:rsidRDefault="00396EDC" w:rsidP="002D61AC">
            <w:r w:rsidRPr="00396EDC">
              <w:rPr>
                <w:b/>
              </w:rPr>
              <w:t>Autho</w:t>
            </w:r>
            <w:r>
              <w:rPr>
                <w:b/>
              </w:rPr>
              <w:t>r</w:t>
            </w:r>
          </w:p>
        </w:tc>
        <w:tc>
          <w:tcPr>
            <w:tcW w:w="3611" w:type="pct"/>
            <w:gridSpan w:val="4"/>
          </w:tcPr>
          <w:p w:rsidR="002D61AC" w:rsidRPr="00BE4BA7" w:rsidRDefault="002D61AC" w:rsidP="002D61AC">
            <w:r w:rsidRPr="00BE4BA7">
              <w:t>Nguyen Ngoc Duc</w:t>
            </w:r>
          </w:p>
        </w:tc>
      </w:tr>
      <w:tr w:rsidR="002D61AC" w:rsidRPr="00305956" w:rsidTr="00247354">
        <w:tc>
          <w:tcPr>
            <w:tcW w:w="1389" w:type="pct"/>
            <w:shd w:val="clear" w:color="auto" w:fill="F3F3F3"/>
          </w:tcPr>
          <w:p w:rsidR="002D61AC" w:rsidRPr="00BE4BA7" w:rsidRDefault="00396EDC" w:rsidP="002D61AC">
            <w:r w:rsidRPr="00396EDC">
              <w:rPr>
                <w:b/>
              </w:rPr>
              <w:t>Date</w:t>
            </w:r>
          </w:p>
        </w:tc>
        <w:tc>
          <w:tcPr>
            <w:tcW w:w="1362" w:type="pct"/>
          </w:tcPr>
          <w:p w:rsidR="002D61AC" w:rsidRPr="00BE4BA7" w:rsidRDefault="002D61AC" w:rsidP="002D61AC">
            <w:r w:rsidRPr="00BE4BA7">
              <w:t>18/06/2024</w:t>
            </w:r>
          </w:p>
        </w:tc>
        <w:tc>
          <w:tcPr>
            <w:tcW w:w="644" w:type="pct"/>
            <w:shd w:val="clear" w:color="auto" w:fill="F3F3F3"/>
          </w:tcPr>
          <w:p w:rsidR="002D61AC" w:rsidRPr="00BE4BA7" w:rsidRDefault="00BE1B08" w:rsidP="002D61AC">
            <w:r w:rsidRPr="009277EF">
              <w:rPr>
                <w:b/>
              </w:rPr>
              <w:t>Priori</w:t>
            </w:r>
            <w:r>
              <w:rPr>
                <w:b/>
              </w:rPr>
              <w:t>ty</w:t>
            </w:r>
          </w:p>
        </w:tc>
        <w:tc>
          <w:tcPr>
            <w:tcW w:w="1605" w:type="pct"/>
            <w:gridSpan w:val="2"/>
          </w:tcPr>
          <w:p w:rsidR="002D61AC" w:rsidRPr="00BE4BA7" w:rsidRDefault="002D61AC" w:rsidP="002D61AC">
            <w:r w:rsidRPr="00BE4BA7">
              <w:t>High</w:t>
            </w:r>
          </w:p>
        </w:tc>
      </w:tr>
      <w:tr w:rsidR="002D61AC" w:rsidRPr="00305956" w:rsidTr="0016613B">
        <w:tc>
          <w:tcPr>
            <w:tcW w:w="5000" w:type="pct"/>
            <w:gridSpan w:val="5"/>
            <w:shd w:val="clear" w:color="auto" w:fill="FFFFFF"/>
          </w:tcPr>
          <w:p w:rsidR="00383FE9" w:rsidRPr="00305956" w:rsidRDefault="00383FE9" w:rsidP="00383FE9">
            <w:r w:rsidRPr="00BE1B08">
              <w:rPr>
                <w:b/>
              </w:rPr>
              <w:t>Actor</w:t>
            </w:r>
            <w:r>
              <w:rPr>
                <w:b/>
              </w:rPr>
              <w:t>:</w:t>
            </w:r>
          </w:p>
          <w:p w:rsidR="002D61AC" w:rsidRPr="00BE4BA7" w:rsidRDefault="002D61AC" w:rsidP="002D61AC">
            <w:r w:rsidRPr="00BE4BA7">
              <w:t>Staff, Admin, Manager</w:t>
            </w:r>
          </w:p>
          <w:p w:rsidR="00383FE9" w:rsidRPr="00305956" w:rsidRDefault="00383FE9" w:rsidP="00383FE9">
            <w:r w:rsidRPr="00383FE9">
              <w:rPr>
                <w:b/>
              </w:rPr>
              <w:t>Summary</w:t>
            </w:r>
            <w:r>
              <w:rPr>
                <w:b/>
              </w:rPr>
              <w:t>:</w:t>
            </w:r>
          </w:p>
          <w:p w:rsidR="002D61AC" w:rsidRPr="00BE4BA7" w:rsidRDefault="002D61AC" w:rsidP="002D61AC">
            <w:r w:rsidRPr="00BE4BA7">
              <w:tab/>
            </w:r>
            <w:r w:rsidRPr="00B84461">
              <w:t xml:space="preserve">Allows authorised users to </w:t>
            </w:r>
            <w:r>
              <w:t>securely exit the system</w:t>
            </w:r>
          </w:p>
          <w:p w:rsidR="00237D45" w:rsidRPr="00305956" w:rsidRDefault="00237D45" w:rsidP="00237D45">
            <w:r w:rsidRPr="00383FE9">
              <w:rPr>
                <w:b/>
              </w:rPr>
              <w:t>Goal</w:t>
            </w:r>
            <w:r>
              <w:rPr>
                <w:b/>
              </w:rPr>
              <w:t>:</w:t>
            </w:r>
          </w:p>
          <w:p w:rsidR="002D61AC" w:rsidRPr="00BE4BA7" w:rsidRDefault="002D61AC" w:rsidP="002D61AC">
            <w:pPr>
              <w:rPr>
                <w:b/>
              </w:rPr>
            </w:pPr>
            <w:r w:rsidRPr="00BE4BA7">
              <w:tab/>
            </w:r>
            <w:r w:rsidRPr="00B84461">
              <w:t xml:space="preserve">The user successfully logs </w:t>
            </w:r>
            <w:r>
              <w:t>out of</w:t>
            </w:r>
            <w:r w:rsidRPr="00B84461">
              <w:t xml:space="preserve"> the system</w:t>
            </w:r>
          </w:p>
          <w:p w:rsidR="002D61AC" w:rsidRPr="00BE4BA7" w:rsidRDefault="00237D45" w:rsidP="002D61AC">
            <w:r w:rsidRPr="00237D45">
              <w:rPr>
                <w:b/>
              </w:rPr>
              <w:t>Triggers</w:t>
            </w:r>
          </w:p>
          <w:p w:rsidR="002D61AC" w:rsidRPr="00BE4BA7" w:rsidRDefault="002D61AC" w:rsidP="002D61AC">
            <w:r w:rsidRPr="00BE4BA7">
              <w:t xml:space="preserve">       </w:t>
            </w:r>
            <w:r>
              <w:t>The user initiates the log out process by selecting the "Log Out" option from the system’s interface</w:t>
            </w:r>
            <w:r w:rsidRPr="00BE4BA7">
              <w:tab/>
            </w:r>
          </w:p>
          <w:p w:rsidR="002D61AC" w:rsidRPr="00BE4BA7" w:rsidRDefault="00237D45" w:rsidP="002D61AC">
            <w:r w:rsidRPr="00237D45">
              <w:rPr>
                <w:b/>
              </w:rPr>
              <w:t>Preconditions:</w:t>
            </w:r>
          </w:p>
          <w:p w:rsidR="002D61AC" w:rsidRDefault="002D61AC" w:rsidP="002D61AC">
            <w:r w:rsidRPr="00BE4BA7">
              <w:t xml:space="preserve">      </w:t>
            </w:r>
            <w:r w:rsidRPr="00C20719">
              <w:t>The user must be logged into the Jewelry Sales System</w:t>
            </w:r>
          </w:p>
          <w:p w:rsidR="002D61AC" w:rsidRPr="00BE4BA7" w:rsidRDefault="00A00725" w:rsidP="002D61AC">
            <w:r>
              <w:rPr>
                <w:b/>
              </w:rPr>
              <w:t>Post Conditions:</w:t>
            </w:r>
          </w:p>
          <w:p w:rsidR="002D61AC" w:rsidRDefault="002D61AC" w:rsidP="002D61AC">
            <w:r w:rsidRPr="00BE4BA7">
              <w:t xml:space="preserve">      </w:t>
            </w:r>
            <w:r>
              <w:t>The user’s session is terminated</w:t>
            </w:r>
          </w:p>
          <w:p w:rsidR="002D61AC" w:rsidRPr="00BE4BA7" w:rsidRDefault="002D61AC" w:rsidP="002D61AC">
            <w:r>
              <w:t xml:space="preserve">         The user is redirected to the login screen or home page</w:t>
            </w:r>
          </w:p>
          <w:p w:rsidR="002D61AC" w:rsidRPr="004D752A" w:rsidRDefault="004D752A" w:rsidP="004D752A">
            <w:pPr>
              <w:rPr>
                <w:b/>
              </w:rPr>
            </w:pPr>
            <w:r w:rsidRPr="00237D45">
              <w:rPr>
                <w:b/>
              </w:rPr>
              <w:t>Main Success Scenario:</w:t>
            </w:r>
          </w:p>
          <w:p w:rsidR="002D61AC" w:rsidRDefault="002D61AC" w:rsidP="002D61AC">
            <w:r w:rsidRPr="00BE4BA7">
              <w:t xml:space="preserve">        </w:t>
            </w:r>
            <w:r>
              <w:t xml:space="preserve"> 1.</w:t>
            </w:r>
            <w:r w:rsidRPr="00BE4BA7">
              <w:t xml:space="preserve"> </w:t>
            </w:r>
            <w:r>
              <w:t>The user selects the "Log Out" option from the system menu.</w:t>
            </w:r>
          </w:p>
          <w:p w:rsidR="002D61AC" w:rsidRDefault="002D61AC" w:rsidP="002D61AC">
            <w:r>
              <w:t xml:space="preserve">         2. The system may prompt the user to confirm their intention to log out</w:t>
            </w:r>
          </w:p>
          <w:p w:rsidR="002D61AC" w:rsidRDefault="002D61AC" w:rsidP="002D61AC">
            <w:r>
              <w:t xml:space="preserve">         3. The system terminates the user’s session, clearing any session data</w:t>
            </w:r>
          </w:p>
          <w:p w:rsidR="002D61AC" w:rsidRDefault="002D61AC" w:rsidP="002D61AC">
            <w:r>
              <w:t xml:space="preserve">         4. The system redirects the user to the login page or home page</w:t>
            </w:r>
          </w:p>
          <w:p w:rsidR="002D61AC" w:rsidRPr="004D752A" w:rsidRDefault="004D752A" w:rsidP="004D752A">
            <w:pPr>
              <w:rPr>
                <w:b/>
              </w:rPr>
            </w:pPr>
            <w:r w:rsidRPr="00237D45">
              <w:rPr>
                <w:b/>
              </w:rPr>
              <w:lastRenderedPageBreak/>
              <w:t xml:space="preserve">Alternative Scenario: </w:t>
            </w:r>
          </w:p>
          <w:p w:rsidR="002D61AC" w:rsidRDefault="002D61AC" w:rsidP="002D61AC">
            <w:r w:rsidRPr="00BE4BA7">
              <w:t xml:space="preserve">         </w:t>
            </w:r>
            <w:r>
              <w:t>2.1. Session Timeout</w:t>
            </w:r>
          </w:p>
          <w:p w:rsidR="002D61AC" w:rsidRDefault="002D61AC" w:rsidP="002D61AC">
            <w:r>
              <w:t xml:space="preserve">         2.1.1 Trigger: The system automatically logs out the user due to inactivity</w:t>
            </w:r>
          </w:p>
          <w:p w:rsidR="002D61AC" w:rsidRDefault="002D61AC" w:rsidP="002D61AC">
            <w:r>
              <w:t xml:space="preserve">         2.1.2 The system detects a period of inactivity exceeding the predefined timeout limit</w:t>
            </w:r>
          </w:p>
          <w:p w:rsidR="002D61AC" w:rsidRDefault="002D61AC" w:rsidP="002D61AC">
            <w:r>
              <w:t xml:space="preserve">         2.1.3 The system terminates the user’s session</w:t>
            </w:r>
          </w:p>
          <w:p w:rsidR="002D61AC" w:rsidRPr="00BE4BA7" w:rsidRDefault="002D61AC" w:rsidP="002D61AC">
            <w:r>
              <w:t xml:space="preserve">         2.1.4 The system redirects the user to the login page with a message indicating that the session has timed out due to inactivity</w:t>
            </w:r>
          </w:p>
          <w:p w:rsidR="002D61AC" w:rsidRPr="004D752A" w:rsidRDefault="004D752A" w:rsidP="004D752A">
            <w:pPr>
              <w:rPr>
                <w:b/>
              </w:rPr>
            </w:pPr>
            <w:r w:rsidRPr="00237D45">
              <w:rPr>
                <w:b/>
              </w:rPr>
              <w:t>Exceptions:</w:t>
            </w:r>
          </w:p>
          <w:p w:rsidR="002D61AC" w:rsidRDefault="002D61AC" w:rsidP="002D61AC">
            <w:r w:rsidRPr="00BE4BA7">
              <w:t xml:space="preserve">         </w:t>
            </w:r>
            <w:r w:rsidRPr="00DE74DC">
              <w:t>E</w:t>
            </w:r>
            <w:r>
              <w:t>02.</w:t>
            </w:r>
            <w:r w:rsidRPr="00DE74DC">
              <w:t xml:space="preserve">1. Network Failure: </w:t>
            </w:r>
          </w:p>
          <w:p w:rsidR="002D61AC" w:rsidRPr="00BE4BA7" w:rsidRDefault="002D61AC" w:rsidP="002D61AC">
            <w:r>
              <w:t xml:space="preserve">         2.1. </w:t>
            </w:r>
            <w:r w:rsidRPr="00DE74DC">
              <w:t>If there is a network failure during the log out process, the system will attempt to log out the user when the connection is restored</w:t>
            </w:r>
          </w:p>
          <w:p w:rsidR="004D752A" w:rsidRPr="00237D45" w:rsidRDefault="004D752A" w:rsidP="004D752A">
            <w:pPr>
              <w:rPr>
                <w:b/>
              </w:rPr>
            </w:pPr>
            <w:r w:rsidRPr="00237D45">
              <w:rPr>
                <w:b/>
              </w:rPr>
              <w:t xml:space="preserve">Relationships: </w:t>
            </w:r>
          </w:p>
          <w:p w:rsidR="002D61AC" w:rsidRPr="00F85DE9" w:rsidRDefault="002D61AC" w:rsidP="002D61AC">
            <w:r>
              <w:t>N/A</w:t>
            </w:r>
          </w:p>
          <w:p w:rsidR="002D61AC" w:rsidRPr="00BE4BA7" w:rsidRDefault="00D83B0C" w:rsidP="002D61AC">
            <w:r w:rsidRPr="00237D45">
              <w:rPr>
                <w:b/>
              </w:rPr>
              <w:t>Business Rules:</w:t>
            </w:r>
          </w:p>
          <w:p w:rsidR="002D61AC" w:rsidRPr="00E42BAE" w:rsidRDefault="002D61AC" w:rsidP="002D61AC">
            <w:pPr>
              <w:rPr>
                <w:bCs/>
              </w:rPr>
            </w:pPr>
            <w:r w:rsidRPr="00BE4BA7">
              <w:t xml:space="preserve">       </w:t>
            </w:r>
            <w:r>
              <w:t xml:space="preserve">  </w:t>
            </w:r>
            <w:r>
              <w:rPr>
                <w:bCs/>
              </w:rPr>
              <w:t>N/A</w:t>
            </w:r>
          </w:p>
        </w:tc>
      </w:tr>
    </w:tbl>
    <w:p w:rsidR="0016613B" w:rsidRDefault="00830BD0" w:rsidP="00643435">
      <w:pPr>
        <w:pStyle w:val="Heading2"/>
      </w:pPr>
      <w:r w:rsidRPr="00830BD0">
        <w:lastRenderedPageBreak/>
        <w:t>Create Selling Orders</w:t>
      </w:r>
      <w:r w:rsidR="0016613B">
        <w:t xml:space="preserve"> </w:t>
      </w:r>
    </w:p>
    <w:p w:rsidR="0016613B" w:rsidRDefault="0016613B" w:rsidP="006434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9"/>
        <w:gridCol w:w="2449"/>
        <w:gridCol w:w="1158"/>
        <w:gridCol w:w="756"/>
        <w:gridCol w:w="2128"/>
      </w:tblGrid>
      <w:tr w:rsidR="0016613B" w:rsidRPr="00305956" w:rsidTr="00100BA1">
        <w:tc>
          <w:tcPr>
            <w:tcW w:w="5000" w:type="pct"/>
            <w:gridSpan w:val="5"/>
            <w:shd w:val="clear" w:color="auto" w:fill="F3F3F3"/>
          </w:tcPr>
          <w:p w:rsidR="0016613B" w:rsidRPr="00042261" w:rsidRDefault="0016613B" w:rsidP="00643435"/>
          <w:p w:rsidR="00643435" w:rsidRPr="00643435" w:rsidRDefault="00643435" w:rsidP="00643435">
            <w:pPr>
              <w:rPr>
                <w:b/>
              </w:rPr>
            </w:pPr>
            <w:r>
              <w:rPr>
                <w:b/>
              </w:rPr>
              <w:t>USE</w:t>
            </w:r>
            <w:r w:rsidRPr="00643435">
              <w:rPr>
                <w:b/>
              </w:rPr>
              <w:t xml:space="preserve"> CASE-00</w:t>
            </w:r>
            <w:r>
              <w:rPr>
                <w:b/>
              </w:rPr>
              <w:t>3</w:t>
            </w:r>
            <w:r w:rsidRPr="00643435">
              <w:rPr>
                <w:b/>
              </w:rPr>
              <w:t xml:space="preserve"> SPECIFICATION</w:t>
            </w:r>
          </w:p>
          <w:p w:rsidR="0016613B" w:rsidRPr="00042261" w:rsidRDefault="0016613B" w:rsidP="00643435"/>
        </w:tc>
      </w:tr>
      <w:tr w:rsidR="00396EDC" w:rsidRPr="00305956" w:rsidTr="00396EDC">
        <w:tc>
          <w:tcPr>
            <w:tcW w:w="1392" w:type="pct"/>
            <w:shd w:val="clear" w:color="auto" w:fill="F3F3F3"/>
          </w:tcPr>
          <w:p w:rsidR="00396EDC" w:rsidRPr="00B84461" w:rsidRDefault="00396EDC" w:rsidP="00396EDC">
            <w:r w:rsidRPr="002D61AC">
              <w:rPr>
                <w:b/>
              </w:rPr>
              <w:t>Use-case No.</w:t>
            </w:r>
          </w:p>
        </w:tc>
        <w:tc>
          <w:tcPr>
            <w:tcW w:w="1364" w:type="pct"/>
          </w:tcPr>
          <w:p w:rsidR="00396EDC" w:rsidRPr="00042261" w:rsidRDefault="00396EDC" w:rsidP="00396EDC">
            <w:r w:rsidRPr="00042261">
              <w:t>UC-03</w:t>
            </w:r>
          </w:p>
        </w:tc>
        <w:tc>
          <w:tcPr>
            <w:tcW w:w="1059" w:type="pct"/>
            <w:gridSpan w:val="2"/>
            <w:shd w:val="clear" w:color="auto" w:fill="F3F3F3"/>
          </w:tcPr>
          <w:p w:rsidR="00396EDC" w:rsidRPr="00396EDC" w:rsidRDefault="00396EDC" w:rsidP="00396EDC">
            <w:pPr>
              <w:rPr>
                <w:b/>
              </w:rPr>
            </w:pPr>
            <w:r w:rsidRPr="00396EDC">
              <w:rPr>
                <w:b/>
              </w:rPr>
              <w:t>Use-case Version</w:t>
            </w:r>
          </w:p>
        </w:tc>
        <w:tc>
          <w:tcPr>
            <w:tcW w:w="1185" w:type="pct"/>
          </w:tcPr>
          <w:p w:rsidR="00396EDC" w:rsidRPr="00042261" w:rsidRDefault="00396EDC" w:rsidP="00396EDC">
            <w:r w:rsidRPr="00042261">
              <w:t>&lt;1.0&gt;</w:t>
            </w:r>
          </w:p>
        </w:tc>
      </w:tr>
      <w:tr w:rsidR="00396EDC" w:rsidRPr="00305956" w:rsidTr="002D61AC">
        <w:tc>
          <w:tcPr>
            <w:tcW w:w="1392" w:type="pct"/>
            <w:shd w:val="clear" w:color="auto" w:fill="F3F3F3"/>
          </w:tcPr>
          <w:p w:rsidR="00396EDC" w:rsidRPr="00396EDC" w:rsidRDefault="00396EDC" w:rsidP="00396EDC">
            <w:pPr>
              <w:rPr>
                <w:b/>
              </w:rPr>
            </w:pPr>
            <w:r w:rsidRPr="00396EDC">
              <w:rPr>
                <w:b/>
              </w:rPr>
              <w:t>Use-case Name</w:t>
            </w:r>
          </w:p>
        </w:tc>
        <w:tc>
          <w:tcPr>
            <w:tcW w:w="3608" w:type="pct"/>
            <w:gridSpan w:val="4"/>
          </w:tcPr>
          <w:p w:rsidR="00396EDC" w:rsidRPr="00042261" w:rsidRDefault="00396EDC" w:rsidP="00396EDC">
            <w:r w:rsidRPr="00042261">
              <w:t>Create Selling Orders</w:t>
            </w:r>
          </w:p>
        </w:tc>
      </w:tr>
      <w:tr w:rsidR="0016613B" w:rsidRPr="00305956" w:rsidTr="002D61AC">
        <w:tc>
          <w:tcPr>
            <w:tcW w:w="1392" w:type="pct"/>
            <w:shd w:val="clear" w:color="auto" w:fill="F3F3F3"/>
          </w:tcPr>
          <w:p w:rsidR="0016613B" w:rsidRPr="00042261" w:rsidRDefault="00396EDC" w:rsidP="00643435">
            <w:r w:rsidRPr="00396EDC">
              <w:rPr>
                <w:b/>
              </w:rPr>
              <w:t>Autho</w:t>
            </w:r>
            <w:r>
              <w:rPr>
                <w:b/>
              </w:rPr>
              <w:t>r</w:t>
            </w:r>
          </w:p>
        </w:tc>
        <w:tc>
          <w:tcPr>
            <w:tcW w:w="3608" w:type="pct"/>
            <w:gridSpan w:val="4"/>
          </w:tcPr>
          <w:p w:rsidR="0016613B" w:rsidRPr="00042261" w:rsidRDefault="00042261" w:rsidP="00643435">
            <w:r w:rsidRPr="00042261">
              <w:t>Nguyen Ngoc Duc</w:t>
            </w:r>
          </w:p>
        </w:tc>
      </w:tr>
      <w:tr w:rsidR="0016613B" w:rsidRPr="00305956" w:rsidTr="00396EDC">
        <w:tc>
          <w:tcPr>
            <w:tcW w:w="1392" w:type="pct"/>
            <w:shd w:val="clear" w:color="auto" w:fill="F3F3F3"/>
          </w:tcPr>
          <w:p w:rsidR="0016613B" w:rsidRPr="00042261" w:rsidRDefault="00396EDC" w:rsidP="00643435">
            <w:r w:rsidRPr="00396EDC">
              <w:rPr>
                <w:b/>
              </w:rPr>
              <w:t>Date</w:t>
            </w:r>
          </w:p>
        </w:tc>
        <w:tc>
          <w:tcPr>
            <w:tcW w:w="1364" w:type="pct"/>
          </w:tcPr>
          <w:p w:rsidR="0016613B" w:rsidRPr="00042261" w:rsidRDefault="00042261" w:rsidP="00643435">
            <w:r w:rsidRPr="00042261">
              <w:t>18/06/2024</w:t>
            </w:r>
          </w:p>
        </w:tc>
        <w:tc>
          <w:tcPr>
            <w:tcW w:w="637" w:type="pct"/>
            <w:shd w:val="clear" w:color="auto" w:fill="F3F3F3"/>
          </w:tcPr>
          <w:p w:rsidR="0016613B" w:rsidRPr="00042261" w:rsidRDefault="00BE1B08" w:rsidP="00643435">
            <w:r w:rsidRPr="009277EF">
              <w:rPr>
                <w:b/>
              </w:rPr>
              <w:t>Priori</w:t>
            </w:r>
            <w:r>
              <w:rPr>
                <w:b/>
              </w:rPr>
              <w:t>ty</w:t>
            </w:r>
          </w:p>
        </w:tc>
        <w:tc>
          <w:tcPr>
            <w:tcW w:w="1607" w:type="pct"/>
            <w:gridSpan w:val="2"/>
          </w:tcPr>
          <w:p w:rsidR="0016613B" w:rsidRPr="00042261" w:rsidRDefault="00042261" w:rsidP="00643435">
            <w:r w:rsidRPr="00042261">
              <w:t>Normal</w:t>
            </w:r>
          </w:p>
        </w:tc>
      </w:tr>
      <w:tr w:rsidR="0016613B" w:rsidRPr="00305956" w:rsidTr="00100BA1">
        <w:tc>
          <w:tcPr>
            <w:tcW w:w="5000" w:type="pct"/>
            <w:gridSpan w:val="5"/>
            <w:shd w:val="clear" w:color="auto" w:fill="FFFFFF"/>
          </w:tcPr>
          <w:p w:rsidR="0016613B" w:rsidRPr="00042261" w:rsidRDefault="00383FE9" w:rsidP="00383FE9">
            <w:r w:rsidRPr="00BE1B08">
              <w:rPr>
                <w:b/>
              </w:rPr>
              <w:t>Actor</w:t>
            </w:r>
            <w:r>
              <w:rPr>
                <w:b/>
              </w:rPr>
              <w:t>:</w:t>
            </w:r>
          </w:p>
          <w:p w:rsidR="0016613B" w:rsidRPr="00042261" w:rsidRDefault="00042261" w:rsidP="00643435">
            <w:r w:rsidRPr="00042261">
              <w:t>Staff</w:t>
            </w:r>
          </w:p>
          <w:p w:rsidR="00383FE9" w:rsidRPr="00305956" w:rsidRDefault="00383FE9" w:rsidP="00383FE9">
            <w:r w:rsidRPr="00383FE9">
              <w:rPr>
                <w:b/>
              </w:rPr>
              <w:t>Summary</w:t>
            </w:r>
            <w:r>
              <w:rPr>
                <w:b/>
              </w:rPr>
              <w:t>:</w:t>
            </w:r>
          </w:p>
          <w:p w:rsidR="0016613B" w:rsidRPr="00042261" w:rsidRDefault="0016613B" w:rsidP="00643435">
            <w:pPr>
              <w:rPr>
                <w:b/>
              </w:rPr>
            </w:pPr>
            <w:r w:rsidRPr="00042261">
              <w:tab/>
            </w:r>
            <w:r w:rsidR="00436D4C">
              <w:t>Describes</w:t>
            </w:r>
            <w:r w:rsidR="004F50EB" w:rsidRPr="004F50EB">
              <w:t xml:space="preserve"> the process by which a </w:t>
            </w:r>
            <w:r w:rsidR="000A5200">
              <w:t>staff</w:t>
            </w:r>
            <w:r w:rsidR="004F50EB" w:rsidRPr="004F50EB">
              <w:t xml:space="preserve"> records the details of a customer's purchase transaction in the Jewelry Sales System</w:t>
            </w:r>
          </w:p>
          <w:p w:rsidR="00237D45" w:rsidRPr="00305956" w:rsidRDefault="00237D45" w:rsidP="00237D45">
            <w:r w:rsidRPr="00383FE9">
              <w:rPr>
                <w:b/>
              </w:rPr>
              <w:t>Goal</w:t>
            </w:r>
            <w:r>
              <w:rPr>
                <w:b/>
              </w:rPr>
              <w:t>:</w:t>
            </w:r>
          </w:p>
          <w:p w:rsidR="0016613B" w:rsidRPr="00042261" w:rsidRDefault="0016613B" w:rsidP="00643435">
            <w:pPr>
              <w:rPr>
                <w:b/>
              </w:rPr>
            </w:pPr>
            <w:r w:rsidRPr="00042261">
              <w:tab/>
            </w:r>
            <w:r w:rsidR="00436D4C">
              <w:t>A Selling Order is created in the database of the system</w:t>
            </w:r>
          </w:p>
          <w:p w:rsidR="0016613B" w:rsidRPr="00042261" w:rsidRDefault="00237D45" w:rsidP="00643435">
            <w:r w:rsidRPr="00237D45">
              <w:rPr>
                <w:b/>
              </w:rPr>
              <w:lastRenderedPageBreak/>
              <w:t>Triggers</w:t>
            </w:r>
          </w:p>
          <w:p w:rsidR="0016613B" w:rsidRPr="00042261" w:rsidRDefault="0016613B" w:rsidP="00643435">
            <w:r w:rsidRPr="00042261">
              <w:t xml:space="preserve">          </w:t>
            </w:r>
            <w:r w:rsidR="00436D4C">
              <w:t>The Staff initiates the</w:t>
            </w:r>
            <w:r w:rsidR="005274DF">
              <w:t xml:space="preserve"> selling</w:t>
            </w:r>
            <w:r w:rsidR="00436D4C">
              <w:t xml:space="preserve"> order creation process</w:t>
            </w:r>
            <w:r w:rsidRPr="00042261">
              <w:tab/>
            </w:r>
          </w:p>
          <w:p w:rsidR="0016613B" w:rsidRPr="00042261" w:rsidRDefault="00237D45" w:rsidP="00643435">
            <w:r w:rsidRPr="00237D45">
              <w:rPr>
                <w:b/>
              </w:rPr>
              <w:t>Preconditions:</w:t>
            </w:r>
          </w:p>
          <w:p w:rsidR="0016613B" w:rsidRDefault="0016613B" w:rsidP="00643435">
            <w:r w:rsidRPr="00042261">
              <w:t xml:space="preserve">          </w:t>
            </w:r>
            <w:r w:rsidR="00436D4C" w:rsidRPr="00436D4C">
              <w:t xml:space="preserve">The </w:t>
            </w:r>
            <w:r w:rsidR="000A5200">
              <w:t>Staff</w:t>
            </w:r>
            <w:r w:rsidR="00436D4C" w:rsidRPr="00436D4C">
              <w:t xml:space="preserve"> must be logged into the Jewelry Sales System</w:t>
            </w:r>
          </w:p>
          <w:p w:rsidR="00436D4C" w:rsidRPr="00042261" w:rsidRDefault="00436D4C" w:rsidP="00643435">
            <w:r w:rsidRPr="00042261">
              <w:t xml:space="preserve">          </w:t>
            </w:r>
            <w:r w:rsidRPr="00436D4C">
              <w:t>Customer details should be available if they are an existing customer</w:t>
            </w:r>
          </w:p>
          <w:p w:rsidR="0016613B" w:rsidRPr="00042261" w:rsidRDefault="00A00725" w:rsidP="00643435">
            <w:r>
              <w:rPr>
                <w:b/>
              </w:rPr>
              <w:t>Post Conditions:</w:t>
            </w:r>
          </w:p>
          <w:p w:rsidR="00436D4C" w:rsidRDefault="0016613B" w:rsidP="00643435">
            <w:r w:rsidRPr="00042261">
              <w:t xml:space="preserve">          </w:t>
            </w:r>
            <w:r w:rsidR="00436D4C">
              <w:t>The selling order is created and saved in the system</w:t>
            </w:r>
          </w:p>
          <w:p w:rsidR="00436D4C" w:rsidRDefault="00436D4C" w:rsidP="00643435">
            <w:r w:rsidRPr="00042261">
              <w:t xml:space="preserve">          </w:t>
            </w:r>
            <w:r>
              <w:t>The inventory is updated to reflect the sold items</w:t>
            </w:r>
          </w:p>
          <w:p w:rsidR="00436D4C" w:rsidRDefault="00436D4C" w:rsidP="00643435">
            <w:r w:rsidRPr="00042261">
              <w:t xml:space="preserve">          </w:t>
            </w:r>
            <w:r>
              <w:t>The customer receives a receipt or order confirmation</w:t>
            </w:r>
          </w:p>
          <w:p w:rsidR="00436D4C" w:rsidRDefault="00436D4C" w:rsidP="00643435">
            <w:r w:rsidRPr="00042261">
              <w:t xml:space="preserve">          </w:t>
            </w:r>
            <w:r>
              <w:t>Sales data is updated for reporting and analytics</w:t>
            </w:r>
          </w:p>
          <w:p w:rsidR="0016613B" w:rsidRPr="00042261" w:rsidRDefault="004D752A" w:rsidP="00643435">
            <w:r w:rsidRPr="00237D45">
              <w:rPr>
                <w:b/>
              </w:rPr>
              <w:t>Main Success Scenario:</w:t>
            </w:r>
          </w:p>
          <w:p w:rsidR="005B2EE2" w:rsidRDefault="005B2EE2" w:rsidP="00EA0FF9">
            <w:pPr>
              <w:pStyle w:val="ListParagraph"/>
              <w:numPr>
                <w:ilvl w:val="0"/>
                <w:numId w:val="10"/>
              </w:numPr>
            </w:pPr>
            <w:r>
              <w:t xml:space="preserve">The </w:t>
            </w:r>
            <w:r w:rsidR="002A25AF" w:rsidRPr="00042261">
              <w:t>Staff</w:t>
            </w:r>
            <w:r w:rsidR="002A25AF">
              <w:t xml:space="preserve"> </w:t>
            </w:r>
            <w:r>
              <w:t>selects the "Create Selling Order" option from the main menu</w:t>
            </w:r>
          </w:p>
          <w:p w:rsidR="005B2EE2" w:rsidRDefault="005B2EE2" w:rsidP="00EA0FF9">
            <w:pPr>
              <w:pStyle w:val="ListParagraph"/>
              <w:numPr>
                <w:ilvl w:val="0"/>
                <w:numId w:val="10"/>
              </w:numPr>
            </w:pPr>
            <w:r>
              <w:t xml:space="preserve">The </w:t>
            </w:r>
            <w:r w:rsidR="002A25AF" w:rsidRPr="00042261">
              <w:t>Staff</w:t>
            </w:r>
            <w:r w:rsidR="002A25AF">
              <w:t xml:space="preserve"> </w:t>
            </w:r>
            <w:r>
              <w:t>either selects an existing customer or enters new customer details</w:t>
            </w:r>
          </w:p>
          <w:p w:rsidR="005B2EE2" w:rsidRDefault="005B2EE2" w:rsidP="00EA0FF9">
            <w:pPr>
              <w:pStyle w:val="ListParagraph"/>
              <w:numPr>
                <w:ilvl w:val="0"/>
                <w:numId w:val="10"/>
              </w:numPr>
            </w:pPr>
            <w:r>
              <w:t xml:space="preserve">The </w:t>
            </w:r>
            <w:r w:rsidR="002A25AF" w:rsidRPr="00042261">
              <w:t>Staff</w:t>
            </w:r>
            <w:r w:rsidR="002A25AF">
              <w:t xml:space="preserve"> </w:t>
            </w:r>
            <w:r>
              <w:t>scans or selects the jewelry items the customer wants to purchase</w:t>
            </w:r>
          </w:p>
          <w:p w:rsidR="005B2EE2" w:rsidRDefault="005B2EE2" w:rsidP="00EA0FF9">
            <w:pPr>
              <w:pStyle w:val="ListParagraph"/>
              <w:numPr>
                <w:ilvl w:val="0"/>
                <w:numId w:val="10"/>
              </w:numPr>
            </w:pPr>
            <w:r>
              <w:t xml:space="preserve">The </w:t>
            </w:r>
            <w:r w:rsidR="002A25AF" w:rsidRPr="00042261">
              <w:t>Staff</w:t>
            </w:r>
            <w:r w:rsidR="002A25AF">
              <w:t xml:space="preserve"> </w:t>
            </w:r>
            <w:r>
              <w:t>reviews the order details with the customer, ensuring accuracy</w:t>
            </w:r>
          </w:p>
          <w:p w:rsidR="005B2EE2" w:rsidRDefault="005B2EE2" w:rsidP="00EA0FF9">
            <w:pPr>
              <w:pStyle w:val="ListParagraph"/>
              <w:numPr>
                <w:ilvl w:val="0"/>
                <w:numId w:val="10"/>
              </w:numPr>
            </w:pPr>
            <w:r>
              <w:t>The system calculates the total price, including taxes and discounts</w:t>
            </w:r>
          </w:p>
          <w:p w:rsidR="0016613B" w:rsidRDefault="005B2EE2" w:rsidP="00EA0FF9">
            <w:pPr>
              <w:pStyle w:val="ListParagraph"/>
              <w:numPr>
                <w:ilvl w:val="0"/>
                <w:numId w:val="10"/>
              </w:numPr>
            </w:pPr>
            <w:r>
              <w:t xml:space="preserve">The </w:t>
            </w:r>
            <w:r w:rsidR="00230CB2">
              <w:t>Staff</w:t>
            </w:r>
            <w:r>
              <w:t xml:space="preserve"> confirms the order with the customer</w:t>
            </w:r>
          </w:p>
          <w:p w:rsidR="00100BA1" w:rsidRDefault="00100BA1" w:rsidP="00EA0FF9">
            <w:pPr>
              <w:pStyle w:val="ListParagraph"/>
              <w:numPr>
                <w:ilvl w:val="0"/>
                <w:numId w:val="10"/>
              </w:numPr>
            </w:pPr>
            <w:r>
              <w:t>The system updates the inventory to reflect the pending items</w:t>
            </w:r>
          </w:p>
          <w:p w:rsidR="002A25AF" w:rsidRPr="00042261" w:rsidRDefault="002A25AF" w:rsidP="00EA0FF9">
            <w:pPr>
              <w:pStyle w:val="ListParagraph"/>
              <w:numPr>
                <w:ilvl w:val="0"/>
                <w:numId w:val="10"/>
              </w:numPr>
            </w:pPr>
            <w:r>
              <w:t>The system saves the order details for future reference and reporting</w:t>
            </w:r>
          </w:p>
          <w:p w:rsidR="0016613B" w:rsidRPr="004D752A" w:rsidRDefault="004D752A" w:rsidP="004D752A">
            <w:pPr>
              <w:rPr>
                <w:b/>
              </w:rPr>
            </w:pPr>
            <w:r w:rsidRPr="00237D45">
              <w:rPr>
                <w:b/>
              </w:rPr>
              <w:t xml:space="preserve">Alternative Scenario: </w:t>
            </w:r>
          </w:p>
          <w:p w:rsidR="0009438F" w:rsidRDefault="0016613B" w:rsidP="00643435">
            <w:r w:rsidRPr="00042261">
              <w:t xml:space="preserve">          </w:t>
            </w:r>
            <w:r w:rsidR="0009438F">
              <w:t>3.1. Customer Not Found</w:t>
            </w:r>
          </w:p>
          <w:p w:rsidR="0009438F" w:rsidRDefault="0009438F" w:rsidP="00643435">
            <w:r w:rsidRPr="00042261">
              <w:t xml:space="preserve">          </w:t>
            </w:r>
            <w:r>
              <w:t xml:space="preserve">3.1.1.Trigger: The </w:t>
            </w:r>
            <w:r w:rsidR="000A5200">
              <w:t>Staff</w:t>
            </w:r>
            <w:r>
              <w:t xml:space="preserve"> cannot find the customer in the system.</w:t>
            </w:r>
          </w:p>
          <w:p w:rsidR="0009438F" w:rsidRDefault="0009438F" w:rsidP="00643435">
            <w:r w:rsidRPr="00042261">
              <w:t xml:space="preserve">          </w:t>
            </w:r>
            <w:r>
              <w:t xml:space="preserve">3.1.2.The </w:t>
            </w:r>
            <w:r w:rsidR="000A5200">
              <w:t xml:space="preserve">Staff </w:t>
            </w:r>
            <w:r>
              <w:t>selects the option to add a new customer.</w:t>
            </w:r>
          </w:p>
          <w:p w:rsidR="0009438F" w:rsidRDefault="0009438F" w:rsidP="00643435">
            <w:r w:rsidRPr="00042261">
              <w:t xml:space="preserve">          </w:t>
            </w:r>
            <w:r>
              <w:t xml:space="preserve">3.1.3. The </w:t>
            </w:r>
            <w:r w:rsidR="000A5200">
              <w:t xml:space="preserve">Staff </w:t>
            </w:r>
            <w:r>
              <w:t>enters the new customer’s details.</w:t>
            </w:r>
          </w:p>
          <w:p w:rsidR="0009438F" w:rsidRDefault="0009438F" w:rsidP="00643435">
            <w:r w:rsidRPr="00042261">
              <w:t xml:space="preserve">          </w:t>
            </w:r>
            <w:r>
              <w:t>3.1.4. The system saves the new customer information and returns to the order creation process.</w:t>
            </w:r>
          </w:p>
          <w:p w:rsidR="0009438F" w:rsidRDefault="0009438F" w:rsidP="00643435">
            <w:r w:rsidRPr="00042261">
              <w:t xml:space="preserve">          </w:t>
            </w:r>
            <w:r>
              <w:t>3.2. Insufficient Inventory</w:t>
            </w:r>
          </w:p>
          <w:p w:rsidR="0009438F" w:rsidRDefault="00230CB2" w:rsidP="00643435">
            <w:r w:rsidRPr="00042261">
              <w:t xml:space="preserve">          </w:t>
            </w:r>
            <w:r w:rsidR="0009438F">
              <w:t>3.2.1. The system detects insufficient inventory for selected items</w:t>
            </w:r>
          </w:p>
          <w:p w:rsidR="0009438F" w:rsidRDefault="00230CB2" w:rsidP="00643435">
            <w:r w:rsidRPr="00042261">
              <w:t xml:space="preserve">          </w:t>
            </w:r>
            <w:r w:rsidR="0009438F">
              <w:t>3.2.2. The system alerts the Staff about the insufficient stock</w:t>
            </w:r>
          </w:p>
          <w:p w:rsidR="0009438F" w:rsidRDefault="00230CB2" w:rsidP="00643435">
            <w:r w:rsidRPr="00042261">
              <w:t xml:space="preserve">          </w:t>
            </w:r>
            <w:r>
              <w:t xml:space="preserve">3.2.3. </w:t>
            </w:r>
            <w:r w:rsidR="0009438F">
              <w:t>The Staff the customer and either removes the item from the order</w:t>
            </w:r>
          </w:p>
          <w:p w:rsidR="0016613B" w:rsidRPr="00042261" w:rsidRDefault="00230CB2" w:rsidP="00643435">
            <w:r w:rsidRPr="00042261">
              <w:t xml:space="preserve">          </w:t>
            </w:r>
            <w:r>
              <w:t xml:space="preserve">3.2.4. </w:t>
            </w:r>
            <w:r w:rsidR="0009438F">
              <w:t>The Satff adjusts the order accordingly and continues with the order creation process</w:t>
            </w:r>
          </w:p>
          <w:p w:rsidR="004D752A" w:rsidRPr="00237D45" w:rsidRDefault="004D752A" w:rsidP="004D752A">
            <w:pPr>
              <w:rPr>
                <w:b/>
              </w:rPr>
            </w:pPr>
            <w:r w:rsidRPr="00237D45">
              <w:rPr>
                <w:b/>
              </w:rPr>
              <w:t>Exceptions:</w:t>
            </w:r>
          </w:p>
          <w:p w:rsidR="00230CB2" w:rsidRDefault="0016613B" w:rsidP="00643435">
            <w:r w:rsidRPr="00042261">
              <w:t xml:space="preserve">          </w:t>
            </w:r>
            <w:r w:rsidR="00230CB2">
              <w:t xml:space="preserve">E03.1. System Error: If there is a system error during order creation, the system will prompt the </w:t>
            </w:r>
            <w:r w:rsidR="000A5200">
              <w:t xml:space="preserve">Staff </w:t>
            </w:r>
            <w:r w:rsidR="00230CB2">
              <w:t>to save the current state and restart the process</w:t>
            </w:r>
          </w:p>
          <w:p w:rsidR="0016613B" w:rsidRPr="00042261" w:rsidRDefault="00230CB2" w:rsidP="00643435">
            <w:r>
              <w:t xml:space="preserve">          E03.2. Network Failure: If there is a network failure, the system will save the order data locally and synchronize once the network is restored</w:t>
            </w:r>
          </w:p>
          <w:p w:rsidR="004D752A" w:rsidRPr="00237D45" w:rsidRDefault="004D752A" w:rsidP="004D752A">
            <w:pPr>
              <w:rPr>
                <w:b/>
              </w:rPr>
            </w:pPr>
            <w:r w:rsidRPr="00237D45">
              <w:rPr>
                <w:b/>
              </w:rPr>
              <w:t xml:space="preserve">Relationships: </w:t>
            </w:r>
          </w:p>
          <w:p w:rsidR="0016613B" w:rsidRPr="00042261" w:rsidRDefault="00230CB2" w:rsidP="00643435">
            <w:r>
              <w:t>Includes: Input Selling Product Information, Choose Customer, Confirm Selling Order</w:t>
            </w:r>
          </w:p>
          <w:p w:rsidR="0016613B" w:rsidRPr="00042261" w:rsidRDefault="00D83B0C" w:rsidP="00643435">
            <w:r w:rsidRPr="00237D45">
              <w:rPr>
                <w:b/>
              </w:rPr>
              <w:lastRenderedPageBreak/>
              <w:t>Business Rules:</w:t>
            </w:r>
          </w:p>
          <w:p w:rsidR="0016613B" w:rsidRPr="00042261" w:rsidRDefault="0016613B" w:rsidP="00643435">
            <w:r w:rsidRPr="00042261">
              <w:t xml:space="preserve">       </w:t>
            </w:r>
            <w:r w:rsidR="006922A9">
              <w:rPr>
                <w:bCs/>
              </w:rPr>
              <w:t>BR-05</w:t>
            </w:r>
            <w:r w:rsidR="000C7466">
              <w:rPr>
                <w:bCs/>
              </w:rPr>
              <w:t>, BR-09</w:t>
            </w:r>
          </w:p>
        </w:tc>
      </w:tr>
    </w:tbl>
    <w:p w:rsidR="0016613B" w:rsidRDefault="00A86D10" w:rsidP="00643435">
      <w:pPr>
        <w:pStyle w:val="Heading2"/>
      </w:pPr>
      <w:r>
        <w:lastRenderedPageBreak/>
        <w:t>Confirm Discounts</w:t>
      </w:r>
    </w:p>
    <w:p w:rsidR="0016613B" w:rsidRDefault="0016613B" w:rsidP="006434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9"/>
        <w:gridCol w:w="2449"/>
        <w:gridCol w:w="1158"/>
        <w:gridCol w:w="756"/>
        <w:gridCol w:w="2128"/>
      </w:tblGrid>
      <w:tr w:rsidR="0016613B" w:rsidRPr="00305956" w:rsidTr="0016613B">
        <w:tc>
          <w:tcPr>
            <w:tcW w:w="5000" w:type="pct"/>
            <w:gridSpan w:val="5"/>
            <w:shd w:val="clear" w:color="auto" w:fill="F3F3F3"/>
          </w:tcPr>
          <w:p w:rsidR="0016613B" w:rsidRPr="00A86D10" w:rsidRDefault="0016613B" w:rsidP="00643435"/>
          <w:p w:rsidR="00643435" w:rsidRPr="00643435" w:rsidRDefault="00643435" w:rsidP="00643435">
            <w:pPr>
              <w:rPr>
                <w:b/>
              </w:rPr>
            </w:pPr>
            <w:r>
              <w:rPr>
                <w:b/>
              </w:rPr>
              <w:t>USE</w:t>
            </w:r>
            <w:r w:rsidRPr="00643435">
              <w:rPr>
                <w:b/>
              </w:rPr>
              <w:t xml:space="preserve"> CASE-00</w:t>
            </w:r>
            <w:r>
              <w:rPr>
                <w:b/>
              </w:rPr>
              <w:t>4</w:t>
            </w:r>
            <w:r w:rsidRPr="00643435">
              <w:rPr>
                <w:b/>
              </w:rPr>
              <w:t xml:space="preserve"> SPECIFICATION</w:t>
            </w:r>
          </w:p>
          <w:p w:rsidR="0016613B" w:rsidRPr="00A86D10" w:rsidRDefault="0016613B" w:rsidP="00643435"/>
        </w:tc>
      </w:tr>
      <w:tr w:rsidR="00396EDC" w:rsidRPr="00305956" w:rsidTr="002D61AC">
        <w:tc>
          <w:tcPr>
            <w:tcW w:w="1392" w:type="pct"/>
            <w:shd w:val="clear" w:color="auto" w:fill="F3F3F3"/>
          </w:tcPr>
          <w:p w:rsidR="00396EDC" w:rsidRPr="00B84461" w:rsidRDefault="00396EDC" w:rsidP="00396EDC">
            <w:r w:rsidRPr="002D61AC">
              <w:rPr>
                <w:b/>
              </w:rPr>
              <w:t>Use-case No.</w:t>
            </w:r>
          </w:p>
        </w:tc>
        <w:tc>
          <w:tcPr>
            <w:tcW w:w="1364" w:type="pct"/>
          </w:tcPr>
          <w:p w:rsidR="00396EDC" w:rsidRPr="00A86D10" w:rsidRDefault="00396EDC" w:rsidP="00396EDC">
            <w:r w:rsidRPr="00A86D10">
              <w:t>UC-04</w:t>
            </w:r>
          </w:p>
        </w:tc>
        <w:tc>
          <w:tcPr>
            <w:tcW w:w="1059" w:type="pct"/>
            <w:gridSpan w:val="2"/>
            <w:shd w:val="clear" w:color="auto" w:fill="F3F3F3"/>
          </w:tcPr>
          <w:p w:rsidR="00396EDC" w:rsidRPr="00396EDC" w:rsidRDefault="00396EDC" w:rsidP="00396EDC">
            <w:pPr>
              <w:rPr>
                <w:b/>
              </w:rPr>
            </w:pPr>
            <w:r w:rsidRPr="00396EDC">
              <w:rPr>
                <w:b/>
              </w:rPr>
              <w:t>Use-case Version</w:t>
            </w:r>
          </w:p>
        </w:tc>
        <w:tc>
          <w:tcPr>
            <w:tcW w:w="1185" w:type="pct"/>
          </w:tcPr>
          <w:p w:rsidR="00396EDC" w:rsidRPr="00A86D10" w:rsidRDefault="00396EDC" w:rsidP="00396EDC">
            <w:r w:rsidRPr="00A86D10">
              <w:t>&lt;1.0&gt;</w:t>
            </w:r>
          </w:p>
        </w:tc>
      </w:tr>
      <w:tr w:rsidR="00396EDC" w:rsidRPr="00305956" w:rsidTr="002D61AC">
        <w:tc>
          <w:tcPr>
            <w:tcW w:w="1392" w:type="pct"/>
            <w:shd w:val="clear" w:color="auto" w:fill="F3F3F3"/>
          </w:tcPr>
          <w:p w:rsidR="00396EDC" w:rsidRPr="00396EDC" w:rsidRDefault="00396EDC" w:rsidP="00396EDC">
            <w:pPr>
              <w:rPr>
                <w:b/>
              </w:rPr>
            </w:pPr>
            <w:r w:rsidRPr="00396EDC">
              <w:rPr>
                <w:b/>
              </w:rPr>
              <w:t>Use-case Name</w:t>
            </w:r>
          </w:p>
        </w:tc>
        <w:tc>
          <w:tcPr>
            <w:tcW w:w="3608" w:type="pct"/>
            <w:gridSpan w:val="4"/>
          </w:tcPr>
          <w:p w:rsidR="00396EDC" w:rsidRPr="00A86D10" w:rsidRDefault="00396EDC" w:rsidP="00396EDC">
            <w:r w:rsidRPr="00A86D10">
              <w:t>Confirm Discounts</w:t>
            </w:r>
          </w:p>
        </w:tc>
      </w:tr>
      <w:tr w:rsidR="0016613B" w:rsidRPr="00305956" w:rsidTr="002D61AC">
        <w:tc>
          <w:tcPr>
            <w:tcW w:w="1392" w:type="pct"/>
            <w:shd w:val="clear" w:color="auto" w:fill="F3F3F3"/>
          </w:tcPr>
          <w:p w:rsidR="0016613B" w:rsidRPr="00A86D10" w:rsidRDefault="00396EDC" w:rsidP="00643435">
            <w:r>
              <w:rPr>
                <w:b/>
              </w:rPr>
              <w:t>Author</w:t>
            </w:r>
          </w:p>
        </w:tc>
        <w:tc>
          <w:tcPr>
            <w:tcW w:w="3608" w:type="pct"/>
            <w:gridSpan w:val="4"/>
          </w:tcPr>
          <w:p w:rsidR="0016613B" w:rsidRPr="00A86D10" w:rsidRDefault="00A86D10" w:rsidP="00643435">
            <w:r w:rsidRPr="00A86D10">
              <w:t>Nguyen Ngoc Duc</w:t>
            </w:r>
          </w:p>
        </w:tc>
      </w:tr>
      <w:tr w:rsidR="0016613B" w:rsidRPr="00305956" w:rsidTr="002D61AC">
        <w:tc>
          <w:tcPr>
            <w:tcW w:w="1392" w:type="pct"/>
            <w:shd w:val="clear" w:color="auto" w:fill="F3F3F3"/>
          </w:tcPr>
          <w:p w:rsidR="0016613B" w:rsidRPr="00A86D10" w:rsidRDefault="00396EDC" w:rsidP="00643435">
            <w:r w:rsidRPr="00396EDC">
              <w:rPr>
                <w:b/>
              </w:rPr>
              <w:t>Date</w:t>
            </w:r>
          </w:p>
        </w:tc>
        <w:tc>
          <w:tcPr>
            <w:tcW w:w="1364" w:type="pct"/>
          </w:tcPr>
          <w:p w:rsidR="0016613B" w:rsidRPr="00A86D10" w:rsidRDefault="00A86D10" w:rsidP="00643435">
            <w:r w:rsidRPr="00A86D10">
              <w:t>18/06/2024</w:t>
            </w:r>
          </w:p>
        </w:tc>
        <w:tc>
          <w:tcPr>
            <w:tcW w:w="637" w:type="pct"/>
            <w:shd w:val="clear" w:color="auto" w:fill="F3F3F3"/>
          </w:tcPr>
          <w:p w:rsidR="0016613B" w:rsidRPr="00A86D10" w:rsidRDefault="00BE1B08" w:rsidP="00643435">
            <w:r w:rsidRPr="009277EF">
              <w:rPr>
                <w:b/>
              </w:rPr>
              <w:t>Priori</w:t>
            </w:r>
            <w:r>
              <w:rPr>
                <w:b/>
              </w:rPr>
              <w:t>ty</w:t>
            </w:r>
          </w:p>
        </w:tc>
        <w:tc>
          <w:tcPr>
            <w:tcW w:w="1607" w:type="pct"/>
            <w:gridSpan w:val="2"/>
          </w:tcPr>
          <w:p w:rsidR="0016613B" w:rsidRPr="00A86D10" w:rsidRDefault="00A86D10" w:rsidP="00643435">
            <w:r w:rsidRPr="00A86D10">
              <w:t>Normal</w:t>
            </w:r>
          </w:p>
        </w:tc>
      </w:tr>
      <w:tr w:rsidR="0016613B" w:rsidRPr="00305956" w:rsidTr="0016613B">
        <w:tc>
          <w:tcPr>
            <w:tcW w:w="5000" w:type="pct"/>
            <w:gridSpan w:val="5"/>
            <w:shd w:val="clear" w:color="auto" w:fill="FFFFFF"/>
          </w:tcPr>
          <w:p w:rsidR="00383FE9" w:rsidRPr="00305956" w:rsidRDefault="00383FE9" w:rsidP="00383FE9">
            <w:r w:rsidRPr="00BE1B08">
              <w:rPr>
                <w:b/>
              </w:rPr>
              <w:t>Actor</w:t>
            </w:r>
            <w:r>
              <w:rPr>
                <w:b/>
              </w:rPr>
              <w:t>:</w:t>
            </w:r>
          </w:p>
          <w:p w:rsidR="0016613B" w:rsidRPr="00A86D10" w:rsidRDefault="00A86D10" w:rsidP="00643435">
            <w:r w:rsidRPr="00A86D10">
              <w:t>Staff</w:t>
            </w:r>
          </w:p>
          <w:p w:rsidR="00383FE9" w:rsidRPr="00305956" w:rsidRDefault="00383FE9" w:rsidP="00383FE9">
            <w:r w:rsidRPr="00383FE9">
              <w:rPr>
                <w:b/>
              </w:rPr>
              <w:t>Summary</w:t>
            </w:r>
            <w:r>
              <w:rPr>
                <w:b/>
              </w:rPr>
              <w:t>:</w:t>
            </w:r>
          </w:p>
          <w:p w:rsidR="00BA0A3F" w:rsidRDefault="0016613B" w:rsidP="00643435">
            <w:r w:rsidRPr="00A86D10">
              <w:tab/>
            </w:r>
            <w:r w:rsidR="00D3653C">
              <w:t>D</w:t>
            </w:r>
            <w:r w:rsidR="00D3653C" w:rsidRPr="00D3653C">
              <w:t xml:space="preserve">escribes the process by which a </w:t>
            </w:r>
            <w:r w:rsidR="00BA0A3F">
              <w:t>Staff</w:t>
            </w:r>
            <w:r w:rsidR="00D3653C" w:rsidRPr="00D3653C">
              <w:t xml:space="preserve"> validates and applies discounts to a customer's order in the Jewelry Sales System</w:t>
            </w:r>
          </w:p>
          <w:p w:rsidR="00237D45" w:rsidRPr="00305956" w:rsidRDefault="00237D45" w:rsidP="00237D45">
            <w:r w:rsidRPr="00383FE9">
              <w:rPr>
                <w:b/>
              </w:rPr>
              <w:t>Goal</w:t>
            </w:r>
            <w:r>
              <w:rPr>
                <w:b/>
              </w:rPr>
              <w:t>:</w:t>
            </w:r>
          </w:p>
          <w:p w:rsidR="0016613B" w:rsidRPr="00A86D10" w:rsidRDefault="0016613B" w:rsidP="00643435">
            <w:pPr>
              <w:rPr>
                <w:b/>
              </w:rPr>
            </w:pPr>
            <w:r w:rsidRPr="00A86D10">
              <w:tab/>
            </w:r>
            <w:r w:rsidR="00BA0A3F">
              <w:t>A discount is applied to a customer’s order in the database (if applicable)</w:t>
            </w:r>
          </w:p>
          <w:p w:rsidR="0016613B" w:rsidRPr="00A86D10" w:rsidRDefault="00237D45" w:rsidP="00643435">
            <w:r w:rsidRPr="00237D45">
              <w:rPr>
                <w:b/>
              </w:rPr>
              <w:t>Triggers</w:t>
            </w:r>
          </w:p>
          <w:p w:rsidR="0016613B" w:rsidRPr="00A86D10" w:rsidRDefault="0016613B" w:rsidP="00643435">
            <w:r w:rsidRPr="00A86D10">
              <w:t xml:space="preserve">           </w:t>
            </w:r>
            <w:r w:rsidR="00BA0A3F" w:rsidRPr="00BA0A3F">
              <w:t>The Staff initiates the process to apply a discount to a customer's order</w:t>
            </w:r>
          </w:p>
          <w:p w:rsidR="0016613B" w:rsidRPr="00A86D10" w:rsidRDefault="00237D45" w:rsidP="00643435">
            <w:r w:rsidRPr="00237D45">
              <w:rPr>
                <w:b/>
              </w:rPr>
              <w:t>Preconditions:</w:t>
            </w:r>
          </w:p>
          <w:p w:rsidR="00792675" w:rsidRDefault="0016613B" w:rsidP="00643435">
            <w:r w:rsidRPr="00A86D10">
              <w:t xml:space="preserve">          </w:t>
            </w:r>
            <w:r w:rsidR="00792675">
              <w:t xml:space="preserve">The </w:t>
            </w:r>
            <w:r w:rsidR="003C6F21">
              <w:t>Staff</w:t>
            </w:r>
            <w:r w:rsidR="00792675">
              <w:t xml:space="preserve"> must be logged into the Jewelry Sales System</w:t>
            </w:r>
          </w:p>
          <w:p w:rsidR="0016613B" w:rsidRPr="00A86D10" w:rsidRDefault="00792675" w:rsidP="00643435">
            <w:r w:rsidRPr="00A86D10">
              <w:t xml:space="preserve">          </w:t>
            </w:r>
            <w:r>
              <w:t>The customer's order must be in the process of creation or modification</w:t>
            </w:r>
          </w:p>
          <w:p w:rsidR="0016613B" w:rsidRPr="00A86D10" w:rsidRDefault="00A00725" w:rsidP="00643435">
            <w:r>
              <w:rPr>
                <w:b/>
              </w:rPr>
              <w:t>Post Conditions:</w:t>
            </w:r>
          </w:p>
          <w:p w:rsidR="00E638B0" w:rsidRDefault="0016613B" w:rsidP="00643435">
            <w:r w:rsidRPr="00A86D10">
              <w:t xml:space="preserve">          </w:t>
            </w:r>
            <w:r w:rsidR="00E638B0" w:rsidRPr="00E638B0">
              <w:t>The selected discounts are validated and applied to the customer's order</w:t>
            </w:r>
          </w:p>
          <w:p w:rsidR="00E638B0" w:rsidRDefault="00E638B0" w:rsidP="00643435">
            <w:r>
              <w:t xml:space="preserve">          </w:t>
            </w:r>
            <w:r w:rsidRPr="00E638B0">
              <w:t>The total price of the order is updated to reflect the discounts</w:t>
            </w:r>
          </w:p>
          <w:p w:rsidR="0016613B" w:rsidRPr="00A86D10" w:rsidRDefault="004D752A" w:rsidP="00643435">
            <w:r w:rsidRPr="00237D45">
              <w:rPr>
                <w:b/>
              </w:rPr>
              <w:t>Main Success Scenario:</w:t>
            </w:r>
          </w:p>
          <w:p w:rsidR="003D4C0E" w:rsidRDefault="003D4C0E" w:rsidP="00EA0FF9">
            <w:pPr>
              <w:pStyle w:val="ListParagraph"/>
              <w:numPr>
                <w:ilvl w:val="0"/>
                <w:numId w:val="11"/>
              </w:numPr>
            </w:pPr>
            <w:r>
              <w:t xml:space="preserve">The </w:t>
            </w:r>
            <w:r w:rsidR="003C6F21">
              <w:t>Staff</w:t>
            </w:r>
            <w:r>
              <w:t xml:space="preserve"> selects the "Apply Discount" option during the order creation process</w:t>
            </w:r>
          </w:p>
          <w:p w:rsidR="003D4C0E" w:rsidRDefault="003D4C0E" w:rsidP="00EA0FF9">
            <w:pPr>
              <w:pStyle w:val="ListParagraph"/>
              <w:numPr>
                <w:ilvl w:val="0"/>
                <w:numId w:val="11"/>
              </w:numPr>
            </w:pPr>
            <w:r>
              <w:t xml:space="preserve">The </w:t>
            </w:r>
            <w:r w:rsidR="003C6F21">
              <w:t>Staff</w:t>
            </w:r>
            <w:r>
              <w:t xml:space="preserve"> selects the discount(s) to be applied from a list of available discounts</w:t>
            </w:r>
          </w:p>
          <w:p w:rsidR="003D4C0E" w:rsidRDefault="003D4C0E" w:rsidP="00EA0FF9">
            <w:pPr>
              <w:pStyle w:val="ListParagraph"/>
              <w:numPr>
                <w:ilvl w:val="0"/>
                <w:numId w:val="11"/>
              </w:numPr>
            </w:pPr>
            <w:r>
              <w:t>The system verifies the eligibility of the selected discounts based on predefined rules (e.g., customer membership status, purchase amount)</w:t>
            </w:r>
          </w:p>
          <w:p w:rsidR="003D4C0E" w:rsidRDefault="003D4C0E" w:rsidP="00EA0FF9">
            <w:pPr>
              <w:pStyle w:val="ListParagraph"/>
              <w:numPr>
                <w:ilvl w:val="0"/>
                <w:numId w:val="11"/>
              </w:numPr>
            </w:pPr>
            <w:r>
              <w:lastRenderedPageBreak/>
              <w:t xml:space="preserve">The system confirms the validity of the selected discounts </w:t>
            </w:r>
          </w:p>
          <w:p w:rsidR="003D4C0E" w:rsidRDefault="003D4C0E" w:rsidP="00EA0FF9">
            <w:pPr>
              <w:pStyle w:val="ListParagraph"/>
              <w:numPr>
                <w:ilvl w:val="0"/>
                <w:numId w:val="11"/>
              </w:numPr>
            </w:pPr>
            <w:r>
              <w:t>The system calculates the discounted prices for the selected items and updates the order total</w:t>
            </w:r>
          </w:p>
          <w:p w:rsidR="003D4C0E" w:rsidRDefault="003D4C0E" w:rsidP="00EA0FF9">
            <w:pPr>
              <w:pStyle w:val="ListParagraph"/>
              <w:numPr>
                <w:ilvl w:val="0"/>
                <w:numId w:val="11"/>
              </w:numPr>
            </w:pPr>
            <w:r>
              <w:t xml:space="preserve">The </w:t>
            </w:r>
            <w:r w:rsidR="003C6F21">
              <w:t>Staff</w:t>
            </w:r>
            <w:r>
              <w:t xml:space="preserve"> reviews the updated order with the customer, ensuring all discounts are correctly applied</w:t>
            </w:r>
          </w:p>
          <w:p w:rsidR="003D4C0E" w:rsidRPr="003D4C0E" w:rsidRDefault="003D4C0E" w:rsidP="00EA0FF9">
            <w:pPr>
              <w:pStyle w:val="ListParagraph"/>
              <w:numPr>
                <w:ilvl w:val="0"/>
                <w:numId w:val="11"/>
              </w:numPr>
            </w:pPr>
            <w:r>
              <w:t xml:space="preserve">The </w:t>
            </w:r>
            <w:r w:rsidR="003C6F21">
              <w:t>Staff</w:t>
            </w:r>
            <w:r>
              <w:t xml:space="preserve"> confirms the applied discounts, and the system logs the discount </w:t>
            </w:r>
            <w:r w:rsidRPr="003D4C0E">
              <w:t>details</w:t>
            </w:r>
          </w:p>
          <w:p w:rsidR="003D4C0E" w:rsidRPr="003D4C0E" w:rsidRDefault="003D4C0E" w:rsidP="00EA0FF9">
            <w:pPr>
              <w:pStyle w:val="ListParagraph"/>
              <w:numPr>
                <w:ilvl w:val="0"/>
                <w:numId w:val="11"/>
              </w:numPr>
              <w:rPr>
                <w:bCs/>
              </w:rPr>
            </w:pPr>
            <w:r w:rsidRPr="003D4C0E">
              <w:t xml:space="preserve">The </w:t>
            </w:r>
            <w:r w:rsidR="003C6F21">
              <w:t>Staff</w:t>
            </w:r>
            <w:r w:rsidRPr="003D4C0E">
              <w:t xml:space="preserve"> proceeds with the order creation process</w:t>
            </w:r>
          </w:p>
          <w:p w:rsidR="004D752A" w:rsidRPr="00237D45" w:rsidRDefault="004D752A" w:rsidP="004D752A">
            <w:pPr>
              <w:rPr>
                <w:b/>
              </w:rPr>
            </w:pPr>
            <w:r w:rsidRPr="00237D45">
              <w:rPr>
                <w:b/>
              </w:rPr>
              <w:t xml:space="preserve">Alternative Scenario: </w:t>
            </w:r>
          </w:p>
          <w:p w:rsidR="00152287" w:rsidRDefault="0016613B" w:rsidP="00643435">
            <w:r w:rsidRPr="00A86D10">
              <w:t xml:space="preserve">          </w:t>
            </w:r>
            <w:r w:rsidR="00152287">
              <w:t>4.1. Invalid Discount</w:t>
            </w:r>
          </w:p>
          <w:p w:rsidR="00152287" w:rsidRDefault="00152287" w:rsidP="00643435">
            <w:r w:rsidRPr="00A86D10">
              <w:t xml:space="preserve">          </w:t>
            </w:r>
            <w:r>
              <w:t xml:space="preserve">4.1.1. The system notifies the </w:t>
            </w:r>
            <w:r w:rsidR="003C6F21">
              <w:t>Staff</w:t>
            </w:r>
            <w:r>
              <w:t xml:space="preserve"> that the discount is invalid.</w:t>
            </w:r>
          </w:p>
          <w:p w:rsidR="00152287" w:rsidRDefault="00152287" w:rsidP="00643435">
            <w:r w:rsidRPr="00A86D10">
              <w:t xml:space="preserve">          </w:t>
            </w:r>
            <w:r>
              <w:t xml:space="preserve">4.1.2. The </w:t>
            </w:r>
            <w:r w:rsidR="003C6F21">
              <w:t>Staff</w:t>
            </w:r>
            <w:r>
              <w:t xml:space="preserve"> informs the customer and either selects a different discount or continues without applying the invalid discount.</w:t>
            </w:r>
          </w:p>
          <w:p w:rsidR="0016613B" w:rsidRPr="00A86D10" w:rsidRDefault="00152287" w:rsidP="00643435">
            <w:r w:rsidRPr="00A86D10">
              <w:t xml:space="preserve">          </w:t>
            </w:r>
            <w:r>
              <w:t>4.1.3. The system reverts any changes made by the invalid discount and updates the order total accordingly.</w:t>
            </w:r>
          </w:p>
          <w:p w:rsidR="004D752A" w:rsidRPr="00237D45" w:rsidRDefault="004D752A" w:rsidP="004D752A">
            <w:pPr>
              <w:rPr>
                <w:b/>
              </w:rPr>
            </w:pPr>
            <w:r w:rsidRPr="00237D45">
              <w:rPr>
                <w:b/>
              </w:rPr>
              <w:t>Exceptions:</w:t>
            </w:r>
          </w:p>
          <w:p w:rsidR="00152287" w:rsidRDefault="0016613B" w:rsidP="00643435">
            <w:r w:rsidRPr="00A86D10">
              <w:t xml:space="preserve">          </w:t>
            </w:r>
            <w:r w:rsidR="00152287">
              <w:t xml:space="preserve">E03.1. System Error: If there is a system error during discount application, the system will notify the </w:t>
            </w:r>
            <w:r w:rsidR="003C6F21">
              <w:t>Staff</w:t>
            </w:r>
            <w:r w:rsidR="00152287">
              <w:t xml:space="preserve"> and revert any changes</w:t>
            </w:r>
          </w:p>
          <w:p w:rsidR="0016613B" w:rsidRPr="00A86D10" w:rsidRDefault="00152287" w:rsidP="00643435">
            <w:r>
              <w:t xml:space="preserve">          E03.2. Network Failure: If there is a network failure, the system will save the order data locally and synchronize the discount application once the network is restored</w:t>
            </w:r>
          </w:p>
          <w:p w:rsidR="004D752A" w:rsidRPr="00237D45" w:rsidRDefault="004D752A" w:rsidP="004D752A">
            <w:pPr>
              <w:rPr>
                <w:b/>
              </w:rPr>
            </w:pPr>
            <w:r w:rsidRPr="00237D45">
              <w:rPr>
                <w:b/>
              </w:rPr>
              <w:t xml:space="preserve">Relationships: </w:t>
            </w:r>
          </w:p>
          <w:p w:rsidR="0016613B" w:rsidRPr="00A86D10" w:rsidRDefault="00222313" w:rsidP="00643435">
            <w:pPr>
              <w:rPr>
                <w:bCs/>
              </w:rPr>
            </w:pPr>
            <w:r>
              <w:t>Extends:  View Current Discounts, Apply Discounts</w:t>
            </w:r>
          </w:p>
          <w:p w:rsidR="0016613B" w:rsidRPr="00A86D10" w:rsidRDefault="00D83B0C" w:rsidP="00643435">
            <w:r w:rsidRPr="00237D45">
              <w:rPr>
                <w:b/>
              </w:rPr>
              <w:t>Business Rules:</w:t>
            </w:r>
          </w:p>
          <w:p w:rsidR="0016613B" w:rsidRPr="00A86D10" w:rsidRDefault="0016613B" w:rsidP="00643435">
            <w:r w:rsidRPr="00A86D10">
              <w:t xml:space="preserve">       </w:t>
            </w:r>
            <w:r w:rsidR="00222313">
              <w:t>N/A</w:t>
            </w:r>
          </w:p>
        </w:tc>
      </w:tr>
    </w:tbl>
    <w:p w:rsidR="0016613B" w:rsidRDefault="000A5200" w:rsidP="00643435">
      <w:pPr>
        <w:pStyle w:val="Heading2"/>
      </w:pPr>
      <w:r>
        <w:lastRenderedPageBreak/>
        <w:t>Create Buying Orders</w:t>
      </w:r>
    </w:p>
    <w:p w:rsidR="0016613B" w:rsidRDefault="0016613B" w:rsidP="006434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9"/>
        <w:gridCol w:w="2449"/>
        <w:gridCol w:w="1158"/>
        <w:gridCol w:w="756"/>
        <w:gridCol w:w="2128"/>
      </w:tblGrid>
      <w:tr w:rsidR="0016613B" w:rsidRPr="000A5200" w:rsidTr="000A5200">
        <w:tc>
          <w:tcPr>
            <w:tcW w:w="5000" w:type="pct"/>
            <w:gridSpan w:val="5"/>
            <w:shd w:val="clear" w:color="auto" w:fill="F3F3F3"/>
          </w:tcPr>
          <w:p w:rsidR="0016613B" w:rsidRPr="000A5200" w:rsidRDefault="0016613B" w:rsidP="00643435"/>
          <w:p w:rsidR="00643435" w:rsidRPr="00643435" w:rsidRDefault="00643435" w:rsidP="00643435">
            <w:pPr>
              <w:rPr>
                <w:b/>
              </w:rPr>
            </w:pPr>
            <w:r>
              <w:rPr>
                <w:b/>
              </w:rPr>
              <w:t>USE</w:t>
            </w:r>
            <w:r w:rsidRPr="00643435">
              <w:rPr>
                <w:b/>
              </w:rPr>
              <w:t xml:space="preserve"> CASE-00</w:t>
            </w:r>
            <w:r>
              <w:rPr>
                <w:b/>
              </w:rPr>
              <w:t>5</w:t>
            </w:r>
            <w:r w:rsidRPr="00643435">
              <w:rPr>
                <w:b/>
              </w:rPr>
              <w:t xml:space="preserve"> SPECIFICATION</w:t>
            </w:r>
          </w:p>
          <w:p w:rsidR="0016613B" w:rsidRPr="000A5200" w:rsidRDefault="0016613B" w:rsidP="00643435"/>
        </w:tc>
      </w:tr>
      <w:tr w:rsidR="00396EDC" w:rsidRPr="000A5200" w:rsidTr="00396EDC">
        <w:tc>
          <w:tcPr>
            <w:tcW w:w="1392" w:type="pct"/>
            <w:shd w:val="clear" w:color="auto" w:fill="F3F3F3"/>
          </w:tcPr>
          <w:p w:rsidR="00396EDC" w:rsidRPr="00B84461" w:rsidRDefault="00396EDC" w:rsidP="00396EDC">
            <w:r w:rsidRPr="002D61AC">
              <w:rPr>
                <w:b/>
              </w:rPr>
              <w:t>Use-case No.</w:t>
            </w:r>
          </w:p>
        </w:tc>
        <w:tc>
          <w:tcPr>
            <w:tcW w:w="1364" w:type="pct"/>
          </w:tcPr>
          <w:p w:rsidR="00396EDC" w:rsidRPr="000A5200" w:rsidRDefault="00396EDC" w:rsidP="00396EDC">
            <w:r w:rsidRPr="000A5200">
              <w:t>UC-05</w:t>
            </w:r>
          </w:p>
        </w:tc>
        <w:tc>
          <w:tcPr>
            <w:tcW w:w="1059" w:type="pct"/>
            <w:gridSpan w:val="2"/>
            <w:shd w:val="clear" w:color="auto" w:fill="F3F3F3"/>
          </w:tcPr>
          <w:p w:rsidR="00396EDC" w:rsidRPr="00396EDC" w:rsidRDefault="00396EDC" w:rsidP="00396EDC">
            <w:pPr>
              <w:rPr>
                <w:b/>
              </w:rPr>
            </w:pPr>
            <w:r w:rsidRPr="00396EDC">
              <w:rPr>
                <w:b/>
              </w:rPr>
              <w:t>Use-case Version</w:t>
            </w:r>
          </w:p>
        </w:tc>
        <w:tc>
          <w:tcPr>
            <w:tcW w:w="1185" w:type="pct"/>
          </w:tcPr>
          <w:p w:rsidR="00396EDC" w:rsidRPr="000A5200" w:rsidRDefault="00396EDC" w:rsidP="00396EDC">
            <w:r w:rsidRPr="000A5200">
              <w:t>&lt;1.0&gt;</w:t>
            </w:r>
          </w:p>
        </w:tc>
      </w:tr>
      <w:tr w:rsidR="00396EDC" w:rsidRPr="000A5200" w:rsidTr="002D61AC">
        <w:tc>
          <w:tcPr>
            <w:tcW w:w="1392" w:type="pct"/>
            <w:shd w:val="clear" w:color="auto" w:fill="F3F3F3"/>
          </w:tcPr>
          <w:p w:rsidR="00396EDC" w:rsidRPr="00396EDC" w:rsidRDefault="00396EDC" w:rsidP="00396EDC">
            <w:pPr>
              <w:rPr>
                <w:b/>
              </w:rPr>
            </w:pPr>
            <w:r w:rsidRPr="00396EDC">
              <w:rPr>
                <w:b/>
              </w:rPr>
              <w:t>Use-case Name</w:t>
            </w:r>
          </w:p>
        </w:tc>
        <w:tc>
          <w:tcPr>
            <w:tcW w:w="3608" w:type="pct"/>
            <w:gridSpan w:val="4"/>
          </w:tcPr>
          <w:p w:rsidR="00396EDC" w:rsidRPr="000A5200" w:rsidRDefault="00396EDC" w:rsidP="00396EDC">
            <w:r w:rsidRPr="000A5200">
              <w:t>Create Buying Orders</w:t>
            </w:r>
          </w:p>
        </w:tc>
      </w:tr>
      <w:tr w:rsidR="0016613B" w:rsidRPr="000A5200" w:rsidTr="002D61AC">
        <w:tc>
          <w:tcPr>
            <w:tcW w:w="1392" w:type="pct"/>
            <w:shd w:val="clear" w:color="auto" w:fill="F3F3F3"/>
          </w:tcPr>
          <w:p w:rsidR="0016613B" w:rsidRPr="000A5200" w:rsidRDefault="00396EDC" w:rsidP="00643435">
            <w:r w:rsidRPr="00396EDC">
              <w:rPr>
                <w:b/>
              </w:rPr>
              <w:t>Autho</w:t>
            </w:r>
            <w:r>
              <w:rPr>
                <w:b/>
              </w:rPr>
              <w:t>r</w:t>
            </w:r>
          </w:p>
        </w:tc>
        <w:tc>
          <w:tcPr>
            <w:tcW w:w="3608" w:type="pct"/>
            <w:gridSpan w:val="4"/>
          </w:tcPr>
          <w:p w:rsidR="0016613B" w:rsidRPr="000A5200" w:rsidRDefault="000A5200" w:rsidP="00643435">
            <w:r w:rsidRPr="000A5200">
              <w:t>Nguyen Ngoc Duc</w:t>
            </w:r>
          </w:p>
        </w:tc>
      </w:tr>
      <w:tr w:rsidR="0016613B" w:rsidRPr="000A5200" w:rsidTr="00396EDC">
        <w:tc>
          <w:tcPr>
            <w:tcW w:w="1392" w:type="pct"/>
            <w:shd w:val="clear" w:color="auto" w:fill="F3F3F3"/>
          </w:tcPr>
          <w:p w:rsidR="0016613B" w:rsidRPr="000A5200" w:rsidRDefault="00396EDC" w:rsidP="00643435">
            <w:r>
              <w:rPr>
                <w:b/>
              </w:rPr>
              <w:t>Date</w:t>
            </w:r>
          </w:p>
        </w:tc>
        <w:tc>
          <w:tcPr>
            <w:tcW w:w="1364" w:type="pct"/>
          </w:tcPr>
          <w:p w:rsidR="0016613B" w:rsidRPr="000A5200" w:rsidRDefault="000A5200" w:rsidP="00643435">
            <w:r w:rsidRPr="000A5200">
              <w:t>18/06/2024</w:t>
            </w:r>
          </w:p>
        </w:tc>
        <w:tc>
          <w:tcPr>
            <w:tcW w:w="637" w:type="pct"/>
            <w:shd w:val="clear" w:color="auto" w:fill="F3F3F3"/>
          </w:tcPr>
          <w:p w:rsidR="0016613B" w:rsidRPr="000A5200" w:rsidRDefault="00BE1B08" w:rsidP="00643435">
            <w:r w:rsidRPr="009277EF">
              <w:rPr>
                <w:b/>
              </w:rPr>
              <w:t>Priori</w:t>
            </w:r>
            <w:r>
              <w:rPr>
                <w:b/>
              </w:rPr>
              <w:t>ty</w:t>
            </w:r>
          </w:p>
        </w:tc>
        <w:tc>
          <w:tcPr>
            <w:tcW w:w="1607" w:type="pct"/>
            <w:gridSpan w:val="2"/>
          </w:tcPr>
          <w:p w:rsidR="0016613B" w:rsidRPr="000A5200" w:rsidRDefault="000A5200" w:rsidP="00643435">
            <w:r w:rsidRPr="000A5200">
              <w:t>Normal</w:t>
            </w:r>
          </w:p>
        </w:tc>
      </w:tr>
      <w:tr w:rsidR="0016613B" w:rsidRPr="000A5200" w:rsidTr="000A5200">
        <w:tc>
          <w:tcPr>
            <w:tcW w:w="5000" w:type="pct"/>
            <w:gridSpan w:val="5"/>
            <w:shd w:val="clear" w:color="auto" w:fill="FFFFFF"/>
          </w:tcPr>
          <w:p w:rsidR="00383FE9" w:rsidRPr="00305956" w:rsidRDefault="00383FE9" w:rsidP="00383FE9">
            <w:r w:rsidRPr="00BE1B08">
              <w:rPr>
                <w:b/>
              </w:rPr>
              <w:t>Actor</w:t>
            </w:r>
            <w:r>
              <w:rPr>
                <w:b/>
              </w:rPr>
              <w:t>:</w:t>
            </w:r>
          </w:p>
          <w:p w:rsidR="0016613B" w:rsidRPr="000A5200" w:rsidRDefault="000A5200" w:rsidP="00643435">
            <w:r w:rsidRPr="000A5200">
              <w:lastRenderedPageBreak/>
              <w:t>Staff</w:t>
            </w:r>
          </w:p>
          <w:p w:rsidR="00383FE9" w:rsidRPr="00305956" w:rsidRDefault="00383FE9" w:rsidP="00383FE9">
            <w:r w:rsidRPr="00383FE9">
              <w:rPr>
                <w:b/>
              </w:rPr>
              <w:t>Summary</w:t>
            </w:r>
            <w:r>
              <w:rPr>
                <w:b/>
              </w:rPr>
              <w:t>:</w:t>
            </w:r>
          </w:p>
          <w:p w:rsidR="0016613B" w:rsidRPr="000A5200" w:rsidRDefault="0016613B" w:rsidP="00643435">
            <w:pPr>
              <w:rPr>
                <w:b/>
              </w:rPr>
            </w:pPr>
            <w:r w:rsidRPr="000A5200">
              <w:tab/>
            </w:r>
            <w:r w:rsidR="005274DF">
              <w:t>D</w:t>
            </w:r>
            <w:r w:rsidR="005274DF" w:rsidRPr="005274DF">
              <w:t xml:space="preserve">escribes the process by which a </w:t>
            </w:r>
            <w:r w:rsidR="003C6F21">
              <w:t>Staff</w:t>
            </w:r>
            <w:r w:rsidR="005274DF" w:rsidRPr="005274DF">
              <w:t xml:space="preserve"> or authorized user records the details of a purchase transaction from suppliers in the Jewelry Sales System</w:t>
            </w:r>
          </w:p>
          <w:p w:rsidR="00237D45" w:rsidRPr="00305956" w:rsidRDefault="00237D45" w:rsidP="00237D45">
            <w:r w:rsidRPr="00383FE9">
              <w:rPr>
                <w:b/>
              </w:rPr>
              <w:t>Goal</w:t>
            </w:r>
            <w:r>
              <w:rPr>
                <w:b/>
              </w:rPr>
              <w:t>:</w:t>
            </w:r>
          </w:p>
          <w:p w:rsidR="0016613B" w:rsidRPr="000A5200" w:rsidRDefault="0016613B" w:rsidP="00643435">
            <w:pPr>
              <w:rPr>
                <w:b/>
              </w:rPr>
            </w:pPr>
            <w:r w:rsidRPr="000A5200">
              <w:tab/>
            </w:r>
            <w:r w:rsidR="005274DF">
              <w:t>A Buying Order is created in the database of the system</w:t>
            </w:r>
          </w:p>
          <w:p w:rsidR="0016613B" w:rsidRPr="000A5200" w:rsidRDefault="00237D45" w:rsidP="00643435">
            <w:r w:rsidRPr="00237D45">
              <w:rPr>
                <w:b/>
              </w:rPr>
              <w:t>Triggers</w:t>
            </w:r>
          </w:p>
          <w:p w:rsidR="0016613B" w:rsidRPr="000A5200" w:rsidRDefault="0016613B" w:rsidP="00643435">
            <w:r w:rsidRPr="000A5200">
              <w:t xml:space="preserve">           </w:t>
            </w:r>
            <w:r w:rsidR="005274DF">
              <w:t>The Staff initiates the buying order creation process</w:t>
            </w:r>
            <w:r w:rsidR="005274DF" w:rsidRPr="00042261">
              <w:tab/>
            </w:r>
          </w:p>
          <w:p w:rsidR="0016613B" w:rsidRPr="000A5200" w:rsidRDefault="00237D45" w:rsidP="00643435">
            <w:r w:rsidRPr="00237D45">
              <w:rPr>
                <w:b/>
              </w:rPr>
              <w:t>Preconditions:</w:t>
            </w:r>
          </w:p>
          <w:p w:rsidR="005274DF" w:rsidRDefault="0016613B" w:rsidP="00643435">
            <w:r w:rsidRPr="000A5200">
              <w:t xml:space="preserve">          </w:t>
            </w:r>
            <w:r w:rsidR="005274DF" w:rsidRPr="00436D4C">
              <w:t xml:space="preserve">The </w:t>
            </w:r>
            <w:r w:rsidR="005274DF">
              <w:t>Staff</w:t>
            </w:r>
            <w:r w:rsidR="005274DF" w:rsidRPr="00436D4C">
              <w:t xml:space="preserve"> must be logged into the Jewelry Sales System</w:t>
            </w:r>
          </w:p>
          <w:p w:rsidR="0016613B" w:rsidRPr="000A5200" w:rsidRDefault="005274DF" w:rsidP="00643435">
            <w:r w:rsidRPr="00042261">
              <w:t xml:space="preserve">          </w:t>
            </w:r>
            <w:r w:rsidRPr="00436D4C">
              <w:t>Customer details should be available if they are an existing customer</w:t>
            </w:r>
          </w:p>
          <w:p w:rsidR="0016613B" w:rsidRPr="000A5200" w:rsidRDefault="00A00725" w:rsidP="00643435">
            <w:r>
              <w:rPr>
                <w:b/>
              </w:rPr>
              <w:t>Post Conditions:</w:t>
            </w:r>
          </w:p>
          <w:p w:rsidR="00BC74F9" w:rsidRDefault="0016613B" w:rsidP="00643435">
            <w:r w:rsidRPr="000A5200">
              <w:t xml:space="preserve">          </w:t>
            </w:r>
            <w:r w:rsidR="00BC74F9">
              <w:t>The buying order is created and saved in the system</w:t>
            </w:r>
          </w:p>
          <w:p w:rsidR="00BC74F9" w:rsidRDefault="00BC74F9" w:rsidP="00643435">
            <w:r w:rsidRPr="00042261">
              <w:t xml:space="preserve">          </w:t>
            </w:r>
            <w:r>
              <w:t>The inventory is updated to reflect the bought items</w:t>
            </w:r>
          </w:p>
          <w:p w:rsidR="00BC74F9" w:rsidRDefault="00BC74F9" w:rsidP="00643435">
            <w:r w:rsidRPr="00042261">
              <w:t xml:space="preserve">          </w:t>
            </w:r>
            <w:r>
              <w:t>The customer receives a</w:t>
            </w:r>
            <w:r w:rsidR="00D07F7E">
              <w:t>n</w:t>
            </w:r>
            <w:r>
              <w:t xml:space="preserve"> order confirmation</w:t>
            </w:r>
          </w:p>
          <w:p w:rsidR="0016613B" w:rsidRPr="000A5200" w:rsidRDefault="00BC74F9" w:rsidP="00643435">
            <w:r w:rsidRPr="00042261">
              <w:t xml:space="preserve">          </w:t>
            </w:r>
            <w:r w:rsidR="00D07F7E">
              <w:t>Purchase</w:t>
            </w:r>
            <w:r>
              <w:t xml:space="preserve"> data is updated for reporting and analytics</w:t>
            </w:r>
          </w:p>
          <w:p w:rsidR="0016613B" w:rsidRPr="000A5200" w:rsidRDefault="004D752A" w:rsidP="00643435">
            <w:r w:rsidRPr="00237D45">
              <w:rPr>
                <w:b/>
              </w:rPr>
              <w:t>Main Success Scenario:</w:t>
            </w:r>
          </w:p>
          <w:p w:rsidR="00943932" w:rsidRDefault="00943932" w:rsidP="00EA0FF9">
            <w:pPr>
              <w:pStyle w:val="ListParagraph"/>
              <w:numPr>
                <w:ilvl w:val="0"/>
                <w:numId w:val="12"/>
              </w:numPr>
            </w:pPr>
            <w:r>
              <w:t xml:space="preserve">The </w:t>
            </w:r>
            <w:r w:rsidRPr="00042261">
              <w:t>Staff</w:t>
            </w:r>
            <w:r>
              <w:t xml:space="preserve"> selects the "Create Buying Order" option from the main menu</w:t>
            </w:r>
          </w:p>
          <w:p w:rsidR="00943932" w:rsidRDefault="00943932" w:rsidP="00EA0FF9">
            <w:pPr>
              <w:pStyle w:val="ListParagraph"/>
              <w:numPr>
                <w:ilvl w:val="0"/>
                <w:numId w:val="12"/>
              </w:numPr>
            </w:pPr>
            <w:r>
              <w:t xml:space="preserve">The </w:t>
            </w:r>
            <w:r w:rsidRPr="00042261">
              <w:t>Staff</w:t>
            </w:r>
            <w:r>
              <w:t xml:space="preserve"> either selects an existing customer or enters new customer details</w:t>
            </w:r>
          </w:p>
          <w:p w:rsidR="00943932" w:rsidRDefault="00943932" w:rsidP="00EA0FF9">
            <w:pPr>
              <w:pStyle w:val="ListParagraph"/>
              <w:numPr>
                <w:ilvl w:val="0"/>
                <w:numId w:val="12"/>
              </w:numPr>
            </w:pPr>
            <w:r>
              <w:t xml:space="preserve">The </w:t>
            </w:r>
            <w:r w:rsidRPr="00042261">
              <w:t>Staff</w:t>
            </w:r>
            <w:r>
              <w:t xml:space="preserve"> scans or selects the jewelry items the customer wants to sell</w:t>
            </w:r>
          </w:p>
          <w:p w:rsidR="00943932" w:rsidRDefault="00943932" w:rsidP="00EA0FF9">
            <w:pPr>
              <w:pStyle w:val="ListParagraph"/>
              <w:numPr>
                <w:ilvl w:val="0"/>
                <w:numId w:val="12"/>
              </w:numPr>
            </w:pPr>
            <w:r>
              <w:t xml:space="preserve">The </w:t>
            </w:r>
            <w:r w:rsidRPr="00042261">
              <w:t>Staff</w:t>
            </w:r>
            <w:r>
              <w:t xml:space="preserve"> reviews the order details with the customer, ensuring accuracy</w:t>
            </w:r>
          </w:p>
          <w:p w:rsidR="00943932" w:rsidRDefault="00943932" w:rsidP="00EA0FF9">
            <w:pPr>
              <w:pStyle w:val="ListParagraph"/>
              <w:numPr>
                <w:ilvl w:val="0"/>
                <w:numId w:val="12"/>
              </w:numPr>
            </w:pPr>
            <w:r>
              <w:t>The system calculates the total price</w:t>
            </w:r>
          </w:p>
          <w:p w:rsidR="00943932" w:rsidRDefault="00943932" w:rsidP="00EA0FF9">
            <w:pPr>
              <w:pStyle w:val="ListParagraph"/>
              <w:numPr>
                <w:ilvl w:val="0"/>
                <w:numId w:val="12"/>
              </w:numPr>
            </w:pPr>
            <w:r>
              <w:t>The Staff confirms the order with the customer</w:t>
            </w:r>
          </w:p>
          <w:p w:rsidR="00100BA1" w:rsidRDefault="00100BA1" w:rsidP="00EA0FF9">
            <w:pPr>
              <w:pStyle w:val="ListParagraph"/>
              <w:numPr>
                <w:ilvl w:val="0"/>
                <w:numId w:val="12"/>
              </w:numPr>
            </w:pPr>
            <w:r>
              <w:t>The system updates the inventory to reflect the pending items</w:t>
            </w:r>
          </w:p>
          <w:p w:rsidR="0016613B" w:rsidRPr="000A5200" w:rsidRDefault="00943932" w:rsidP="00EA0FF9">
            <w:pPr>
              <w:pStyle w:val="ListParagraph"/>
              <w:numPr>
                <w:ilvl w:val="0"/>
                <w:numId w:val="12"/>
              </w:numPr>
            </w:pPr>
            <w:r>
              <w:t>The system saves the order details for future reference and reporting</w:t>
            </w:r>
          </w:p>
          <w:p w:rsidR="0016613B" w:rsidRPr="004D752A" w:rsidRDefault="004D752A" w:rsidP="004D752A">
            <w:pPr>
              <w:rPr>
                <w:b/>
              </w:rPr>
            </w:pPr>
            <w:r w:rsidRPr="00237D45">
              <w:rPr>
                <w:b/>
              </w:rPr>
              <w:t xml:space="preserve">Alternative Scenario: </w:t>
            </w:r>
          </w:p>
          <w:p w:rsidR="00F85DE9" w:rsidRDefault="0016613B" w:rsidP="00643435">
            <w:r w:rsidRPr="000A5200">
              <w:t xml:space="preserve">          </w:t>
            </w:r>
            <w:r w:rsidR="00F85DE9">
              <w:t>5.1. Customer Not Found</w:t>
            </w:r>
          </w:p>
          <w:p w:rsidR="00F85DE9" w:rsidRDefault="00F85DE9" w:rsidP="00643435">
            <w:r>
              <w:t xml:space="preserve">          5.1.1.Trigger: The Staff cannot find the customer in the system.</w:t>
            </w:r>
          </w:p>
          <w:p w:rsidR="00F85DE9" w:rsidRDefault="00F85DE9" w:rsidP="00643435">
            <w:r>
              <w:t xml:space="preserve">          5.1.2.The Staff selects the option to add a new customer.</w:t>
            </w:r>
          </w:p>
          <w:p w:rsidR="00F85DE9" w:rsidRDefault="00F85DE9" w:rsidP="00643435">
            <w:r>
              <w:t xml:space="preserve">          5.1.3. The Staff enters the new customer’s details.</w:t>
            </w:r>
          </w:p>
          <w:p w:rsidR="0016613B" w:rsidRPr="000A5200" w:rsidRDefault="00F85DE9" w:rsidP="00643435">
            <w:r>
              <w:t xml:space="preserve">          5.1.4. The system saves the new customer information and returns to the order creation process.</w:t>
            </w:r>
          </w:p>
          <w:p w:rsidR="004D752A" w:rsidRPr="00237D45" w:rsidRDefault="004D752A" w:rsidP="004D752A">
            <w:pPr>
              <w:rPr>
                <w:b/>
              </w:rPr>
            </w:pPr>
            <w:r w:rsidRPr="00237D45">
              <w:rPr>
                <w:b/>
              </w:rPr>
              <w:t>Exceptions:</w:t>
            </w:r>
          </w:p>
          <w:p w:rsidR="00F85DE9" w:rsidRDefault="0016613B" w:rsidP="00643435">
            <w:r w:rsidRPr="000A5200">
              <w:t xml:space="preserve">          </w:t>
            </w:r>
            <w:r w:rsidR="00F85DE9">
              <w:t>E05.1. System Error: If there is a system error during order creation, the system will prompt the Staff to save the current state and restart the process</w:t>
            </w:r>
          </w:p>
          <w:p w:rsidR="00F85DE9" w:rsidRPr="00042261" w:rsidRDefault="00F85DE9" w:rsidP="00643435">
            <w:r>
              <w:t xml:space="preserve">          E05.2. Network Failure: If there is a network failure, the system will save the order data locally and synchronize once the network is restored</w:t>
            </w:r>
          </w:p>
          <w:p w:rsidR="004D752A" w:rsidRPr="00237D45" w:rsidRDefault="004D752A" w:rsidP="004D752A">
            <w:pPr>
              <w:rPr>
                <w:b/>
              </w:rPr>
            </w:pPr>
            <w:r w:rsidRPr="00237D45">
              <w:rPr>
                <w:b/>
              </w:rPr>
              <w:t xml:space="preserve">Relationships: </w:t>
            </w:r>
          </w:p>
          <w:p w:rsidR="00B54E30" w:rsidRPr="00B84461" w:rsidRDefault="00B54E30" w:rsidP="00643435">
            <w:r>
              <w:t>Includes: Input Buying Product Information</w:t>
            </w:r>
          </w:p>
          <w:p w:rsidR="0016613B" w:rsidRPr="000A5200" w:rsidRDefault="00D83B0C" w:rsidP="00643435">
            <w:r w:rsidRPr="00237D45">
              <w:rPr>
                <w:b/>
              </w:rPr>
              <w:lastRenderedPageBreak/>
              <w:t>Business Rules:</w:t>
            </w:r>
          </w:p>
          <w:p w:rsidR="0016613B" w:rsidRPr="000A5200" w:rsidRDefault="0016613B" w:rsidP="00643435">
            <w:r w:rsidRPr="000A5200">
              <w:t xml:space="preserve">       </w:t>
            </w:r>
            <w:r w:rsidR="006922A9">
              <w:rPr>
                <w:bCs/>
              </w:rPr>
              <w:t>BR-05</w:t>
            </w:r>
            <w:r w:rsidR="000C7466">
              <w:rPr>
                <w:bCs/>
              </w:rPr>
              <w:t>, BR-09</w:t>
            </w:r>
            <w:bookmarkStart w:id="30" w:name="_GoBack"/>
            <w:bookmarkEnd w:id="30"/>
          </w:p>
        </w:tc>
      </w:tr>
    </w:tbl>
    <w:p w:rsidR="0016613B" w:rsidRDefault="003C6F21" w:rsidP="00643435">
      <w:pPr>
        <w:pStyle w:val="Heading2"/>
      </w:pPr>
      <w:r w:rsidRPr="003C6F21">
        <w:lastRenderedPageBreak/>
        <w:t>View Product Information</w:t>
      </w:r>
    </w:p>
    <w:p w:rsidR="0016613B" w:rsidRDefault="0016613B" w:rsidP="006434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9"/>
        <w:gridCol w:w="2449"/>
        <w:gridCol w:w="1158"/>
        <w:gridCol w:w="756"/>
        <w:gridCol w:w="2128"/>
      </w:tblGrid>
      <w:tr w:rsidR="0016613B" w:rsidRPr="00236D43" w:rsidTr="003C6F21">
        <w:tc>
          <w:tcPr>
            <w:tcW w:w="5000" w:type="pct"/>
            <w:gridSpan w:val="5"/>
            <w:shd w:val="clear" w:color="auto" w:fill="F3F3F3"/>
          </w:tcPr>
          <w:p w:rsidR="0016613B" w:rsidRPr="00236D43" w:rsidRDefault="0016613B" w:rsidP="00643435"/>
          <w:p w:rsidR="00643435" w:rsidRPr="00643435" w:rsidRDefault="00643435" w:rsidP="00643435">
            <w:pPr>
              <w:rPr>
                <w:b/>
              </w:rPr>
            </w:pPr>
            <w:r>
              <w:rPr>
                <w:b/>
              </w:rPr>
              <w:t>USE</w:t>
            </w:r>
            <w:r w:rsidRPr="00643435">
              <w:rPr>
                <w:b/>
              </w:rPr>
              <w:t xml:space="preserve"> CASE-00</w:t>
            </w:r>
            <w:r>
              <w:rPr>
                <w:b/>
              </w:rPr>
              <w:t>6</w:t>
            </w:r>
            <w:r w:rsidRPr="00643435">
              <w:rPr>
                <w:b/>
              </w:rPr>
              <w:t xml:space="preserve"> SPECIFICATION</w:t>
            </w:r>
          </w:p>
          <w:p w:rsidR="0016613B" w:rsidRPr="00236D43" w:rsidRDefault="0016613B" w:rsidP="00643435"/>
        </w:tc>
      </w:tr>
      <w:tr w:rsidR="00396EDC" w:rsidRPr="00236D43" w:rsidTr="00396EDC">
        <w:tc>
          <w:tcPr>
            <w:tcW w:w="1392" w:type="pct"/>
            <w:shd w:val="clear" w:color="auto" w:fill="F3F3F3"/>
          </w:tcPr>
          <w:p w:rsidR="00396EDC" w:rsidRPr="00B84461" w:rsidRDefault="00396EDC" w:rsidP="00396EDC">
            <w:r w:rsidRPr="002D61AC">
              <w:rPr>
                <w:b/>
              </w:rPr>
              <w:t>Use-case No.</w:t>
            </w:r>
          </w:p>
        </w:tc>
        <w:tc>
          <w:tcPr>
            <w:tcW w:w="1364" w:type="pct"/>
          </w:tcPr>
          <w:p w:rsidR="00396EDC" w:rsidRPr="00236D43" w:rsidRDefault="00396EDC" w:rsidP="00396EDC">
            <w:r w:rsidRPr="00236D43">
              <w:t>UC-06</w:t>
            </w:r>
          </w:p>
        </w:tc>
        <w:tc>
          <w:tcPr>
            <w:tcW w:w="1059" w:type="pct"/>
            <w:gridSpan w:val="2"/>
            <w:shd w:val="clear" w:color="auto" w:fill="F3F3F3"/>
          </w:tcPr>
          <w:p w:rsidR="00396EDC" w:rsidRPr="00396EDC" w:rsidRDefault="00396EDC" w:rsidP="00396EDC">
            <w:pPr>
              <w:rPr>
                <w:b/>
              </w:rPr>
            </w:pPr>
            <w:r w:rsidRPr="00396EDC">
              <w:rPr>
                <w:b/>
              </w:rPr>
              <w:t>Use-case Version</w:t>
            </w:r>
          </w:p>
        </w:tc>
        <w:tc>
          <w:tcPr>
            <w:tcW w:w="1185" w:type="pct"/>
          </w:tcPr>
          <w:p w:rsidR="00396EDC" w:rsidRPr="00236D43" w:rsidRDefault="00396EDC" w:rsidP="00396EDC">
            <w:r w:rsidRPr="00236D43">
              <w:t>&lt;1.0&gt;</w:t>
            </w:r>
          </w:p>
        </w:tc>
      </w:tr>
      <w:tr w:rsidR="00396EDC" w:rsidRPr="00236D43" w:rsidTr="002D61AC">
        <w:tc>
          <w:tcPr>
            <w:tcW w:w="1392" w:type="pct"/>
            <w:shd w:val="clear" w:color="auto" w:fill="F3F3F3"/>
          </w:tcPr>
          <w:p w:rsidR="00396EDC" w:rsidRPr="00396EDC" w:rsidRDefault="00396EDC" w:rsidP="00396EDC">
            <w:pPr>
              <w:rPr>
                <w:b/>
              </w:rPr>
            </w:pPr>
            <w:r w:rsidRPr="00396EDC">
              <w:rPr>
                <w:b/>
              </w:rPr>
              <w:t>Use-case Name</w:t>
            </w:r>
          </w:p>
        </w:tc>
        <w:tc>
          <w:tcPr>
            <w:tcW w:w="3608" w:type="pct"/>
            <w:gridSpan w:val="4"/>
          </w:tcPr>
          <w:p w:rsidR="00396EDC" w:rsidRPr="00236D43" w:rsidRDefault="00396EDC" w:rsidP="00396EDC">
            <w:r w:rsidRPr="00236D43">
              <w:t>View Product Information</w:t>
            </w:r>
          </w:p>
        </w:tc>
      </w:tr>
      <w:tr w:rsidR="0016613B" w:rsidRPr="00236D43" w:rsidTr="002D61AC">
        <w:tc>
          <w:tcPr>
            <w:tcW w:w="1392" w:type="pct"/>
            <w:shd w:val="clear" w:color="auto" w:fill="F3F3F3"/>
          </w:tcPr>
          <w:p w:rsidR="0016613B" w:rsidRPr="00236D43" w:rsidRDefault="00396EDC" w:rsidP="00643435">
            <w:r w:rsidRPr="00396EDC">
              <w:rPr>
                <w:b/>
              </w:rPr>
              <w:t>Autho</w:t>
            </w:r>
            <w:r>
              <w:rPr>
                <w:b/>
              </w:rPr>
              <w:t>r</w:t>
            </w:r>
          </w:p>
        </w:tc>
        <w:tc>
          <w:tcPr>
            <w:tcW w:w="3608" w:type="pct"/>
            <w:gridSpan w:val="4"/>
          </w:tcPr>
          <w:p w:rsidR="0016613B" w:rsidRPr="00236D43" w:rsidRDefault="00236D43" w:rsidP="00643435">
            <w:r w:rsidRPr="00236D43">
              <w:t>Nguyen Ngoc Duc</w:t>
            </w:r>
          </w:p>
        </w:tc>
      </w:tr>
      <w:tr w:rsidR="0016613B" w:rsidRPr="00236D43" w:rsidTr="00396EDC">
        <w:tc>
          <w:tcPr>
            <w:tcW w:w="1392" w:type="pct"/>
            <w:shd w:val="clear" w:color="auto" w:fill="F3F3F3"/>
          </w:tcPr>
          <w:p w:rsidR="0016613B" w:rsidRPr="00236D43" w:rsidRDefault="00396EDC" w:rsidP="00643435">
            <w:r>
              <w:rPr>
                <w:b/>
              </w:rPr>
              <w:t>Date</w:t>
            </w:r>
          </w:p>
        </w:tc>
        <w:tc>
          <w:tcPr>
            <w:tcW w:w="1364" w:type="pct"/>
          </w:tcPr>
          <w:p w:rsidR="0016613B" w:rsidRPr="00236D43" w:rsidRDefault="00236D43" w:rsidP="00643435">
            <w:r w:rsidRPr="00236D43">
              <w:t>18/06/2024</w:t>
            </w:r>
          </w:p>
        </w:tc>
        <w:tc>
          <w:tcPr>
            <w:tcW w:w="637" w:type="pct"/>
            <w:shd w:val="clear" w:color="auto" w:fill="F3F3F3"/>
          </w:tcPr>
          <w:p w:rsidR="0016613B" w:rsidRPr="00236D43" w:rsidRDefault="00BE1B08" w:rsidP="00643435">
            <w:r w:rsidRPr="009277EF">
              <w:rPr>
                <w:b/>
              </w:rPr>
              <w:t>Priori</w:t>
            </w:r>
            <w:r>
              <w:rPr>
                <w:b/>
              </w:rPr>
              <w:t>ty</w:t>
            </w:r>
          </w:p>
        </w:tc>
        <w:tc>
          <w:tcPr>
            <w:tcW w:w="1607" w:type="pct"/>
            <w:gridSpan w:val="2"/>
          </w:tcPr>
          <w:p w:rsidR="0016613B" w:rsidRPr="00236D43" w:rsidRDefault="00236D43" w:rsidP="00643435">
            <w:r w:rsidRPr="00236D43">
              <w:t>Normal</w:t>
            </w:r>
          </w:p>
        </w:tc>
      </w:tr>
      <w:tr w:rsidR="0016613B" w:rsidRPr="00236D43" w:rsidTr="003C6F21">
        <w:tc>
          <w:tcPr>
            <w:tcW w:w="5000" w:type="pct"/>
            <w:gridSpan w:val="5"/>
            <w:shd w:val="clear" w:color="auto" w:fill="FFFFFF"/>
          </w:tcPr>
          <w:p w:rsidR="00383FE9" w:rsidRPr="00305956" w:rsidRDefault="00383FE9" w:rsidP="00383FE9">
            <w:r w:rsidRPr="00BE1B08">
              <w:rPr>
                <w:b/>
              </w:rPr>
              <w:t>Actor</w:t>
            </w:r>
            <w:r>
              <w:rPr>
                <w:b/>
              </w:rPr>
              <w:t>:</w:t>
            </w:r>
          </w:p>
          <w:p w:rsidR="0016613B" w:rsidRPr="00236D43" w:rsidRDefault="00236D43" w:rsidP="00643435">
            <w:r w:rsidRPr="00236D43">
              <w:t>Staff</w:t>
            </w:r>
          </w:p>
          <w:p w:rsidR="00383FE9" w:rsidRPr="00305956" w:rsidRDefault="00383FE9" w:rsidP="00383FE9">
            <w:r w:rsidRPr="00383FE9">
              <w:rPr>
                <w:b/>
              </w:rPr>
              <w:t>Summary</w:t>
            </w:r>
            <w:r>
              <w:rPr>
                <w:b/>
              </w:rPr>
              <w:t>:</w:t>
            </w:r>
          </w:p>
          <w:p w:rsidR="0016613B" w:rsidRPr="003C6F21" w:rsidRDefault="0016613B" w:rsidP="00643435">
            <w:r w:rsidRPr="00236D43">
              <w:tab/>
            </w:r>
            <w:r w:rsidR="003C6F21">
              <w:t>D</w:t>
            </w:r>
            <w:r w:rsidR="003C6F21" w:rsidRPr="00236D43">
              <w:t xml:space="preserve">escribes the process by which a Staff retrieves and displays detailed information about a specific product in the Jewelry Sales System </w:t>
            </w:r>
          </w:p>
          <w:p w:rsidR="00237D45" w:rsidRPr="00305956" w:rsidRDefault="00237D45" w:rsidP="00237D45">
            <w:r w:rsidRPr="00383FE9">
              <w:rPr>
                <w:b/>
              </w:rPr>
              <w:t>Goal</w:t>
            </w:r>
            <w:r>
              <w:rPr>
                <w:b/>
              </w:rPr>
              <w:t>:</w:t>
            </w:r>
          </w:p>
          <w:p w:rsidR="00236D43" w:rsidRDefault="0016613B" w:rsidP="00643435">
            <w:r w:rsidRPr="00236D43">
              <w:tab/>
            </w:r>
            <w:r w:rsidR="00567D78" w:rsidRPr="00567D78">
              <w:t>The system retrieves and displays the product details</w:t>
            </w:r>
          </w:p>
          <w:p w:rsidR="0016613B" w:rsidRPr="00236D43" w:rsidRDefault="00237D45" w:rsidP="00643435">
            <w:r w:rsidRPr="00237D45">
              <w:rPr>
                <w:b/>
              </w:rPr>
              <w:t>Triggers</w:t>
            </w:r>
          </w:p>
          <w:p w:rsidR="0016613B" w:rsidRPr="00236D43" w:rsidRDefault="0016613B" w:rsidP="00643435">
            <w:r w:rsidRPr="00236D43">
              <w:t xml:space="preserve">           </w:t>
            </w:r>
            <w:r w:rsidR="003C6F21" w:rsidRPr="003C6F21">
              <w:t>The Staff initiates a request to view details of a specific product</w:t>
            </w:r>
          </w:p>
          <w:p w:rsidR="00237D45" w:rsidRDefault="00237D45" w:rsidP="00643435">
            <w:pPr>
              <w:rPr>
                <w:b/>
              </w:rPr>
            </w:pPr>
            <w:r w:rsidRPr="00237D45">
              <w:rPr>
                <w:b/>
              </w:rPr>
              <w:t>Preconditions:</w:t>
            </w:r>
          </w:p>
          <w:p w:rsidR="0016613B" w:rsidRDefault="0016613B" w:rsidP="00643435">
            <w:r w:rsidRPr="00236D43">
              <w:t xml:space="preserve">          </w:t>
            </w:r>
            <w:r w:rsidR="00236D43" w:rsidRPr="00236D43">
              <w:t>The Staff</w:t>
            </w:r>
            <w:r w:rsidR="00236D43">
              <w:t xml:space="preserve"> </w:t>
            </w:r>
            <w:r w:rsidR="00236D43" w:rsidRPr="00236D43">
              <w:t>must be logged into the Jewelry Sales System</w:t>
            </w:r>
          </w:p>
          <w:p w:rsidR="00236D43" w:rsidRPr="00236D43" w:rsidRDefault="003C6F21" w:rsidP="00643435">
            <w:r w:rsidRPr="00236D43">
              <w:t xml:space="preserve">          </w:t>
            </w:r>
            <w:r w:rsidR="00236D43" w:rsidRPr="00236D43">
              <w:t>The product data must be available and up-to-date in the system</w:t>
            </w:r>
          </w:p>
          <w:p w:rsidR="0016613B" w:rsidRPr="00236D43" w:rsidRDefault="00A00725" w:rsidP="00643435">
            <w:r>
              <w:rPr>
                <w:b/>
              </w:rPr>
              <w:t>Post Conditions:</w:t>
            </w:r>
          </w:p>
          <w:p w:rsidR="00C16A31" w:rsidRDefault="0016613B" w:rsidP="00643435">
            <w:r w:rsidRPr="00236D43">
              <w:t xml:space="preserve">          </w:t>
            </w:r>
            <w:r w:rsidR="00C16A31" w:rsidRPr="00C16A31">
              <w:t>The product information is displayed to the Staff</w:t>
            </w:r>
          </w:p>
          <w:p w:rsidR="0016613B" w:rsidRPr="00236D43" w:rsidRDefault="004D752A" w:rsidP="00643435">
            <w:r w:rsidRPr="00237D45">
              <w:rPr>
                <w:b/>
              </w:rPr>
              <w:t>Main Success Scenario:</w:t>
            </w:r>
          </w:p>
          <w:p w:rsidR="00BF4F03" w:rsidRDefault="00BF4F03" w:rsidP="00EA0FF9">
            <w:pPr>
              <w:pStyle w:val="ListParagraph"/>
              <w:numPr>
                <w:ilvl w:val="0"/>
                <w:numId w:val="13"/>
              </w:numPr>
            </w:pPr>
            <w:r>
              <w:t xml:space="preserve">The </w:t>
            </w:r>
            <w:r w:rsidR="00425952">
              <w:t>Staff</w:t>
            </w:r>
            <w:r>
              <w:t xml:space="preserve"> selects the "View Product Information" option from the main menu</w:t>
            </w:r>
          </w:p>
          <w:p w:rsidR="00BF4F03" w:rsidRDefault="00BF4F03" w:rsidP="00EA0FF9">
            <w:pPr>
              <w:pStyle w:val="ListParagraph"/>
              <w:numPr>
                <w:ilvl w:val="0"/>
                <w:numId w:val="13"/>
              </w:numPr>
            </w:pPr>
            <w:r>
              <w:t xml:space="preserve">The </w:t>
            </w:r>
            <w:r w:rsidR="00425952">
              <w:t>Staff</w:t>
            </w:r>
            <w:r>
              <w:t xml:space="preserve"> searches for the product by entering a keyword or product ID</w:t>
            </w:r>
          </w:p>
          <w:p w:rsidR="00BF4F03" w:rsidRDefault="00BF4F03" w:rsidP="00EA0FF9">
            <w:pPr>
              <w:pStyle w:val="ListParagraph"/>
              <w:numPr>
                <w:ilvl w:val="0"/>
                <w:numId w:val="13"/>
              </w:numPr>
            </w:pPr>
            <w:r>
              <w:t xml:space="preserve">The </w:t>
            </w:r>
            <w:r w:rsidR="00425952">
              <w:t>Staff</w:t>
            </w:r>
            <w:r>
              <w:t xml:space="preserve"> selects the desired product from the search results</w:t>
            </w:r>
          </w:p>
          <w:p w:rsidR="0016613B" w:rsidRPr="00236D43" w:rsidRDefault="00BF4F03" w:rsidP="00EA0FF9">
            <w:pPr>
              <w:pStyle w:val="ListParagraph"/>
              <w:numPr>
                <w:ilvl w:val="0"/>
                <w:numId w:val="13"/>
              </w:numPr>
            </w:pPr>
            <w:r>
              <w:t>The system retrieves and displays the product details</w:t>
            </w:r>
          </w:p>
          <w:p w:rsidR="0016613B" w:rsidRPr="004D752A" w:rsidRDefault="004D752A" w:rsidP="004D752A">
            <w:pPr>
              <w:rPr>
                <w:b/>
              </w:rPr>
            </w:pPr>
            <w:r w:rsidRPr="00237D45">
              <w:rPr>
                <w:b/>
              </w:rPr>
              <w:t xml:space="preserve">Alternative Scenario: </w:t>
            </w:r>
          </w:p>
          <w:p w:rsidR="00BF4F03" w:rsidRDefault="0016613B" w:rsidP="00643435">
            <w:r w:rsidRPr="00236D43">
              <w:lastRenderedPageBreak/>
              <w:t xml:space="preserve">          </w:t>
            </w:r>
            <w:r w:rsidR="009B2384">
              <w:rPr>
                <w:rFonts w:hint="eastAsia"/>
                <w:lang w:eastAsia="ja-JP"/>
              </w:rPr>
              <w:t>6</w:t>
            </w:r>
            <w:r w:rsidR="00BF4F03">
              <w:t>.1. Product Not Found</w:t>
            </w:r>
          </w:p>
          <w:p w:rsidR="00BF4F03" w:rsidRDefault="001F59B2" w:rsidP="00643435">
            <w:r w:rsidRPr="00236D43">
              <w:t xml:space="preserve">          </w:t>
            </w:r>
            <w:r w:rsidR="009B2384">
              <w:t>6</w:t>
            </w:r>
            <w:r>
              <w:t xml:space="preserve">.1.1. </w:t>
            </w:r>
            <w:r w:rsidR="00BF4F03">
              <w:t xml:space="preserve">The system notifies the </w:t>
            </w:r>
            <w:r w:rsidR="00425952">
              <w:t>Staff</w:t>
            </w:r>
            <w:r w:rsidR="00BF4F03">
              <w:t xml:space="preserve"> that the product is not found</w:t>
            </w:r>
          </w:p>
          <w:p w:rsidR="00BF4F03" w:rsidRDefault="001F59B2" w:rsidP="00643435">
            <w:r w:rsidRPr="00236D43">
              <w:t xml:space="preserve">          </w:t>
            </w:r>
            <w:r w:rsidR="009B2384">
              <w:t>6</w:t>
            </w:r>
            <w:r>
              <w:t xml:space="preserve">.1.2. </w:t>
            </w:r>
            <w:r w:rsidR="00BF4F03">
              <w:t xml:space="preserve">The </w:t>
            </w:r>
            <w:r w:rsidR="00425952">
              <w:t>Staff</w:t>
            </w:r>
            <w:r w:rsidR="00BF4F03">
              <w:t xml:space="preserve"> may refine the search criteria and try again or inform the Inventory Manage</w:t>
            </w:r>
            <w:r w:rsidR="009B2384">
              <w:t>r</w:t>
            </w:r>
            <w:r w:rsidR="00BF4F03">
              <w:t xml:space="preserve"> for further investigation</w:t>
            </w:r>
          </w:p>
          <w:p w:rsidR="00BF4F03" w:rsidRDefault="001F59B2" w:rsidP="00643435">
            <w:r w:rsidRPr="00236D43">
              <w:t xml:space="preserve">          </w:t>
            </w:r>
            <w:r w:rsidR="009B2384">
              <w:t>6.</w:t>
            </w:r>
            <w:r w:rsidR="00BF4F03">
              <w:t>2. Product Information Update</w:t>
            </w:r>
          </w:p>
          <w:p w:rsidR="00BF4F03" w:rsidRDefault="001F59B2" w:rsidP="00643435">
            <w:r w:rsidRPr="00236D43">
              <w:t xml:space="preserve">          </w:t>
            </w:r>
            <w:r w:rsidR="009B2384">
              <w:t>6</w:t>
            </w:r>
            <w:r>
              <w:t xml:space="preserve">.2.1. </w:t>
            </w:r>
            <w:r w:rsidR="00BF4F03">
              <w:t xml:space="preserve">The </w:t>
            </w:r>
            <w:r w:rsidR="00425952">
              <w:t>Staff</w:t>
            </w:r>
            <w:r w:rsidR="00BF4F03">
              <w:t xml:space="preserve"> selects the option to update product information (if authorized)</w:t>
            </w:r>
          </w:p>
          <w:p w:rsidR="00BF4F03" w:rsidRDefault="001F59B2" w:rsidP="00643435">
            <w:r w:rsidRPr="00236D43">
              <w:t xml:space="preserve">          </w:t>
            </w:r>
            <w:r w:rsidR="009B2384">
              <w:t>6</w:t>
            </w:r>
            <w:r>
              <w:t xml:space="preserve">.2.2. </w:t>
            </w:r>
            <w:r w:rsidR="00BF4F03">
              <w:t xml:space="preserve">The </w:t>
            </w:r>
            <w:r w:rsidR="00425952">
              <w:t>Staff</w:t>
            </w:r>
            <w:r w:rsidR="00BF4F03">
              <w:t xml:space="preserve"> enters the correct informatio</w:t>
            </w:r>
          </w:p>
          <w:p w:rsidR="001F59B2" w:rsidRDefault="001F59B2" w:rsidP="00643435">
            <w:r w:rsidRPr="00236D43">
              <w:t xml:space="preserve">          </w:t>
            </w:r>
            <w:r w:rsidR="009B2384">
              <w:t>6</w:t>
            </w:r>
            <w:r>
              <w:t xml:space="preserve">.2.3. </w:t>
            </w:r>
            <w:r w:rsidR="00BF4F03">
              <w:t>The system updates the product details and logs the changes</w:t>
            </w:r>
          </w:p>
          <w:p w:rsidR="004D752A" w:rsidRPr="00237D45" w:rsidRDefault="004D752A" w:rsidP="004D752A">
            <w:pPr>
              <w:rPr>
                <w:b/>
              </w:rPr>
            </w:pPr>
            <w:r w:rsidRPr="00237D45">
              <w:rPr>
                <w:b/>
              </w:rPr>
              <w:t>Exceptions:</w:t>
            </w:r>
          </w:p>
          <w:p w:rsidR="001F59B2" w:rsidRDefault="0016613B" w:rsidP="00643435">
            <w:r w:rsidRPr="00236D43">
              <w:t xml:space="preserve">          </w:t>
            </w:r>
            <w:r w:rsidR="001F59B2">
              <w:t>E6.1. System Error: If there is a system error during the retrieval of product information, the system will notify the Staff</w:t>
            </w:r>
          </w:p>
          <w:p w:rsidR="0016613B" w:rsidRPr="00236D43" w:rsidRDefault="001F59B2" w:rsidP="00643435">
            <w:r>
              <w:t xml:space="preserve">          E6.2. Network Failure: If there is a network failure, the system will notify the Staff and may provide limited offline information if available</w:t>
            </w:r>
          </w:p>
          <w:p w:rsidR="004D752A" w:rsidRPr="00237D45" w:rsidRDefault="004D752A" w:rsidP="004D752A">
            <w:pPr>
              <w:rPr>
                <w:b/>
              </w:rPr>
            </w:pPr>
            <w:r w:rsidRPr="00237D45">
              <w:rPr>
                <w:b/>
              </w:rPr>
              <w:t xml:space="preserve">Relationships: </w:t>
            </w:r>
          </w:p>
          <w:p w:rsidR="0016613B" w:rsidRPr="00236D43" w:rsidRDefault="001F59B2" w:rsidP="00643435">
            <w:r>
              <w:t>N/A</w:t>
            </w:r>
            <w:r w:rsidR="0016613B" w:rsidRPr="00236D43">
              <w:tab/>
            </w:r>
          </w:p>
          <w:p w:rsidR="0016613B" w:rsidRPr="00236D43" w:rsidRDefault="00D83B0C" w:rsidP="00643435">
            <w:r w:rsidRPr="00237D45">
              <w:rPr>
                <w:b/>
              </w:rPr>
              <w:t>Business Rules:</w:t>
            </w:r>
          </w:p>
          <w:p w:rsidR="0016613B" w:rsidRPr="00236D43" w:rsidRDefault="0016613B" w:rsidP="00643435">
            <w:r w:rsidRPr="00236D43">
              <w:t xml:space="preserve">       </w:t>
            </w:r>
            <w:r w:rsidR="006922A9">
              <w:rPr>
                <w:bCs/>
              </w:rPr>
              <w:t>BR-05</w:t>
            </w:r>
          </w:p>
        </w:tc>
      </w:tr>
    </w:tbl>
    <w:p w:rsidR="0016613B" w:rsidRDefault="007D6408" w:rsidP="00643435">
      <w:pPr>
        <w:pStyle w:val="Heading2"/>
      </w:pPr>
      <w:r w:rsidRPr="007D6408">
        <w:lastRenderedPageBreak/>
        <w:t>Update Customer’s Loyalty Points</w:t>
      </w:r>
      <w:r w:rsidR="0016613B">
        <w:t xml:space="preserve"> </w:t>
      </w:r>
    </w:p>
    <w:p w:rsidR="0016613B" w:rsidRDefault="0016613B" w:rsidP="006434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9"/>
        <w:gridCol w:w="2449"/>
        <w:gridCol w:w="1158"/>
        <w:gridCol w:w="756"/>
        <w:gridCol w:w="2128"/>
      </w:tblGrid>
      <w:tr w:rsidR="0016613B" w:rsidRPr="00480ED1" w:rsidTr="00737E39">
        <w:tc>
          <w:tcPr>
            <w:tcW w:w="5000" w:type="pct"/>
            <w:gridSpan w:val="5"/>
            <w:shd w:val="clear" w:color="auto" w:fill="F3F3F3"/>
          </w:tcPr>
          <w:p w:rsidR="0016613B" w:rsidRPr="00480ED1" w:rsidRDefault="0016613B" w:rsidP="00643435"/>
          <w:p w:rsidR="002D61AC" w:rsidRPr="00643435" w:rsidRDefault="002D61AC" w:rsidP="002D61AC">
            <w:pPr>
              <w:rPr>
                <w:b/>
              </w:rPr>
            </w:pPr>
            <w:r>
              <w:rPr>
                <w:b/>
              </w:rPr>
              <w:t>USE</w:t>
            </w:r>
            <w:r w:rsidRPr="00643435">
              <w:rPr>
                <w:b/>
              </w:rPr>
              <w:t xml:space="preserve"> CASE-00</w:t>
            </w:r>
            <w:r>
              <w:rPr>
                <w:b/>
              </w:rPr>
              <w:t>7</w:t>
            </w:r>
            <w:r w:rsidRPr="00643435">
              <w:rPr>
                <w:b/>
              </w:rPr>
              <w:t xml:space="preserve"> SPECIFICATION</w:t>
            </w:r>
          </w:p>
          <w:p w:rsidR="0016613B" w:rsidRPr="00480ED1" w:rsidRDefault="0016613B" w:rsidP="00643435"/>
        </w:tc>
      </w:tr>
      <w:tr w:rsidR="00396EDC" w:rsidRPr="00480ED1" w:rsidTr="00396EDC">
        <w:tc>
          <w:tcPr>
            <w:tcW w:w="1392" w:type="pct"/>
            <w:shd w:val="clear" w:color="auto" w:fill="F3F3F3"/>
          </w:tcPr>
          <w:p w:rsidR="00396EDC" w:rsidRPr="00B84461" w:rsidRDefault="00396EDC" w:rsidP="00396EDC">
            <w:r w:rsidRPr="002D61AC">
              <w:rPr>
                <w:b/>
              </w:rPr>
              <w:t>Use-case No.</w:t>
            </w:r>
          </w:p>
        </w:tc>
        <w:tc>
          <w:tcPr>
            <w:tcW w:w="1364" w:type="pct"/>
          </w:tcPr>
          <w:p w:rsidR="00396EDC" w:rsidRPr="00480ED1" w:rsidRDefault="00396EDC" w:rsidP="00396EDC">
            <w:r w:rsidRPr="00480ED1">
              <w:t>UC-07</w:t>
            </w:r>
          </w:p>
        </w:tc>
        <w:tc>
          <w:tcPr>
            <w:tcW w:w="1059" w:type="pct"/>
            <w:gridSpan w:val="2"/>
            <w:shd w:val="clear" w:color="auto" w:fill="F3F3F3"/>
          </w:tcPr>
          <w:p w:rsidR="00396EDC" w:rsidRPr="00396EDC" w:rsidRDefault="00396EDC" w:rsidP="00396EDC">
            <w:pPr>
              <w:rPr>
                <w:b/>
              </w:rPr>
            </w:pPr>
            <w:r w:rsidRPr="00396EDC">
              <w:rPr>
                <w:b/>
              </w:rPr>
              <w:t>Use-case Version</w:t>
            </w:r>
          </w:p>
        </w:tc>
        <w:tc>
          <w:tcPr>
            <w:tcW w:w="1185" w:type="pct"/>
          </w:tcPr>
          <w:p w:rsidR="00396EDC" w:rsidRPr="00480ED1" w:rsidRDefault="00396EDC" w:rsidP="00396EDC">
            <w:r w:rsidRPr="00480ED1">
              <w:t>&lt;1.0&gt;</w:t>
            </w:r>
          </w:p>
        </w:tc>
      </w:tr>
      <w:tr w:rsidR="0016613B" w:rsidRPr="00480ED1" w:rsidTr="002D61AC">
        <w:tc>
          <w:tcPr>
            <w:tcW w:w="1392" w:type="pct"/>
            <w:shd w:val="clear" w:color="auto" w:fill="F3F3F3"/>
          </w:tcPr>
          <w:p w:rsidR="0016613B" w:rsidRPr="00396EDC" w:rsidRDefault="0016613B" w:rsidP="00643435">
            <w:pPr>
              <w:rPr>
                <w:b/>
              </w:rPr>
            </w:pPr>
            <w:r w:rsidRPr="00396EDC">
              <w:rPr>
                <w:b/>
              </w:rPr>
              <w:t>Use-case Name</w:t>
            </w:r>
          </w:p>
        </w:tc>
        <w:tc>
          <w:tcPr>
            <w:tcW w:w="3608" w:type="pct"/>
            <w:gridSpan w:val="4"/>
          </w:tcPr>
          <w:p w:rsidR="0016613B" w:rsidRPr="00480ED1" w:rsidRDefault="00480ED1" w:rsidP="00643435">
            <w:r w:rsidRPr="00480ED1">
              <w:t>Update Customer’s Loyalty Points</w:t>
            </w:r>
          </w:p>
        </w:tc>
      </w:tr>
      <w:tr w:rsidR="0016613B" w:rsidRPr="00480ED1" w:rsidTr="002D61AC">
        <w:tc>
          <w:tcPr>
            <w:tcW w:w="1392" w:type="pct"/>
            <w:shd w:val="clear" w:color="auto" w:fill="F3F3F3"/>
          </w:tcPr>
          <w:p w:rsidR="0016613B" w:rsidRPr="00480ED1" w:rsidRDefault="00396EDC" w:rsidP="00643435">
            <w:r w:rsidRPr="00396EDC">
              <w:rPr>
                <w:b/>
              </w:rPr>
              <w:t>Autho</w:t>
            </w:r>
            <w:r>
              <w:rPr>
                <w:b/>
              </w:rPr>
              <w:t>r</w:t>
            </w:r>
          </w:p>
        </w:tc>
        <w:tc>
          <w:tcPr>
            <w:tcW w:w="3608" w:type="pct"/>
            <w:gridSpan w:val="4"/>
          </w:tcPr>
          <w:p w:rsidR="0016613B" w:rsidRPr="00480ED1" w:rsidRDefault="00480ED1" w:rsidP="00643435">
            <w:r w:rsidRPr="00480ED1">
              <w:t>Nguyen Ngoc Duc</w:t>
            </w:r>
          </w:p>
        </w:tc>
      </w:tr>
      <w:tr w:rsidR="0016613B" w:rsidRPr="00480ED1" w:rsidTr="00396EDC">
        <w:tc>
          <w:tcPr>
            <w:tcW w:w="1392" w:type="pct"/>
            <w:shd w:val="clear" w:color="auto" w:fill="F3F3F3"/>
          </w:tcPr>
          <w:p w:rsidR="0016613B" w:rsidRPr="00480ED1" w:rsidRDefault="00396EDC" w:rsidP="00643435">
            <w:r>
              <w:rPr>
                <w:b/>
              </w:rPr>
              <w:t>Date</w:t>
            </w:r>
          </w:p>
        </w:tc>
        <w:tc>
          <w:tcPr>
            <w:tcW w:w="1364" w:type="pct"/>
          </w:tcPr>
          <w:p w:rsidR="0016613B" w:rsidRPr="00480ED1" w:rsidRDefault="00480ED1" w:rsidP="00643435">
            <w:r w:rsidRPr="00480ED1">
              <w:t>21/06/2024</w:t>
            </w:r>
          </w:p>
        </w:tc>
        <w:tc>
          <w:tcPr>
            <w:tcW w:w="637" w:type="pct"/>
            <w:shd w:val="clear" w:color="auto" w:fill="F3F3F3"/>
          </w:tcPr>
          <w:p w:rsidR="0016613B" w:rsidRPr="00480ED1" w:rsidRDefault="00BE1B08" w:rsidP="00643435">
            <w:r w:rsidRPr="009277EF">
              <w:rPr>
                <w:b/>
              </w:rPr>
              <w:t>Priori</w:t>
            </w:r>
            <w:r>
              <w:rPr>
                <w:b/>
              </w:rPr>
              <w:t>ty</w:t>
            </w:r>
          </w:p>
        </w:tc>
        <w:tc>
          <w:tcPr>
            <w:tcW w:w="1607" w:type="pct"/>
            <w:gridSpan w:val="2"/>
          </w:tcPr>
          <w:p w:rsidR="0016613B" w:rsidRPr="00480ED1" w:rsidRDefault="00480ED1" w:rsidP="00643435">
            <w:r w:rsidRPr="00480ED1">
              <w:t>Normal</w:t>
            </w:r>
          </w:p>
        </w:tc>
      </w:tr>
      <w:tr w:rsidR="0016613B" w:rsidRPr="00480ED1" w:rsidTr="00737E39">
        <w:tc>
          <w:tcPr>
            <w:tcW w:w="5000" w:type="pct"/>
            <w:gridSpan w:val="5"/>
            <w:shd w:val="clear" w:color="auto" w:fill="FFFFFF"/>
          </w:tcPr>
          <w:p w:rsidR="00383FE9" w:rsidRPr="00305956" w:rsidRDefault="00383FE9" w:rsidP="00383FE9">
            <w:r w:rsidRPr="00BE1B08">
              <w:rPr>
                <w:b/>
              </w:rPr>
              <w:t>Actor</w:t>
            </w:r>
            <w:r>
              <w:rPr>
                <w:b/>
              </w:rPr>
              <w:t>:</w:t>
            </w:r>
          </w:p>
          <w:p w:rsidR="0016613B" w:rsidRPr="00480ED1" w:rsidRDefault="00480ED1" w:rsidP="00643435">
            <w:r>
              <w:t>Staff</w:t>
            </w:r>
          </w:p>
          <w:p w:rsidR="00383FE9" w:rsidRPr="00305956" w:rsidRDefault="00383FE9" w:rsidP="00383FE9">
            <w:r w:rsidRPr="00383FE9">
              <w:rPr>
                <w:b/>
              </w:rPr>
              <w:t>Summary</w:t>
            </w:r>
            <w:r>
              <w:rPr>
                <w:b/>
              </w:rPr>
              <w:t>:</w:t>
            </w:r>
          </w:p>
          <w:p w:rsidR="00480ED1" w:rsidRPr="00480ED1" w:rsidRDefault="0016613B" w:rsidP="00643435">
            <w:r w:rsidRPr="00480ED1">
              <w:tab/>
            </w:r>
            <w:r w:rsidR="00480ED1">
              <w:t>D</w:t>
            </w:r>
            <w:r w:rsidR="00480ED1" w:rsidRPr="00480ED1">
              <w:t>escribes the process by which a Staff updates a customer's loyalty points in the Jewelry Sales System</w:t>
            </w:r>
          </w:p>
          <w:p w:rsidR="00237D45" w:rsidRPr="00305956" w:rsidRDefault="00237D45" w:rsidP="00237D45">
            <w:r w:rsidRPr="00383FE9">
              <w:rPr>
                <w:b/>
              </w:rPr>
              <w:lastRenderedPageBreak/>
              <w:t>Goal</w:t>
            </w:r>
            <w:r>
              <w:rPr>
                <w:b/>
              </w:rPr>
              <w:t>:</w:t>
            </w:r>
          </w:p>
          <w:p w:rsidR="0016613B" w:rsidRPr="00480ED1" w:rsidRDefault="0016613B" w:rsidP="00643435">
            <w:pPr>
              <w:rPr>
                <w:b/>
              </w:rPr>
            </w:pPr>
            <w:r w:rsidRPr="00480ED1">
              <w:tab/>
            </w:r>
            <w:r w:rsidR="0029717E" w:rsidRPr="0029717E">
              <w:t>The customer’s loyalty points are updated accurately in the system</w:t>
            </w:r>
          </w:p>
          <w:p w:rsidR="0016613B" w:rsidRPr="00480ED1" w:rsidRDefault="00237D45" w:rsidP="00643435">
            <w:r w:rsidRPr="00237D45">
              <w:rPr>
                <w:b/>
              </w:rPr>
              <w:t>Triggers</w:t>
            </w:r>
          </w:p>
          <w:p w:rsidR="0016613B" w:rsidRPr="00480ED1" w:rsidRDefault="0016613B" w:rsidP="00643435">
            <w:r w:rsidRPr="00480ED1">
              <w:t xml:space="preserve">           </w:t>
            </w:r>
            <w:r w:rsidR="0029717E" w:rsidRPr="0029717E">
              <w:t>A purchase, return, or other transaction that affects the customer’s loyalty points initiates the update process</w:t>
            </w:r>
            <w:r w:rsidRPr="00480ED1">
              <w:tab/>
            </w:r>
          </w:p>
          <w:p w:rsidR="0016613B" w:rsidRPr="00480ED1" w:rsidRDefault="00237D45" w:rsidP="00643435">
            <w:r w:rsidRPr="00237D45">
              <w:rPr>
                <w:b/>
              </w:rPr>
              <w:t>Preconditions:</w:t>
            </w:r>
          </w:p>
          <w:p w:rsidR="0016613B" w:rsidRDefault="0016613B" w:rsidP="00643435">
            <w:r w:rsidRPr="00480ED1">
              <w:t xml:space="preserve">          </w:t>
            </w:r>
            <w:r w:rsidR="0029717E" w:rsidRPr="0029717E">
              <w:t xml:space="preserve">The </w:t>
            </w:r>
            <w:r w:rsidR="0055779E">
              <w:t>Staff</w:t>
            </w:r>
            <w:r w:rsidR="0029717E" w:rsidRPr="0029717E">
              <w:t xml:space="preserve"> must be logged into the Jewelry Sales System</w:t>
            </w:r>
          </w:p>
          <w:p w:rsidR="0029717E" w:rsidRPr="00480ED1" w:rsidRDefault="0029717E" w:rsidP="00643435">
            <w:r w:rsidRPr="00480ED1">
              <w:t xml:space="preserve">          </w:t>
            </w:r>
            <w:r>
              <w:t>The customer's account and loyalty points data must be available in the system</w:t>
            </w:r>
          </w:p>
          <w:p w:rsidR="004D752A" w:rsidRDefault="004D752A" w:rsidP="00643435">
            <w:pPr>
              <w:rPr>
                <w:b/>
              </w:rPr>
            </w:pPr>
            <w:r>
              <w:rPr>
                <w:b/>
              </w:rPr>
              <w:t>Post Conditions:</w:t>
            </w:r>
          </w:p>
          <w:p w:rsidR="0016613B" w:rsidRDefault="0016613B" w:rsidP="00643435">
            <w:r w:rsidRPr="00480ED1">
              <w:t xml:space="preserve">          </w:t>
            </w:r>
            <w:r w:rsidR="007031FF">
              <w:t>The customer’s loyalty points are updated accurately in the system</w:t>
            </w:r>
          </w:p>
          <w:p w:rsidR="0029717E" w:rsidRDefault="0029717E" w:rsidP="00643435">
            <w:r w:rsidRPr="00480ED1">
              <w:t xml:space="preserve">          </w:t>
            </w:r>
            <w:r w:rsidR="007031FF">
              <w:t>The system logs the update for audit and reporting purposes</w:t>
            </w:r>
          </w:p>
          <w:p w:rsidR="0016613B" w:rsidRPr="00480ED1" w:rsidRDefault="004D752A" w:rsidP="00643435">
            <w:r w:rsidRPr="00237D45">
              <w:rPr>
                <w:b/>
              </w:rPr>
              <w:t>Main Success Scenario:</w:t>
            </w:r>
          </w:p>
          <w:p w:rsidR="007031FF" w:rsidRDefault="0055779E" w:rsidP="00EA0FF9">
            <w:pPr>
              <w:pStyle w:val="ListParagraph"/>
              <w:numPr>
                <w:ilvl w:val="0"/>
                <w:numId w:val="14"/>
              </w:numPr>
            </w:pPr>
            <w:r>
              <w:t>Staff</w:t>
            </w:r>
            <w:r w:rsidR="007031FF">
              <w:t xml:space="preserve"> selects the "Update Customer’s Loyalty Points" option from the main menu</w:t>
            </w:r>
          </w:p>
          <w:p w:rsidR="007031FF" w:rsidRDefault="007031FF" w:rsidP="00EA0FF9">
            <w:pPr>
              <w:pStyle w:val="ListParagraph"/>
              <w:numPr>
                <w:ilvl w:val="0"/>
                <w:numId w:val="14"/>
              </w:numPr>
            </w:pPr>
            <w:r>
              <w:t xml:space="preserve">The </w:t>
            </w:r>
            <w:r w:rsidR="0055779E">
              <w:t>Staff</w:t>
            </w:r>
            <w:r>
              <w:t xml:space="preserve"> searches for the customer by entering a unique identifier, such as customer ID, phone number, or email</w:t>
            </w:r>
          </w:p>
          <w:p w:rsidR="007031FF" w:rsidRDefault="007031FF" w:rsidP="00EA0FF9">
            <w:pPr>
              <w:pStyle w:val="ListParagraph"/>
              <w:numPr>
                <w:ilvl w:val="0"/>
                <w:numId w:val="14"/>
              </w:numPr>
            </w:pPr>
            <w:r>
              <w:t xml:space="preserve">The </w:t>
            </w:r>
            <w:r w:rsidR="0055779E">
              <w:t>Staff</w:t>
            </w:r>
            <w:r>
              <w:t xml:space="preserve"> selects the customer from the search results</w:t>
            </w:r>
          </w:p>
          <w:p w:rsidR="007031FF" w:rsidRDefault="007031FF" w:rsidP="00EA0FF9">
            <w:pPr>
              <w:pStyle w:val="ListParagraph"/>
              <w:numPr>
                <w:ilvl w:val="0"/>
                <w:numId w:val="14"/>
              </w:numPr>
            </w:pPr>
            <w:r>
              <w:t xml:space="preserve">The </w:t>
            </w:r>
            <w:r w:rsidR="0055779E">
              <w:t>Staff</w:t>
            </w:r>
            <w:r>
              <w:t xml:space="preserve"> enters the details of the points update, including the number of points to add or deduct and the reason for the update</w:t>
            </w:r>
          </w:p>
          <w:p w:rsidR="007031FF" w:rsidRDefault="007031FF" w:rsidP="00EA0FF9">
            <w:pPr>
              <w:pStyle w:val="ListParagraph"/>
              <w:numPr>
                <w:ilvl w:val="0"/>
                <w:numId w:val="14"/>
              </w:numPr>
            </w:pPr>
            <w:r>
              <w:t xml:space="preserve">The </w:t>
            </w:r>
            <w:r w:rsidR="0055779E">
              <w:t>Staff</w:t>
            </w:r>
            <w:r>
              <w:t xml:space="preserve"> reviews the update details and confirms the update</w:t>
            </w:r>
          </w:p>
          <w:p w:rsidR="007031FF" w:rsidRDefault="007031FF" w:rsidP="00EA0FF9">
            <w:pPr>
              <w:pStyle w:val="ListParagraph"/>
              <w:numPr>
                <w:ilvl w:val="0"/>
                <w:numId w:val="14"/>
              </w:numPr>
            </w:pPr>
            <w:r>
              <w:t>The system updates the customer’s loyalty points and logs the transaction</w:t>
            </w:r>
          </w:p>
          <w:p w:rsidR="0016613B" w:rsidRPr="00480ED1" w:rsidRDefault="007031FF" w:rsidP="00EA0FF9">
            <w:pPr>
              <w:pStyle w:val="ListParagraph"/>
              <w:numPr>
                <w:ilvl w:val="0"/>
                <w:numId w:val="14"/>
              </w:numPr>
            </w:pPr>
            <w:r>
              <w:t xml:space="preserve">The </w:t>
            </w:r>
            <w:r w:rsidR="0055779E">
              <w:t>Staff</w:t>
            </w:r>
            <w:r>
              <w:t xml:space="preserve"> completes the process, and the system returns to the main menu</w:t>
            </w:r>
          </w:p>
          <w:p w:rsidR="0016613B" w:rsidRPr="004D752A" w:rsidRDefault="004D752A" w:rsidP="004D752A">
            <w:pPr>
              <w:rPr>
                <w:b/>
              </w:rPr>
            </w:pPr>
            <w:r w:rsidRPr="00237D45">
              <w:rPr>
                <w:b/>
              </w:rPr>
              <w:t xml:space="preserve">Alternative Scenario: </w:t>
            </w:r>
          </w:p>
          <w:p w:rsidR="007031FF" w:rsidRDefault="0016613B" w:rsidP="00643435">
            <w:r w:rsidRPr="00480ED1">
              <w:t xml:space="preserve">          </w:t>
            </w:r>
            <w:r w:rsidR="008955F5">
              <w:t>7</w:t>
            </w:r>
            <w:r w:rsidR="007031FF">
              <w:t>.1. Customer Not Found</w:t>
            </w:r>
          </w:p>
          <w:p w:rsidR="007031FF" w:rsidRDefault="008955F5" w:rsidP="00643435">
            <w:r w:rsidRPr="00480ED1">
              <w:t xml:space="preserve">          </w:t>
            </w:r>
            <w:r>
              <w:t xml:space="preserve">7.1.1. </w:t>
            </w:r>
            <w:r w:rsidR="007031FF">
              <w:t xml:space="preserve">The system notifies the </w:t>
            </w:r>
            <w:r w:rsidR="0055779E">
              <w:t>Staff</w:t>
            </w:r>
            <w:r w:rsidR="007031FF">
              <w:t xml:space="preserve"> that the customer is not found.</w:t>
            </w:r>
          </w:p>
          <w:p w:rsidR="007031FF" w:rsidRDefault="008955F5" w:rsidP="00643435">
            <w:r w:rsidRPr="00480ED1">
              <w:t xml:space="preserve">          </w:t>
            </w:r>
            <w:r>
              <w:t xml:space="preserve">7.1.2. </w:t>
            </w:r>
            <w:r w:rsidR="007031FF">
              <w:t xml:space="preserve">The </w:t>
            </w:r>
            <w:r w:rsidR="0055779E">
              <w:t>Staff</w:t>
            </w:r>
            <w:r w:rsidR="007031FF">
              <w:t xml:space="preserve"> may refine the search criteria and try again or inform the customer that their details need to be updated in the system.</w:t>
            </w:r>
          </w:p>
          <w:p w:rsidR="007031FF" w:rsidRDefault="008955F5" w:rsidP="00643435">
            <w:r w:rsidRPr="00480ED1">
              <w:t xml:space="preserve">          </w:t>
            </w:r>
            <w:r>
              <w:t>7</w:t>
            </w:r>
            <w:r w:rsidR="007031FF">
              <w:t>.2. Invalid Points Entry</w:t>
            </w:r>
          </w:p>
          <w:p w:rsidR="007031FF" w:rsidRDefault="008955F5" w:rsidP="00643435">
            <w:r w:rsidRPr="00480ED1">
              <w:t xml:space="preserve">          </w:t>
            </w:r>
            <w:r>
              <w:t xml:space="preserve">7.2.1. </w:t>
            </w:r>
            <w:r w:rsidR="007031FF">
              <w:t xml:space="preserve">The system notifies the </w:t>
            </w:r>
            <w:r w:rsidR="0055779E">
              <w:t>Staff</w:t>
            </w:r>
            <w:r w:rsidR="007031FF">
              <w:t xml:space="preserve"> of the invalid entry.</w:t>
            </w:r>
          </w:p>
          <w:p w:rsidR="0016613B" w:rsidRPr="00480ED1" w:rsidRDefault="008955F5" w:rsidP="00643435">
            <w:r w:rsidRPr="00480ED1">
              <w:t xml:space="preserve">          </w:t>
            </w:r>
            <w:r>
              <w:t xml:space="preserve">7.2.2. </w:t>
            </w:r>
            <w:r w:rsidR="007031FF">
              <w:t xml:space="preserve">The </w:t>
            </w:r>
            <w:r w:rsidR="0055779E">
              <w:t>Staff</w:t>
            </w:r>
            <w:r w:rsidR="007031FF">
              <w:t xml:space="preserve"> corrects the entry and proceeds with the update.</w:t>
            </w:r>
          </w:p>
          <w:p w:rsidR="004D752A" w:rsidRPr="00237D45" w:rsidRDefault="004D752A" w:rsidP="004D752A">
            <w:pPr>
              <w:rPr>
                <w:b/>
              </w:rPr>
            </w:pPr>
            <w:r w:rsidRPr="00237D45">
              <w:rPr>
                <w:b/>
              </w:rPr>
              <w:t>Exceptions:</w:t>
            </w:r>
          </w:p>
          <w:p w:rsidR="00A84C64" w:rsidRDefault="0016613B" w:rsidP="00A84C64">
            <w:r w:rsidRPr="00480ED1">
              <w:t xml:space="preserve">          </w:t>
            </w:r>
            <w:r w:rsidR="00A84C64">
              <w:t xml:space="preserve">E7.1. System Error: If there is a system error during the points update, the system will notify the </w:t>
            </w:r>
            <w:r w:rsidR="0055779E">
              <w:t>Staff</w:t>
            </w:r>
            <w:r w:rsidR="00A84C64">
              <w:t xml:space="preserve"> and revert any changes. The </w:t>
            </w:r>
            <w:r w:rsidR="0055779E">
              <w:t>Staff</w:t>
            </w:r>
            <w:r w:rsidR="00A84C64">
              <w:t xml:space="preserve"> can retry the process or contact technical support.</w:t>
            </w:r>
          </w:p>
          <w:p w:rsidR="0016613B" w:rsidRPr="00480ED1" w:rsidRDefault="00A84C64" w:rsidP="00A84C64">
            <w:r w:rsidRPr="00480ED1">
              <w:t xml:space="preserve">         </w:t>
            </w:r>
            <w:r>
              <w:t xml:space="preserve"> E7.2. Network Failure: If there is a network failure, the system will save the update data locally and synchronize the points update once the network is restored.</w:t>
            </w:r>
          </w:p>
          <w:p w:rsidR="004D752A" w:rsidRPr="00237D45" w:rsidRDefault="004D752A" w:rsidP="004D752A">
            <w:pPr>
              <w:rPr>
                <w:b/>
              </w:rPr>
            </w:pPr>
            <w:r w:rsidRPr="00237D45">
              <w:rPr>
                <w:b/>
              </w:rPr>
              <w:t xml:space="preserve">Relationships: </w:t>
            </w:r>
          </w:p>
          <w:p w:rsidR="0016613B" w:rsidRPr="00480ED1" w:rsidRDefault="00A84C64" w:rsidP="00643435">
            <w:r>
              <w:t>N/A</w:t>
            </w:r>
            <w:r w:rsidR="0016613B" w:rsidRPr="00480ED1">
              <w:tab/>
            </w:r>
          </w:p>
          <w:p w:rsidR="0016613B" w:rsidRPr="00480ED1" w:rsidRDefault="00D83B0C" w:rsidP="00643435">
            <w:r w:rsidRPr="00237D45">
              <w:rPr>
                <w:b/>
              </w:rPr>
              <w:t>Business Rules:</w:t>
            </w:r>
          </w:p>
          <w:p w:rsidR="0016613B" w:rsidRPr="00480ED1" w:rsidRDefault="0016613B" w:rsidP="00643435">
            <w:r w:rsidRPr="00480ED1">
              <w:t xml:space="preserve">       </w:t>
            </w:r>
            <w:r w:rsidR="00A84C64">
              <w:t>N/A</w:t>
            </w:r>
          </w:p>
        </w:tc>
      </w:tr>
    </w:tbl>
    <w:p w:rsidR="0016613B" w:rsidRDefault="00105D27" w:rsidP="00643435">
      <w:pPr>
        <w:pStyle w:val="Heading2"/>
      </w:pPr>
      <w:r>
        <w:lastRenderedPageBreak/>
        <w:t>Create Discount</w:t>
      </w:r>
    </w:p>
    <w:p w:rsidR="0016613B" w:rsidRDefault="0016613B" w:rsidP="006434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16613B" w:rsidRPr="00305956" w:rsidTr="0016613B">
        <w:tc>
          <w:tcPr>
            <w:tcW w:w="5000" w:type="pct"/>
            <w:gridSpan w:val="5"/>
            <w:shd w:val="clear" w:color="auto" w:fill="F3F3F3"/>
          </w:tcPr>
          <w:p w:rsidR="0016613B" w:rsidRPr="00305956" w:rsidRDefault="0016613B" w:rsidP="00643435"/>
          <w:p w:rsidR="00396EDC" w:rsidRDefault="00396EDC" w:rsidP="00396EDC">
            <w:pPr>
              <w:rPr>
                <w:b/>
              </w:rPr>
            </w:pPr>
            <w:r>
              <w:rPr>
                <w:b/>
              </w:rPr>
              <w:t>USE CASE-</w:t>
            </w:r>
            <w:r w:rsidR="00D34653">
              <w:rPr>
                <w:b/>
              </w:rPr>
              <w:t>008</w:t>
            </w:r>
            <w:r>
              <w:rPr>
                <w:b/>
              </w:rPr>
              <w:t xml:space="preserve"> SPECIFICATION</w:t>
            </w:r>
          </w:p>
          <w:p w:rsidR="0016613B" w:rsidRPr="00305956" w:rsidRDefault="0016613B" w:rsidP="00396EDC">
            <w:pPr>
              <w:ind w:left="0"/>
            </w:pPr>
          </w:p>
        </w:tc>
      </w:tr>
      <w:tr w:rsidR="00396EDC" w:rsidRPr="00305956" w:rsidTr="0016613B">
        <w:tc>
          <w:tcPr>
            <w:tcW w:w="1389" w:type="pct"/>
            <w:shd w:val="clear" w:color="auto" w:fill="F3F3F3"/>
          </w:tcPr>
          <w:p w:rsidR="00396EDC" w:rsidRPr="00B84461" w:rsidRDefault="00396EDC" w:rsidP="00396EDC">
            <w:r w:rsidRPr="002D61AC">
              <w:rPr>
                <w:b/>
              </w:rPr>
              <w:t>Use-case No.</w:t>
            </w:r>
          </w:p>
        </w:tc>
        <w:tc>
          <w:tcPr>
            <w:tcW w:w="1362" w:type="pct"/>
          </w:tcPr>
          <w:p w:rsidR="00396EDC" w:rsidRPr="00305956" w:rsidRDefault="00D34653" w:rsidP="00396EDC">
            <w:r>
              <w:t>UC-08</w:t>
            </w:r>
          </w:p>
        </w:tc>
        <w:tc>
          <w:tcPr>
            <w:tcW w:w="1065" w:type="pct"/>
            <w:gridSpan w:val="2"/>
            <w:shd w:val="clear" w:color="auto" w:fill="F3F3F3"/>
          </w:tcPr>
          <w:p w:rsidR="00396EDC" w:rsidRPr="00396EDC" w:rsidRDefault="00396EDC" w:rsidP="00396EDC">
            <w:pPr>
              <w:rPr>
                <w:b/>
              </w:rPr>
            </w:pPr>
            <w:r w:rsidRPr="00396EDC">
              <w:rPr>
                <w:b/>
              </w:rPr>
              <w:t>Use-case Version</w:t>
            </w:r>
          </w:p>
        </w:tc>
        <w:tc>
          <w:tcPr>
            <w:tcW w:w="1184" w:type="pct"/>
          </w:tcPr>
          <w:p w:rsidR="00396EDC" w:rsidRPr="00305956" w:rsidRDefault="00396EDC" w:rsidP="00396EDC">
            <w:r w:rsidRPr="00305956">
              <w:t>&lt;1.0&gt;</w:t>
            </w:r>
          </w:p>
        </w:tc>
      </w:tr>
      <w:tr w:rsidR="00396EDC" w:rsidRPr="00305956" w:rsidTr="0016613B">
        <w:tc>
          <w:tcPr>
            <w:tcW w:w="1389" w:type="pct"/>
            <w:shd w:val="clear" w:color="auto" w:fill="F3F3F3"/>
          </w:tcPr>
          <w:p w:rsidR="00396EDC" w:rsidRPr="00396EDC" w:rsidRDefault="00396EDC" w:rsidP="00396EDC">
            <w:pPr>
              <w:rPr>
                <w:b/>
              </w:rPr>
            </w:pPr>
            <w:r w:rsidRPr="00396EDC">
              <w:rPr>
                <w:b/>
              </w:rPr>
              <w:t>Use-case Name</w:t>
            </w:r>
          </w:p>
        </w:tc>
        <w:tc>
          <w:tcPr>
            <w:tcW w:w="3611" w:type="pct"/>
            <w:gridSpan w:val="4"/>
          </w:tcPr>
          <w:p w:rsidR="00396EDC" w:rsidRPr="00305956" w:rsidRDefault="005605FC" w:rsidP="00396EDC">
            <w:r w:rsidRPr="005605FC">
              <w:t>Create Discount</w:t>
            </w:r>
          </w:p>
        </w:tc>
      </w:tr>
      <w:tr w:rsidR="0016613B" w:rsidRPr="00305956" w:rsidTr="0016613B">
        <w:tc>
          <w:tcPr>
            <w:tcW w:w="1389" w:type="pct"/>
            <w:shd w:val="clear" w:color="auto" w:fill="F3F3F3"/>
          </w:tcPr>
          <w:p w:rsidR="0016613B" w:rsidRPr="00305956" w:rsidRDefault="0016613B" w:rsidP="00643435">
            <w:r w:rsidRPr="00396EDC">
              <w:rPr>
                <w:b/>
              </w:rPr>
              <w:t>Autho</w:t>
            </w:r>
            <w:r w:rsidR="00396EDC">
              <w:rPr>
                <w:b/>
              </w:rPr>
              <w:t>r</w:t>
            </w:r>
            <w:r w:rsidRPr="00305956">
              <w:t xml:space="preserve"> </w:t>
            </w:r>
          </w:p>
        </w:tc>
        <w:tc>
          <w:tcPr>
            <w:tcW w:w="3611" w:type="pct"/>
            <w:gridSpan w:val="4"/>
          </w:tcPr>
          <w:p w:rsidR="0016613B" w:rsidRPr="00305956" w:rsidRDefault="005605FC" w:rsidP="00643435">
            <w:r>
              <w:t>Nguyen Ngoc Duc</w:t>
            </w:r>
          </w:p>
        </w:tc>
      </w:tr>
      <w:tr w:rsidR="0016613B" w:rsidRPr="00305956" w:rsidTr="0016613B">
        <w:tc>
          <w:tcPr>
            <w:tcW w:w="1389" w:type="pct"/>
            <w:shd w:val="clear" w:color="auto" w:fill="F3F3F3"/>
          </w:tcPr>
          <w:p w:rsidR="0016613B" w:rsidRPr="00305956" w:rsidRDefault="00396EDC" w:rsidP="00643435">
            <w:r>
              <w:rPr>
                <w:b/>
              </w:rPr>
              <w:t>Date</w:t>
            </w:r>
          </w:p>
        </w:tc>
        <w:tc>
          <w:tcPr>
            <w:tcW w:w="1362" w:type="pct"/>
          </w:tcPr>
          <w:p w:rsidR="0016613B" w:rsidRPr="00305956" w:rsidRDefault="005605FC" w:rsidP="00643435">
            <w:r>
              <w:t>25/06/2024</w:t>
            </w:r>
          </w:p>
        </w:tc>
        <w:tc>
          <w:tcPr>
            <w:tcW w:w="644" w:type="pct"/>
            <w:shd w:val="clear" w:color="auto" w:fill="F3F3F3"/>
          </w:tcPr>
          <w:p w:rsidR="0016613B" w:rsidRPr="00305956" w:rsidRDefault="00BE1B08" w:rsidP="00643435">
            <w:r w:rsidRPr="009277EF">
              <w:rPr>
                <w:b/>
              </w:rPr>
              <w:t>Priori</w:t>
            </w:r>
            <w:r>
              <w:rPr>
                <w:b/>
              </w:rPr>
              <w:t>ty</w:t>
            </w:r>
          </w:p>
        </w:tc>
        <w:tc>
          <w:tcPr>
            <w:tcW w:w="1605" w:type="pct"/>
            <w:gridSpan w:val="2"/>
          </w:tcPr>
          <w:p w:rsidR="0016613B" w:rsidRPr="00305956" w:rsidRDefault="005605FC" w:rsidP="00643435">
            <w:r>
              <w:t>Normal</w:t>
            </w:r>
          </w:p>
        </w:tc>
      </w:tr>
      <w:tr w:rsidR="0016613B" w:rsidRPr="00305956" w:rsidTr="0016613B">
        <w:tc>
          <w:tcPr>
            <w:tcW w:w="5000" w:type="pct"/>
            <w:gridSpan w:val="5"/>
            <w:shd w:val="clear" w:color="auto" w:fill="FFFFFF"/>
          </w:tcPr>
          <w:p w:rsidR="0016613B" w:rsidRPr="00305956" w:rsidRDefault="0016613B" w:rsidP="00643435">
            <w:r w:rsidRPr="00BE1B08">
              <w:rPr>
                <w:b/>
              </w:rPr>
              <w:t>Actor</w:t>
            </w:r>
            <w:r w:rsidR="00BE1B08">
              <w:rPr>
                <w:b/>
              </w:rPr>
              <w:t>:</w:t>
            </w:r>
          </w:p>
          <w:p w:rsidR="0016613B" w:rsidRPr="00305956" w:rsidRDefault="005605FC" w:rsidP="00643435">
            <w:r>
              <w:t>Admin</w:t>
            </w:r>
          </w:p>
          <w:p w:rsidR="0016613B" w:rsidRPr="00305956" w:rsidRDefault="0016613B" w:rsidP="00643435">
            <w:r w:rsidRPr="00383FE9">
              <w:rPr>
                <w:b/>
              </w:rPr>
              <w:t>Summary</w:t>
            </w:r>
            <w:r w:rsidR="00383FE9">
              <w:rPr>
                <w:b/>
              </w:rPr>
              <w:t>:</w:t>
            </w:r>
          </w:p>
          <w:p w:rsidR="005605FC" w:rsidRDefault="0016613B" w:rsidP="00643435">
            <w:r w:rsidRPr="00305956">
              <w:tab/>
            </w:r>
            <w:r w:rsidR="005605FC">
              <w:t>D</w:t>
            </w:r>
            <w:r w:rsidR="005605FC" w:rsidRPr="005605FC">
              <w:t xml:space="preserve">escribes the process by which an Admin sets up new discount offers in the Jewelry Sales System </w:t>
            </w:r>
          </w:p>
          <w:p w:rsidR="0016613B" w:rsidRPr="00305956" w:rsidRDefault="0016613B" w:rsidP="00643435">
            <w:r w:rsidRPr="00383FE9">
              <w:rPr>
                <w:b/>
              </w:rPr>
              <w:t>Goal</w:t>
            </w:r>
            <w:r w:rsidR="00383FE9">
              <w:rPr>
                <w:b/>
              </w:rPr>
              <w:t>:</w:t>
            </w:r>
          </w:p>
          <w:p w:rsidR="0016613B" w:rsidRPr="00305956" w:rsidRDefault="0016613B" w:rsidP="00643435">
            <w:pPr>
              <w:rPr>
                <w:b/>
              </w:rPr>
            </w:pPr>
            <w:r w:rsidRPr="00305956">
              <w:tab/>
            </w:r>
            <w:r w:rsidR="005605FC" w:rsidRPr="005605FC">
              <w:t>A new discount is created and saved in the system</w:t>
            </w:r>
          </w:p>
          <w:p w:rsidR="0016613B" w:rsidRPr="00237D45" w:rsidRDefault="0016613B" w:rsidP="00643435">
            <w:pPr>
              <w:rPr>
                <w:b/>
              </w:rPr>
            </w:pPr>
            <w:r w:rsidRPr="00237D45">
              <w:rPr>
                <w:b/>
              </w:rPr>
              <w:t>Triggers</w:t>
            </w:r>
          </w:p>
          <w:p w:rsidR="0016613B" w:rsidRPr="00305956" w:rsidRDefault="0016613B" w:rsidP="00643435">
            <w:r w:rsidRPr="00305956">
              <w:t xml:space="preserve">           </w:t>
            </w:r>
            <w:r w:rsidR="005605FC" w:rsidRPr="005605FC">
              <w:t>The Admin decides to create a new discount offer, either as part of a marketing campaign, a promotional event, or regular discount management</w:t>
            </w:r>
            <w:r w:rsidRPr="00305956">
              <w:tab/>
            </w:r>
          </w:p>
          <w:p w:rsidR="0016613B" w:rsidRPr="00237D45" w:rsidRDefault="0016613B" w:rsidP="00643435">
            <w:pPr>
              <w:rPr>
                <w:b/>
              </w:rPr>
            </w:pPr>
            <w:r w:rsidRPr="00237D45">
              <w:rPr>
                <w:b/>
              </w:rPr>
              <w:t>Preconditions:</w:t>
            </w:r>
          </w:p>
          <w:p w:rsidR="0016613B" w:rsidRPr="00305956" w:rsidRDefault="0016613B" w:rsidP="005605FC">
            <w:r w:rsidRPr="00305956">
              <w:t xml:space="preserve">          </w:t>
            </w:r>
            <w:r w:rsidR="005605FC">
              <w:t>The Admin must be logged into the Jewelry Sales System with appropriate permissions</w:t>
            </w:r>
          </w:p>
          <w:p w:rsidR="0016613B" w:rsidRPr="00237D45" w:rsidRDefault="0016613B" w:rsidP="00643435">
            <w:pPr>
              <w:rPr>
                <w:b/>
              </w:rPr>
            </w:pPr>
            <w:r w:rsidRPr="00237D45">
              <w:rPr>
                <w:b/>
              </w:rPr>
              <w:t>Post Conditions:</w:t>
            </w:r>
          </w:p>
          <w:p w:rsidR="00841409" w:rsidRDefault="0016613B" w:rsidP="00841409">
            <w:r w:rsidRPr="00305956">
              <w:t xml:space="preserve">          </w:t>
            </w:r>
            <w:r w:rsidR="00841409">
              <w:t>A new discount is created and saved in the system.</w:t>
            </w:r>
          </w:p>
          <w:p w:rsidR="0016613B" w:rsidRPr="00305956" w:rsidRDefault="00841409" w:rsidP="00841409">
            <w:r w:rsidRPr="00305956">
              <w:t xml:space="preserve">         </w:t>
            </w:r>
            <w:r>
              <w:t xml:space="preserve"> The discount is available for application to eligible orders by Staff</w:t>
            </w:r>
          </w:p>
          <w:p w:rsidR="0016613B" w:rsidRPr="00237D45" w:rsidRDefault="0016613B" w:rsidP="00643435">
            <w:pPr>
              <w:rPr>
                <w:b/>
              </w:rPr>
            </w:pPr>
            <w:r w:rsidRPr="00237D45">
              <w:rPr>
                <w:b/>
              </w:rPr>
              <w:t>Main Success Scenario:</w:t>
            </w:r>
          </w:p>
          <w:p w:rsidR="00841409" w:rsidRDefault="00841409" w:rsidP="00EA0FF9">
            <w:pPr>
              <w:pStyle w:val="ListParagraph"/>
              <w:numPr>
                <w:ilvl w:val="0"/>
                <w:numId w:val="16"/>
              </w:numPr>
            </w:pPr>
            <w:r>
              <w:t>Admin selects the "Create Discount" option from the “Manage Discounts” dashboard.</w:t>
            </w:r>
          </w:p>
          <w:p w:rsidR="00841409" w:rsidRDefault="00841409" w:rsidP="00EA0FF9">
            <w:pPr>
              <w:pStyle w:val="ListParagraph"/>
              <w:numPr>
                <w:ilvl w:val="0"/>
                <w:numId w:val="16"/>
              </w:numPr>
            </w:pPr>
            <w:r>
              <w:t>The Admin enters the discount details, including the discount name, type (percentage or fixed amount), and description.</w:t>
            </w:r>
          </w:p>
          <w:p w:rsidR="00841409" w:rsidRDefault="00841409" w:rsidP="00EA0FF9">
            <w:pPr>
              <w:pStyle w:val="ListParagraph"/>
              <w:numPr>
                <w:ilvl w:val="0"/>
                <w:numId w:val="16"/>
              </w:numPr>
            </w:pPr>
            <w:r>
              <w:t>The Admin defines the eligibility criteria for the discount, such as minimum purchase amount, customer membership status, or specific products/categories.</w:t>
            </w:r>
          </w:p>
          <w:p w:rsidR="00841409" w:rsidRDefault="00841409" w:rsidP="00EA0FF9">
            <w:pPr>
              <w:pStyle w:val="ListParagraph"/>
              <w:numPr>
                <w:ilvl w:val="0"/>
                <w:numId w:val="16"/>
              </w:numPr>
            </w:pPr>
            <w:r>
              <w:t>The Admin specifies the discount amount or percentage to be applied.</w:t>
            </w:r>
          </w:p>
          <w:p w:rsidR="00841409" w:rsidRDefault="00841409" w:rsidP="00EA0FF9">
            <w:pPr>
              <w:pStyle w:val="ListParagraph"/>
              <w:numPr>
                <w:ilvl w:val="0"/>
                <w:numId w:val="16"/>
              </w:numPr>
            </w:pPr>
            <w:r>
              <w:t>The Admin sets the start and end dates for the discount, defining when it will be active.</w:t>
            </w:r>
          </w:p>
          <w:p w:rsidR="00841409" w:rsidRDefault="00841409" w:rsidP="00EA0FF9">
            <w:pPr>
              <w:pStyle w:val="ListParagraph"/>
              <w:numPr>
                <w:ilvl w:val="0"/>
                <w:numId w:val="16"/>
              </w:numPr>
            </w:pPr>
            <w:r>
              <w:t>The Admin can add any additional rules or conditions, such as usage limits per customer or order.</w:t>
            </w:r>
          </w:p>
          <w:p w:rsidR="00841409" w:rsidRDefault="00841409" w:rsidP="00EA0FF9">
            <w:pPr>
              <w:pStyle w:val="ListParagraph"/>
              <w:numPr>
                <w:ilvl w:val="0"/>
                <w:numId w:val="16"/>
              </w:numPr>
            </w:pPr>
            <w:r>
              <w:t>The Admin reviews all entered details to ensure accuracy.</w:t>
            </w:r>
          </w:p>
          <w:p w:rsidR="00841409" w:rsidRDefault="00841409" w:rsidP="00EA0FF9">
            <w:pPr>
              <w:pStyle w:val="ListParagraph"/>
              <w:numPr>
                <w:ilvl w:val="0"/>
                <w:numId w:val="16"/>
              </w:numPr>
            </w:pPr>
            <w:r>
              <w:lastRenderedPageBreak/>
              <w:t>The Admin saves the new discount in the system.</w:t>
            </w:r>
          </w:p>
          <w:p w:rsidR="0016613B" w:rsidRPr="00237D45" w:rsidRDefault="0016613B" w:rsidP="00643435">
            <w:pPr>
              <w:rPr>
                <w:b/>
              </w:rPr>
            </w:pPr>
            <w:r w:rsidRPr="00237D45">
              <w:rPr>
                <w:b/>
              </w:rPr>
              <w:t xml:space="preserve">Alternative Scenario: </w:t>
            </w:r>
          </w:p>
          <w:p w:rsidR="007F2470" w:rsidRDefault="0016613B" w:rsidP="007F2470">
            <w:r w:rsidRPr="00305956">
              <w:t xml:space="preserve">          </w:t>
            </w:r>
            <w:r w:rsidR="007556A0">
              <w:t>8</w:t>
            </w:r>
            <w:r w:rsidR="007F2470">
              <w:t>.1. Invalid Discount Details</w:t>
            </w:r>
          </w:p>
          <w:p w:rsidR="007F2470" w:rsidRDefault="007556A0" w:rsidP="007F2470">
            <w:r w:rsidRPr="00305956">
              <w:t xml:space="preserve">          </w:t>
            </w:r>
            <w:r>
              <w:t xml:space="preserve">8.1.1. </w:t>
            </w:r>
            <w:r w:rsidR="007F2470">
              <w:t>The system detects invalid or incomplete details (e.g., missing mandatory fields, invalid date range).</w:t>
            </w:r>
          </w:p>
          <w:p w:rsidR="007F2470" w:rsidRDefault="007556A0" w:rsidP="007F2470">
            <w:r w:rsidRPr="00305956">
              <w:t xml:space="preserve">          </w:t>
            </w:r>
            <w:r>
              <w:t xml:space="preserve">8.1.2. </w:t>
            </w:r>
            <w:r w:rsidR="007F2470">
              <w:t>The system prompts the Admin to correct the errors.</w:t>
            </w:r>
          </w:p>
          <w:p w:rsidR="007F2470" w:rsidRDefault="007556A0" w:rsidP="007F2470">
            <w:r w:rsidRPr="00305956">
              <w:t xml:space="preserve">          </w:t>
            </w:r>
            <w:r>
              <w:t xml:space="preserve">8.1.3. </w:t>
            </w:r>
            <w:r w:rsidR="007F2470">
              <w:t>The Admin corrects the errors and resubmits the discount details.</w:t>
            </w:r>
          </w:p>
          <w:p w:rsidR="007F2470" w:rsidRDefault="007556A0" w:rsidP="007F2470">
            <w:r w:rsidRPr="00305956">
              <w:t xml:space="preserve">          </w:t>
            </w:r>
            <w:r>
              <w:t xml:space="preserve">8.1.4. </w:t>
            </w:r>
            <w:r w:rsidR="007F2470">
              <w:t>The system validates the corrected details and proceeds with the discount creation.</w:t>
            </w:r>
          </w:p>
          <w:p w:rsidR="007F2470" w:rsidRDefault="007556A0" w:rsidP="007F2470">
            <w:r w:rsidRPr="00305956">
              <w:t xml:space="preserve">          </w:t>
            </w:r>
            <w:r>
              <w:t>8</w:t>
            </w:r>
            <w:r w:rsidR="007F2470">
              <w:t>.2. Duplicate Discount</w:t>
            </w:r>
          </w:p>
          <w:p w:rsidR="007F2470" w:rsidRDefault="007556A0" w:rsidP="007F2470">
            <w:r w:rsidRPr="00305956">
              <w:t xml:space="preserve">          </w:t>
            </w:r>
            <w:r>
              <w:t xml:space="preserve">8.2.1. </w:t>
            </w:r>
            <w:r w:rsidR="007F2470">
              <w:t>The system alerts the Admin about the potential duplicate.</w:t>
            </w:r>
          </w:p>
          <w:p w:rsidR="007F2470" w:rsidRDefault="007556A0" w:rsidP="007F2470">
            <w:r w:rsidRPr="00305956">
              <w:t xml:space="preserve">          </w:t>
            </w:r>
            <w:r>
              <w:t xml:space="preserve">8.2.2. </w:t>
            </w:r>
            <w:r w:rsidR="007F2470">
              <w:t>The Admin decides to either modify the existing discount or create a new one with different criteria.</w:t>
            </w:r>
          </w:p>
          <w:p w:rsidR="0016613B" w:rsidRPr="00305956" w:rsidRDefault="007556A0" w:rsidP="007556A0">
            <w:r w:rsidRPr="00305956">
              <w:t xml:space="preserve">          </w:t>
            </w:r>
            <w:r>
              <w:t xml:space="preserve">8.2.3. </w:t>
            </w:r>
            <w:r w:rsidR="007F2470">
              <w:t>The Admin makes the necessary changes and saves the discount.</w:t>
            </w:r>
          </w:p>
          <w:p w:rsidR="0016613B" w:rsidRPr="00237D45" w:rsidRDefault="0016613B" w:rsidP="00643435">
            <w:pPr>
              <w:rPr>
                <w:b/>
              </w:rPr>
            </w:pPr>
            <w:r w:rsidRPr="00237D45">
              <w:rPr>
                <w:b/>
              </w:rPr>
              <w:t>Exceptions:</w:t>
            </w:r>
          </w:p>
          <w:p w:rsidR="007556A0" w:rsidRDefault="0016613B" w:rsidP="007556A0">
            <w:r w:rsidRPr="00305956">
              <w:t xml:space="preserve">          </w:t>
            </w:r>
            <w:r w:rsidR="007556A0">
              <w:t>E8.1. System Error: If there is a system error during the discount creation process, the system will notify the Admin and log the error. The Admin can retry the process or contact technical support.</w:t>
            </w:r>
          </w:p>
          <w:p w:rsidR="0016613B" w:rsidRPr="00305956" w:rsidRDefault="007556A0" w:rsidP="007556A0">
            <w:r w:rsidRPr="00305956">
              <w:t xml:space="preserve">          </w:t>
            </w:r>
            <w:r>
              <w:t>E8.2. Network Failure: If there is a network failure, the system will save the entered discount data locally and synchronize it once the network is restored.</w:t>
            </w:r>
          </w:p>
          <w:p w:rsidR="0016613B" w:rsidRPr="00237D45" w:rsidRDefault="0016613B" w:rsidP="00643435">
            <w:pPr>
              <w:rPr>
                <w:b/>
              </w:rPr>
            </w:pPr>
            <w:r w:rsidRPr="00237D45">
              <w:rPr>
                <w:b/>
              </w:rPr>
              <w:t xml:space="preserve">Relationships: </w:t>
            </w:r>
          </w:p>
          <w:p w:rsidR="0016613B" w:rsidRPr="00305956" w:rsidRDefault="007556A0" w:rsidP="00643435">
            <w:r>
              <w:t>Extended from: Manage Discounts</w:t>
            </w:r>
            <w:r w:rsidR="0016613B" w:rsidRPr="00305956">
              <w:tab/>
            </w:r>
          </w:p>
          <w:p w:rsidR="0016613B" w:rsidRPr="00237D45" w:rsidRDefault="0016613B" w:rsidP="00643435">
            <w:pPr>
              <w:rPr>
                <w:b/>
              </w:rPr>
            </w:pPr>
            <w:r w:rsidRPr="00237D45">
              <w:rPr>
                <w:b/>
              </w:rPr>
              <w:t>Business Rules:</w:t>
            </w:r>
          </w:p>
          <w:p w:rsidR="0016613B" w:rsidRPr="00305956" w:rsidRDefault="0016613B" w:rsidP="00643435">
            <w:r w:rsidRPr="00305956">
              <w:t xml:space="preserve">       </w:t>
            </w:r>
            <w:r w:rsidR="006922A9">
              <w:t>N/A</w:t>
            </w:r>
          </w:p>
        </w:tc>
      </w:tr>
    </w:tbl>
    <w:p w:rsidR="007D6408" w:rsidRDefault="0048201A" w:rsidP="007D6408">
      <w:pPr>
        <w:pStyle w:val="Heading2"/>
      </w:pPr>
      <w:r>
        <w:lastRenderedPageBreak/>
        <w:t>Update Discount</w:t>
      </w:r>
    </w:p>
    <w:p w:rsidR="007D6408" w:rsidRDefault="007D6408" w:rsidP="007D640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7D6408" w:rsidRPr="00305956" w:rsidTr="007D6408">
        <w:tc>
          <w:tcPr>
            <w:tcW w:w="5000" w:type="pct"/>
            <w:gridSpan w:val="5"/>
            <w:shd w:val="clear" w:color="auto" w:fill="F3F3F3"/>
          </w:tcPr>
          <w:p w:rsidR="007D6408" w:rsidRPr="00305956" w:rsidRDefault="007D6408" w:rsidP="007D6408"/>
          <w:p w:rsidR="007D6408" w:rsidRDefault="007D6408" w:rsidP="007D6408">
            <w:pPr>
              <w:rPr>
                <w:b/>
              </w:rPr>
            </w:pPr>
            <w:r>
              <w:rPr>
                <w:b/>
              </w:rPr>
              <w:t>USE CASE-</w:t>
            </w:r>
            <w:r w:rsidR="00682331">
              <w:rPr>
                <w:b/>
              </w:rPr>
              <w:t>009</w:t>
            </w:r>
            <w:r>
              <w:rPr>
                <w:b/>
              </w:rPr>
              <w:t xml:space="preserve"> SPECIFICATION</w:t>
            </w:r>
          </w:p>
          <w:p w:rsidR="007D6408" w:rsidRPr="00305956" w:rsidRDefault="007D6408" w:rsidP="007D6408">
            <w:pPr>
              <w:ind w:left="0"/>
            </w:pPr>
          </w:p>
        </w:tc>
      </w:tr>
      <w:tr w:rsidR="007D6408" w:rsidRPr="00305956" w:rsidTr="007D6408">
        <w:tc>
          <w:tcPr>
            <w:tcW w:w="1389" w:type="pct"/>
            <w:shd w:val="clear" w:color="auto" w:fill="F3F3F3"/>
          </w:tcPr>
          <w:p w:rsidR="007D6408" w:rsidRPr="00B84461" w:rsidRDefault="007D6408" w:rsidP="007D6408">
            <w:r w:rsidRPr="002D61AC">
              <w:rPr>
                <w:b/>
              </w:rPr>
              <w:t>Use-case No.</w:t>
            </w:r>
          </w:p>
        </w:tc>
        <w:tc>
          <w:tcPr>
            <w:tcW w:w="1362" w:type="pct"/>
          </w:tcPr>
          <w:p w:rsidR="007D6408" w:rsidRPr="00305956" w:rsidRDefault="00682331" w:rsidP="007D6408">
            <w:r>
              <w:t>UC-09</w:t>
            </w:r>
          </w:p>
        </w:tc>
        <w:tc>
          <w:tcPr>
            <w:tcW w:w="1065" w:type="pct"/>
            <w:gridSpan w:val="2"/>
            <w:shd w:val="clear" w:color="auto" w:fill="F3F3F3"/>
          </w:tcPr>
          <w:p w:rsidR="007D6408" w:rsidRPr="00396EDC" w:rsidRDefault="007D6408" w:rsidP="007D6408">
            <w:pPr>
              <w:rPr>
                <w:b/>
              </w:rPr>
            </w:pPr>
            <w:r w:rsidRPr="00396EDC">
              <w:rPr>
                <w:b/>
              </w:rPr>
              <w:t>Use-case Version</w:t>
            </w:r>
          </w:p>
        </w:tc>
        <w:tc>
          <w:tcPr>
            <w:tcW w:w="1184" w:type="pct"/>
          </w:tcPr>
          <w:p w:rsidR="007D6408" w:rsidRPr="00305956" w:rsidRDefault="007D6408" w:rsidP="007D6408">
            <w:r w:rsidRPr="00305956">
              <w:t>&lt;1.0&gt;</w:t>
            </w:r>
          </w:p>
        </w:tc>
      </w:tr>
      <w:tr w:rsidR="007D6408" w:rsidRPr="00305956" w:rsidTr="007D6408">
        <w:tc>
          <w:tcPr>
            <w:tcW w:w="1389" w:type="pct"/>
            <w:shd w:val="clear" w:color="auto" w:fill="F3F3F3"/>
          </w:tcPr>
          <w:p w:rsidR="007D6408" w:rsidRPr="00396EDC" w:rsidRDefault="007D6408" w:rsidP="007D6408">
            <w:pPr>
              <w:rPr>
                <w:b/>
              </w:rPr>
            </w:pPr>
            <w:r w:rsidRPr="00396EDC">
              <w:rPr>
                <w:b/>
              </w:rPr>
              <w:t>Use-case Name</w:t>
            </w:r>
          </w:p>
        </w:tc>
        <w:tc>
          <w:tcPr>
            <w:tcW w:w="3611" w:type="pct"/>
            <w:gridSpan w:val="4"/>
          </w:tcPr>
          <w:p w:rsidR="007D6408" w:rsidRPr="00305956" w:rsidRDefault="00682331" w:rsidP="007D6408">
            <w:r>
              <w:t>Update Discount</w:t>
            </w:r>
          </w:p>
        </w:tc>
      </w:tr>
      <w:tr w:rsidR="007D6408" w:rsidRPr="00305956" w:rsidTr="007D6408">
        <w:tc>
          <w:tcPr>
            <w:tcW w:w="1389" w:type="pct"/>
            <w:shd w:val="clear" w:color="auto" w:fill="F3F3F3"/>
          </w:tcPr>
          <w:p w:rsidR="007D6408" w:rsidRPr="00305956" w:rsidRDefault="007D6408" w:rsidP="007D6408">
            <w:r w:rsidRPr="00396EDC">
              <w:rPr>
                <w:b/>
              </w:rPr>
              <w:t>Autho</w:t>
            </w:r>
            <w:r>
              <w:rPr>
                <w:b/>
              </w:rPr>
              <w:t>r</w:t>
            </w:r>
            <w:r w:rsidRPr="00305956">
              <w:t xml:space="preserve"> </w:t>
            </w:r>
          </w:p>
        </w:tc>
        <w:tc>
          <w:tcPr>
            <w:tcW w:w="3611" w:type="pct"/>
            <w:gridSpan w:val="4"/>
          </w:tcPr>
          <w:p w:rsidR="007D6408" w:rsidRPr="00305956" w:rsidRDefault="0048201A" w:rsidP="007D6408">
            <w:r>
              <w:t>Nguyen Ngoc Duc</w:t>
            </w:r>
          </w:p>
        </w:tc>
      </w:tr>
      <w:tr w:rsidR="007D6408" w:rsidRPr="00305956" w:rsidTr="007D6408">
        <w:tc>
          <w:tcPr>
            <w:tcW w:w="1389" w:type="pct"/>
            <w:shd w:val="clear" w:color="auto" w:fill="F3F3F3"/>
          </w:tcPr>
          <w:p w:rsidR="007D6408" w:rsidRPr="00305956" w:rsidRDefault="007D6408" w:rsidP="007D6408">
            <w:r>
              <w:rPr>
                <w:b/>
              </w:rPr>
              <w:t>Date</w:t>
            </w:r>
          </w:p>
        </w:tc>
        <w:tc>
          <w:tcPr>
            <w:tcW w:w="1362" w:type="pct"/>
          </w:tcPr>
          <w:p w:rsidR="007D6408" w:rsidRPr="00305956" w:rsidRDefault="0048201A" w:rsidP="007D6408">
            <w:r>
              <w:t>25/06/2024</w:t>
            </w:r>
          </w:p>
        </w:tc>
        <w:tc>
          <w:tcPr>
            <w:tcW w:w="644" w:type="pct"/>
            <w:shd w:val="clear" w:color="auto" w:fill="F3F3F3"/>
          </w:tcPr>
          <w:p w:rsidR="007D6408" w:rsidRPr="00305956" w:rsidRDefault="007D6408" w:rsidP="007D6408">
            <w:r w:rsidRPr="009277EF">
              <w:rPr>
                <w:b/>
              </w:rPr>
              <w:t>Priori</w:t>
            </w:r>
            <w:r>
              <w:rPr>
                <w:b/>
              </w:rPr>
              <w:t>ty</w:t>
            </w:r>
          </w:p>
        </w:tc>
        <w:tc>
          <w:tcPr>
            <w:tcW w:w="1605" w:type="pct"/>
            <w:gridSpan w:val="2"/>
          </w:tcPr>
          <w:p w:rsidR="007D6408" w:rsidRPr="00305956" w:rsidRDefault="0048201A" w:rsidP="007D6408">
            <w:r>
              <w:t>Normal</w:t>
            </w:r>
          </w:p>
        </w:tc>
      </w:tr>
      <w:tr w:rsidR="007D6408" w:rsidRPr="00305956" w:rsidTr="007D6408">
        <w:tc>
          <w:tcPr>
            <w:tcW w:w="5000" w:type="pct"/>
            <w:gridSpan w:val="5"/>
            <w:shd w:val="clear" w:color="auto" w:fill="FFFFFF"/>
          </w:tcPr>
          <w:p w:rsidR="0048201A" w:rsidRPr="00305956" w:rsidRDefault="0048201A" w:rsidP="0048201A">
            <w:r w:rsidRPr="00BE1B08">
              <w:rPr>
                <w:b/>
              </w:rPr>
              <w:lastRenderedPageBreak/>
              <w:t>Actor</w:t>
            </w:r>
            <w:r>
              <w:rPr>
                <w:b/>
              </w:rPr>
              <w:t>:</w:t>
            </w:r>
          </w:p>
          <w:p w:rsidR="0048201A" w:rsidRPr="00305956" w:rsidRDefault="0048201A" w:rsidP="0048201A">
            <w:r>
              <w:t>Admin</w:t>
            </w:r>
          </w:p>
          <w:p w:rsidR="0048201A" w:rsidRPr="00305956" w:rsidRDefault="0048201A" w:rsidP="0048201A">
            <w:r w:rsidRPr="00383FE9">
              <w:rPr>
                <w:b/>
              </w:rPr>
              <w:t>Summary</w:t>
            </w:r>
            <w:r>
              <w:rPr>
                <w:b/>
              </w:rPr>
              <w:t>:</w:t>
            </w:r>
          </w:p>
          <w:p w:rsidR="0048201A" w:rsidRDefault="0048201A" w:rsidP="0048201A">
            <w:r w:rsidRPr="00305956">
              <w:tab/>
            </w:r>
            <w:r>
              <w:t>D</w:t>
            </w:r>
            <w:r w:rsidRPr="005605FC">
              <w:t xml:space="preserve">escribes the process by which an Admin </w:t>
            </w:r>
            <w:r>
              <w:t>update an</w:t>
            </w:r>
            <w:r w:rsidRPr="005605FC">
              <w:t xml:space="preserve"> offer in the Jewelry Sales System </w:t>
            </w:r>
          </w:p>
          <w:p w:rsidR="0048201A" w:rsidRPr="00305956" w:rsidRDefault="0048201A" w:rsidP="0048201A">
            <w:r w:rsidRPr="00383FE9">
              <w:rPr>
                <w:b/>
              </w:rPr>
              <w:t>Goal</w:t>
            </w:r>
            <w:r>
              <w:rPr>
                <w:b/>
              </w:rPr>
              <w:t>:</w:t>
            </w:r>
          </w:p>
          <w:p w:rsidR="0048201A" w:rsidRPr="00305956" w:rsidRDefault="0048201A" w:rsidP="0048201A">
            <w:pPr>
              <w:rPr>
                <w:b/>
              </w:rPr>
            </w:pPr>
            <w:r w:rsidRPr="00305956">
              <w:tab/>
            </w:r>
            <w:r w:rsidRPr="005605FC">
              <w:t xml:space="preserve">A discount is </w:t>
            </w:r>
            <w:r>
              <w:t>updated</w:t>
            </w:r>
            <w:r w:rsidRPr="005605FC">
              <w:t xml:space="preserve"> and saved in the system</w:t>
            </w:r>
          </w:p>
          <w:p w:rsidR="0048201A" w:rsidRPr="00237D45" w:rsidRDefault="0048201A" w:rsidP="0048201A">
            <w:pPr>
              <w:rPr>
                <w:b/>
              </w:rPr>
            </w:pPr>
            <w:r w:rsidRPr="00237D45">
              <w:rPr>
                <w:b/>
              </w:rPr>
              <w:t>Triggers</w:t>
            </w:r>
          </w:p>
          <w:p w:rsidR="0048201A" w:rsidRPr="00305956" w:rsidRDefault="0048201A" w:rsidP="0048201A">
            <w:r w:rsidRPr="00305956">
              <w:t xml:space="preserve">           </w:t>
            </w:r>
            <w:r w:rsidRPr="005605FC">
              <w:t xml:space="preserve">The Admin decides to </w:t>
            </w:r>
            <w:r>
              <w:t>update</w:t>
            </w:r>
            <w:r w:rsidRPr="005605FC">
              <w:t xml:space="preserve"> a discount offer</w:t>
            </w:r>
            <w:r w:rsidRPr="00305956">
              <w:tab/>
            </w:r>
          </w:p>
          <w:p w:rsidR="0048201A" w:rsidRPr="00237D45" w:rsidRDefault="0048201A" w:rsidP="0048201A">
            <w:pPr>
              <w:rPr>
                <w:b/>
              </w:rPr>
            </w:pPr>
            <w:r w:rsidRPr="00237D45">
              <w:rPr>
                <w:b/>
              </w:rPr>
              <w:t>Preconditions:</w:t>
            </w:r>
          </w:p>
          <w:p w:rsidR="0048201A" w:rsidRPr="00305956" w:rsidRDefault="0048201A" w:rsidP="0048201A">
            <w:r w:rsidRPr="00305956">
              <w:t xml:space="preserve">          </w:t>
            </w:r>
            <w:r>
              <w:t>The Admin must be logged into the Jewelry Sales System with appropriate permissions</w:t>
            </w:r>
          </w:p>
          <w:p w:rsidR="0048201A" w:rsidRPr="00237D45" w:rsidRDefault="0048201A" w:rsidP="0048201A">
            <w:pPr>
              <w:rPr>
                <w:b/>
              </w:rPr>
            </w:pPr>
            <w:r w:rsidRPr="00237D45">
              <w:rPr>
                <w:b/>
              </w:rPr>
              <w:t>Post Conditions:</w:t>
            </w:r>
          </w:p>
          <w:p w:rsidR="0048201A" w:rsidRDefault="0048201A" w:rsidP="0048201A">
            <w:r w:rsidRPr="00305956">
              <w:t xml:space="preserve">          </w:t>
            </w:r>
            <w:r>
              <w:t>A discount is updated and saved in the system.</w:t>
            </w:r>
          </w:p>
          <w:p w:rsidR="005C3DF1" w:rsidRDefault="005C3DF1" w:rsidP="0048201A">
            <w:r w:rsidRPr="00305956">
              <w:t xml:space="preserve">          </w:t>
            </w:r>
            <w:r>
              <w:t xml:space="preserve">The updated discount is immediately </w:t>
            </w:r>
            <w:r w:rsidR="00D858E2">
              <w:t>updated</w:t>
            </w:r>
            <w:r>
              <w:t xml:space="preserve"> for use in new transactions.</w:t>
            </w:r>
          </w:p>
          <w:p w:rsidR="007D6408" w:rsidRPr="00237D45" w:rsidRDefault="007D6408" w:rsidP="007D6408">
            <w:pPr>
              <w:rPr>
                <w:b/>
              </w:rPr>
            </w:pPr>
            <w:r w:rsidRPr="00237D45">
              <w:rPr>
                <w:b/>
              </w:rPr>
              <w:t>Main Success Scenario:</w:t>
            </w:r>
          </w:p>
          <w:p w:rsidR="005C3DF1" w:rsidRDefault="005C3DF1" w:rsidP="00EA0FF9">
            <w:pPr>
              <w:pStyle w:val="ListParagraph"/>
              <w:numPr>
                <w:ilvl w:val="0"/>
                <w:numId w:val="17"/>
              </w:numPr>
            </w:pPr>
            <w:r>
              <w:t>Admin selects the "Update Discount" option from the “Manage Discounts” dashboard.</w:t>
            </w:r>
          </w:p>
          <w:p w:rsidR="007A6E16" w:rsidRDefault="007A6E16" w:rsidP="00EA0FF9">
            <w:pPr>
              <w:pStyle w:val="ListParagraph"/>
              <w:numPr>
                <w:ilvl w:val="0"/>
                <w:numId w:val="17"/>
              </w:numPr>
            </w:pPr>
            <w:r w:rsidRPr="007A6E16">
              <w:t xml:space="preserve">The </w:t>
            </w:r>
            <w:r w:rsidR="00877ABF">
              <w:t xml:space="preserve">Admin </w:t>
            </w:r>
            <w:r w:rsidRPr="007A6E16">
              <w:t>searches for and selects the discount to be updated from a list of existing discounts.</w:t>
            </w:r>
          </w:p>
          <w:p w:rsidR="005C3DF1" w:rsidRDefault="007A6E16" w:rsidP="00EA0FF9">
            <w:pPr>
              <w:pStyle w:val="ListParagraph"/>
              <w:numPr>
                <w:ilvl w:val="0"/>
                <w:numId w:val="17"/>
              </w:numPr>
            </w:pPr>
            <w:r>
              <w:t xml:space="preserve">The </w:t>
            </w:r>
            <w:r w:rsidR="00877ABF">
              <w:t xml:space="preserve">Admin </w:t>
            </w:r>
            <w:r>
              <w:t>updates the necessary discount details, such as the discount rate, eligibility criteria, validity period, and associated products</w:t>
            </w:r>
            <w:r w:rsidR="005C3DF1">
              <w:t>.</w:t>
            </w:r>
          </w:p>
          <w:p w:rsidR="005C3DF1" w:rsidRDefault="007A6E16" w:rsidP="00EA0FF9">
            <w:pPr>
              <w:pStyle w:val="ListParagraph"/>
              <w:numPr>
                <w:ilvl w:val="0"/>
                <w:numId w:val="17"/>
              </w:numPr>
            </w:pPr>
            <w:r>
              <w:t>The system validates the updated discount details to ensure they meet all predefined rules and constraints</w:t>
            </w:r>
            <w:r w:rsidR="005C3DF1">
              <w:t>.</w:t>
            </w:r>
          </w:p>
          <w:p w:rsidR="00877ABF" w:rsidRDefault="00877ABF" w:rsidP="00EA0FF9">
            <w:pPr>
              <w:pStyle w:val="ListParagraph"/>
              <w:numPr>
                <w:ilvl w:val="0"/>
                <w:numId w:val="17"/>
              </w:numPr>
            </w:pPr>
            <w:r>
              <w:t>The Admin reviews the changes and confirms the update.</w:t>
            </w:r>
          </w:p>
          <w:p w:rsidR="00877ABF" w:rsidRDefault="00877ABF" w:rsidP="00EA0FF9">
            <w:pPr>
              <w:pStyle w:val="ListParagraph"/>
              <w:numPr>
                <w:ilvl w:val="0"/>
                <w:numId w:val="17"/>
              </w:numPr>
            </w:pPr>
            <w:r>
              <w:t>The system saves the updated discount details.</w:t>
            </w:r>
          </w:p>
          <w:p w:rsidR="007D6408" w:rsidRPr="00237D45" w:rsidRDefault="00EA09BD" w:rsidP="00877ABF">
            <w:pPr>
              <w:ind w:left="0"/>
              <w:rPr>
                <w:b/>
              </w:rPr>
            </w:pPr>
            <w:r>
              <w:rPr>
                <w:b/>
              </w:rPr>
              <w:t xml:space="preserve">   </w:t>
            </w:r>
            <w:r w:rsidR="007D6408" w:rsidRPr="00237D45">
              <w:rPr>
                <w:b/>
              </w:rPr>
              <w:t xml:space="preserve">Alternative Scenario: </w:t>
            </w:r>
          </w:p>
          <w:p w:rsidR="00EA09BD" w:rsidRDefault="007D6408" w:rsidP="00EA09BD">
            <w:r w:rsidRPr="00305956">
              <w:t xml:space="preserve">          </w:t>
            </w:r>
            <w:r w:rsidR="00EA09BD">
              <w:t>9.1. Invalid Discount Details</w:t>
            </w:r>
          </w:p>
          <w:p w:rsidR="00EA09BD" w:rsidRDefault="00EA09BD" w:rsidP="00EA09BD">
            <w:r w:rsidRPr="00305956">
              <w:t xml:space="preserve">          </w:t>
            </w:r>
            <w:r>
              <w:t>9.1.1. The system notifies the administrator of the invalid details and specifies the errors.</w:t>
            </w:r>
          </w:p>
          <w:p w:rsidR="00EA09BD" w:rsidRDefault="00EA09BD" w:rsidP="00EA09BD">
            <w:r w:rsidRPr="00305956">
              <w:t xml:space="preserve">          </w:t>
            </w:r>
            <w:r>
              <w:t>9.1.2. The administrator corrects the details and resubmits the update.</w:t>
            </w:r>
          </w:p>
          <w:p w:rsidR="00EA09BD" w:rsidRDefault="00EA09BD" w:rsidP="00EA09BD">
            <w:r w:rsidRPr="00305956">
              <w:t xml:space="preserve">          </w:t>
            </w:r>
            <w:r>
              <w:t>9.1.3. The system revalidates the details and proceeds with the update if the corrections are valid.</w:t>
            </w:r>
          </w:p>
          <w:p w:rsidR="00EA09BD" w:rsidRDefault="00EA09BD" w:rsidP="00EA09BD">
            <w:r>
              <w:t xml:space="preserve">          9.2. Discount Not Found</w:t>
            </w:r>
          </w:p>
          <w:p w:rsidR="00EA09BD" w:rsidRDefault="00EA09BD" w:rsidP="00EA09BD">
            <w:r>
              <w:t xml:space="preserve">          9.2.1. The system notifies the administrator that the discount cannot be found.</w:t>
            </w:r>
          </w:p>
          <w:p w:rsidR="00EA09BD" w:rsidRDefault="00EA09BD" w:rsidP="00EA09BD">
            <w:r>
              <w:t xml:space="preserve">          9.2.2. The administrator verifies the discount details and may need to retry the search or check for possible data entry errors.</w:t>
            </w:r>
          </w:p>
          <w:p w:rsidR="007D6408" w:rsidRPr="00305956" w:rsidRDefault="00EA09BD" w:rsidP="00EA09BD">
            <w:r>
              <w:t xml:space="preserve">          9.2.3. If the discount still cannot be found, the administrator may need to create a new discount or contact technical support.</w:t>
            </w:r>
          </w:p>
          <w:p w:rsidR="007D6408" w:rsidRPr="00237D45" w:rsidRDefault="007D6408" w:rsidP="007D6408">
            <w:pPr>
              <w:rPr>
                <w:b/>
              </w:rPr>
            </w:pPr>
            <w:r w:rsidRPr="00237D45">
              <w:rPr>
                <w:b/>
              </w:rPr>
              <w:t>Exceptions:</w:t>
            </w:r>
          </w:p>
          <w:p w:rsidR="00F95CDB" w:rsidRDefault="007D6408" w:rsidP="00F95CDB">
            <w:r w:rsidRPr="00305956">
              <w:t xml:space="preserve">          </w:t>
            </w:r>
            <w:r w:rsidR="00F95CDB">
              <w:t>E9.1. System Error: If there is a system error during the update process, the system will notify the administrator and log the error. The administrator can retry the process or contact technical support.</w:t>
            </w:r>
          </w:p>
          <w:p w:rsidR="007D6408" w:rsidRPr="00305956" w:rsidRDefault="00F95CDB" w:rsidP="00F95CDB">
            <w:r w:rsidRPr="00305956">
              <w:lastRenderedPageBreak/>
              <w:t xml:space="preserve">          </w:t>
            </w:r>
            <w:r>
              <w:t>E9.2. Network Failure: If there is a network failure, the system will save any changes locally and synchronize the update once the network is restored.</w:t>
            </w:r>
          </w:p>
          <w:p w:rsidR="007D6408" w:rsidRPr="00237D45" w:rsidRDefault="007D6408" w:rsidP="007D6408">
            <w:pPr>
              <w:rPr>
                <w:b/>
              </w:rPr>
            </w:pPr>
            <w:r w:rsidRPr="00237D45">
              <w:rPr>
                <w:b/>
              </w:rPr>
              <w:t xml:space="preserve">Relationships: </w:t>
            </w:r>
          </w:p>
          <w:p w:rsidR="00F95CDB" w:rsidRDefault="00F95CDB" w:rsidP="007D6408">
            <w:r>
              <w:t>Extended from: Manage Discounts</w:t>
            </w:r>
            <w:r w:rsidRPr="00305956">
              <w:tab/>
            </w:r>
          </w:p>
          <w:p w:rsidR="007D6408" w:rsidRPr="00237D45" w:rsidRDefault="007D6408" w:rsidP="007D6408">
            <w:pPr>
              <w:rPr>
                <w:b/>
              </w:rPr>
            </w:pPr>
            <w:r w:rsidRPr="00237D45">
              <w:rPr>
                <w:b/>
              </w:rPr>
              <w:t>Business Rules:</w:t>
            </w:r>
          </w:p>
          <w:p w:rsidR="007D6408" w:rsidRPr="00305956" w:rsidRDefault="007D6408" w:rsidP="007D6408">
            <w:r w:rsidRPr="00305956">
              <w:t xml:space="preserve">       </w:t>
            </w:r>
            <w:r w:rsidR="006922A9">
              <w:t>BR-02</w:t>
            </w:r>
          </w:p>
        </w:tc>
      </w:tr>
    </w:tbl>
    <w:p w:rsidR="007D6408" w:rsidRPr="00D65EC8" w:rsidRDefault="007D6408" w:rsidP="007D6408">
      <w:pPr>
        <w:pStyle w:val="Caption"/>
        <w:jc w:val="left"/>
      </w:pPr>
    </w:p>
    <w:p w:rsidR="007D6408" w:rsidRDefault="003214BA" w:rsidP="007D6408">
      <w:pPr>
        <w:pStyle w:val="Heading2"/>
      </w:pPr>
      <w:r w:rsidRPr="003214BA">
        <w:t>Delete Discount</w:t>
      </w:r>
    </w:p>
    <w:p w:rsidR="007D6408" w:rsidRDefault="007D6408" w:rsidP="007D640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7D6408" w:rsidRPr="00305956" w:rsidTr="007D6408">
        <w:tc>
          <w:tcPr>
            <w:tcW w:w="5000" w:type="pct"/>
            <w:gridSpan w:val="5"/>
            <w:shd w:val="clear" w:color="auto" w:fill="F3F3F3"/>
          </w:tcPr>
          <w:p w:rsidR="007D6408" w:rsidRPr="00305956" w:rsidRDefault="007D6408" w:rsidP="007D6408"/>
          <w:p w:rsidR="007D6408" w:rsidRDefault="007D6408" w:rsidP="007D6408">
            <w:pPr>
              <w:rPr>
                <w:b/>
              </w:rPr>
            </w:pPr>
            <w:r>
              <w:rPr>
                <w:b/>
              </w:rPr>
              <w:t>USE CASE-</w:t>
            </w:r>
            <w:r w:rsidR="00010522">
              <w:rPr>
                <w:b/>
              </w:rPr>
              <w:t>10</w:t>
            </w:r>
            <w:r>
              <w:rPr>
                <w:b/>
              </w:rPr>
              <w:t xml:space="preserve"> SPECIFICATION</w:t>
            </w:r>
          </w:p>
          <w:p w:rsidR="007D6408" w:rsidRPr="00305956" w:rsidRDefault="007D6408" w:rsidP="007D6408">
            <w:pPr>
              <w:ind w:left="0"/>
            </w:pPr>
          </w:p>
        </w:tc>
      </w:tr>
      <w:tr w:rsidR="007D6408" w:rsidRPr="00305956" w:rsidTr="007D6408">
        <w:tc>
          <w:tcPr>
            <w:tcW w:w="1389" w:type="pct"/>
            <w:shd w:val="clear" w:color="auto" w:fill="F3F3F3"/>
          </w:tcPr>
          <w:p w:rsidR="007D6408" w:rsidRPr="00B84461" w:rsidRDefault="007D6408" w:rsidP="007D6408">
            <w:r w:rsidRPr="002D61AC">
              <w:rPr>
                <w:b/>
              </w:rPr>
              <w:t>Use-case No.</w:t>
            </w:r>
          </w:p>
        </w:tc>
        <w:tc>
          <w:tcPr>
            <w:tcW w:w="1362" w:type="pct"/>
          </w:tcPr>
          <w:p w:rsidR="007D6408" w:rsidRPr="00305956" w:rsidRDefault="003214BA" w:rsidP="007D6408">
            <w:r>
              <w:t>UC-10</w:t>
            </w:r>
          </w:p>
        </w:tc>
        <w:tc>
          <w:tcPr>
            <w:tcW w:w="1065" w:type="pct"/>
            <w:gridSpan w:val="2"/>
            <w:shd w:val="clear" w:color="auto" w:fill="F3F3F3"/>
          </w:tcPr>
          <w:p w:rsidR="007D6408" w:rsidRPr="00396EDC" w:rsidRDefault="007D6408" w:rsidP="007D6408">
            <w:pPr>
              <w:rPr>
                <w:b/>
              </w:rPr>
            </w:pPr>
            <w:r w:rsidRPr="00396EDC">
              <w:rPr>
                <w:b/>
              </w:rPr>
              <w:t>Use-case Version</w:t>
            </w:r>
          </w:p>
        </w:tc>
        <w:tc>
          <w:tcPr>
            <w:tcW w:w="1184" w:type="pct"/>
          </w:tcPr>
          <w:p w:rsidR="007D6408" w:rsidRPr="00305956" w:rsidRDefault="007D6408" w:rsidP="007D6408">
            <w:r w:rsidRPr="00305956">
              <w:t>&lt;1.0&gt;</w:t>
            </w:r>
          </w:p>
        </w:tc>
      </w:tr>
      <w:tr w:rsidR="007D6408" w:rsidRPr="00305956" w:rsidTr="007D6408">
        <w:tc>
          <w:tcPr>
            <w:tcW w:w="1389" w:type="pct"/>
            <w:shd w:val="clear" w:color="auto" w:fill="F3F3F3"/>
          </w:tcPr>
          <w:p w:rsidR="007D6408" w:rsidRPr="00396EDC" w:rsidRDefault="007D6408" w:rsidP="007D6408">
            <w:pPr>
              <w:rPr>
                <w:b/>
              </w:rPr>
            </w:pPr>
            <w:r w:rsidRPr="00396EDC">
              <w:rPr>
                <w:b/>
              </w:rPr>
              <w:t>Use-case Name</w:t>
            </w:r>
          </w:p>
        </w:tc>
        <w:tc>
          <w:tcPr>
            <w:tcW w:w="3611" w:type="pct"/>
            <w:gridSpan w:val="4"/>
          </w:tcPr>
          <w:p w:rsidR="007D6408" w:rsidRPr="00305956" w:rsidRDefault="003214BA" w:rsidP="007D6408">
            <w:r>
              <w:t>Delete Discount</w:t>
            </w:r>
          </w:p>
        </w:tc>
      </w:tr>
      <w:tr w:rsidR="007D6408" w:rsidRPr="00305956" w:rsidTr="007D6408">
        <w:tc>
          <w:tcPr>
            <w:tcW w:w="1389" w:type="pct"/>
            <w:shd w:val="clear" w:color="auto" w:fill="F3F3F3"/>
          </w:tcPr>
          <w:p w:rsidR="007D6408" w:rsidRPr="00305956" w:rsidRDefault="007D6408" w:rsidP="007D6408">
            <w:r w:rsidRPr="00396EDC">
              <w:rPr>
                <w:b/>
              </w:rPr>
              <w:t>Autho</w:t>
            </w:r>
            <w:r>
              <w:rPr>
                <w:b/>
              </w:rPr>
              <w:t>r</w:t>
            </w:r>
            <w:r w:rsidRPr="00305956">
              <w:t xml:space="preserve"> </w:t>
            </w:r>
          </w:p>
        </w:tc>
        <w:tc>
          <w:tcPr>
            <w:tcW w:w="3611" w:type="pct"/>
            <w:gridSpan w:val="4"/>
          </w:tcPr>
          <w:p w:rsidR="007D6408" w:rsidRPr="00305956" w:rsidRDefault="001707BA" w:rsidP="007D6408">
            <w:r>
              <w:t>Nguyen Ngoc Duc</w:t>
            </w:r>
          </w:p>
        </w:tc>
      </w:tr>
      <w:tr w:rsidR="007D6408" w:rsidRPr="00305956" w:rsidTr="007D6408">
        <w:tc>
          <w:tcPr>
            <w:tcW w:w="1389" w:type="pct"/>
            <w:shd w:val="clear" w:color="auto" w:fill="F3F3F3"/>
          </w:tcPr>
          <w:p w:rsidR="007D6408" w:rsidRPr="00305956" w:rsidRDefault="007D6408" w:rsidP="007D6408">
            <w:r>
              <w:rPr>
                <w:b/>
              </w:rPr>
              <w:t>Date</w:t>
            </w:r>
          </w:p>
        </w:tc>
        <w:tc>
          <w:tcPr>
            <w:tcW w:w="1362" w:type="pct"/>
          </w:tcPr>
          <w:p w:rsidR="007D6408" w:rsidRPr="00305956" w:rsidRDefault="001707BA" w:rsidP="007D6408">
            <w:r>
              <w:t>25/06/2024</w:t>
            </w:r>
          </w:p>
        </w:tc>
        <w:tc>
          <w:tcPr>
            <w:tcW w:w="644" w:type="pct"/>
            <w:shd w:val="clear" w:color="auto" w:fill="F3F3F3"/>
          </w:tcPr>
          <w:p w:rsidR="007D6408" w:rsidRPr="00305956" w:rsidRDefault="007D6408" w:rsidP="007D6408">
            <w:r w:rsidRPr="009277EF">
              <w:rPr>
                <w:b/>
              </w:rPr>
              <w:t>Priori</w:t>
            </w:r>
            <w:r>
              <w:rPr>
                <w:b/>
              </w:rPr>
              <w:t>ty</w:t>
            </w:r>
          </w:p>
        </w:tc>
        <w:tc>
          <w:tcPr>
            <w:tcW w:w="1605" w:type="pct"/>
            <w:gridSpan w:val="2"/>
          </w:tcPr>
          <w:p w:rsidR="007D6408" w:rsidRPr="00305956" w:rsidRDefault="001707BA" w:rsidP="007D6408">
            <w:r>
              <w:t>Normal</w:t>
            </w:r>
          </w:p>
        </w:tc>
      </w:tr>
      <w:tr w:rsidR="007D6408" w:rsidRPr="00305956" w:rsidTr="007D6408">
        <w:tc>
          <w:tcPr>
            <w:tcW w:w="5000" w:type="pct"/>
            <w:gridSpan w:val="5"/>
            <w:shd w:val="clear" w:color="auto" w:fill="FFFFFF"/>
          </w:tcPr>
          <w:p w:rsidR="007D6408" w:rsidRPr="00305956" w:rsidRDefault="007D6408" w:rsidP="007D6408">
            <w:r w:rsidRPr="00BE1B08">
              <w:rPr>
                <w:b/>
              </w:rPr>
              <w:t>Actor</w:t>
            </w:r>
            <w:r>
              <w:rPr>
                <w:b/>
              </w:rPr>
              <w:t>:</w:t>
            </w:r>
          </w:p>
          <w:p w:rsidR="007D6408" w:rsidRPr="00305956" w:rsidRDefault="001707BA" w:rsidP="007D6408">
            <w:r>
              <w:t>Admin</w:t>
            </w:r>
          </w:p>
          <w:p w:rsidR="007D6408" w:rsidRPr="00305956" w:rsidRDefault="007D6408" w:rsidP="007D6408">
            <w:r w:rsidRPr="00383FE9">
              <w:rPr>
                <w:b/>
              </w:rPr>
              <w:t>Summary</w:t>
            </w:r>
            <w:r>
              <w:rPr>
                <w:b/>
              </w:rPr>
              <w:t>:</w:t>
            </w:r>
          </w:p>
          <w:p w:rsidR="007D6408" w:rsidRPr="00305956" w:rsidRDefault="007D6408" w:rsidP="007D6408">
            <w:pPr>
              <w:rPr>
                <w:b/>
              </w:rPr>
            </w:pPr>
            <w:r w:rsidRPr="00305956">
              <w:tab/>
            </w:r>
            <w:r w:rsidR="001707BA">
              <w:t>Describes the process by which an administrator removes an existing discount from the Jewelry Sales System</w:t>
            </w:r>
          </w:p>
          <w:p w:rsidR="007D6408" w:rsidRPr="00305956" w:rsidRDefault="007D6408" w:rsidP="007D6408">
            <w:r w:rsidRPr="00383FE9">
              <w:rPr>
                <w:b/>
              </w:rPr>
              <w:t>Goal</w:t>
            </w:r>
            <w:r>
              <w:rPr>
                <w:b/>
              </w:rPr>
              <w:t>:</w:t>
            </w:r>
          </w:p>
          <w:p w:rsidR="007D6408" w:rsidRPr="00305956" w:rsidRDefault="007D6408" w:rsidP="007D6408">
            <w:pPr>
              <w:rPr>
                <w:b/>
              </w:rPr>
            </w:pPr>
            <w:r w:rsidRPr="00305956">
              <w:tab/>
            </w:r>
            <w:r w:rsidR="001707BA" w:rsidRPr="001707BA">
              <w:t>The selected discount is removed from the system</w:t>
            </w:r>
          </w:p>
          <w:p w:rsidR="007D6408" w:rsidRPr="00237D45" w:rsidRDefault="007D6408" w:rsidP="007D6408">
            <w:pPr>
              <w:rPr>
                <w:b/>
              </w:rPr>
            </w:pPr>
            <w:r w:rsidRPr="00237D45">
              <w:rPr>
                <w:b/>
              </w:rPr>
              <w:t>Triggers</w:t>
            </w:r>
          </w:p>
          <w:p w:rsidR="007D6408" w:rsidRPr="00305956" w:rsidRDefault="007D6408" w:rsidP="007D6408">
            <w:r w:rsidRPr="00305956">
              <w:t xml:space="preserve">           </w:t>
            </w:r>
            <w:r w:rsidR="001707BA" w:rsidRPr="001707BA">
              <w:t>The administrator initiates the process to delete a discount, often in response to expired promotions, changes in business strategies, or the need to correct erroneous discount entries</w:t>
            </w:r>
            <w:r w:rsidRPr="00305956">
              <w:tab/>
            </w:r>
          </w:p>
          <w:p w:rsidR="007D6408" w:rsidRPr="00237D45" w:rsidRDefault="007D6408" w:rsidP="007D6408">
            <w:pPr>
              <w:rPr>
                <w:b/>
              </w:rPr>
            </w:pPr>
            <w:r w:rsidRPr="00237D45">
              <w:rPr>
                <w:b/>
              </w:rPr>
              <w:t>Preconditions:</w:t>
            </w:r>
          </w:p>
          <w:p w:rsidR="007D6408" w:rsidRPr="00305956" w:rsidRDefault="007D6408" w:rsidP="00121837">
            <w:r w:rsidRPr="00305956">
              <w:t xml:space="preserve">          </w:t>
            </w:r>
            <w:r w:rsidR="00121837">
              <w:t>The Admin must be logged into the Jewelry Sales System with appropriate permissions</w:t>
            </w:r>
          </w:p>
          <w:p w:rsidR="007D6408" w:rsidRPr="00237D45" w:rsidRDefault="007D6408" w:rsidP="007D6408">
            <w:pPr>
              <w:rPr>
                <w:b/>
              </w:rPr>
            </w:pPr>
            <w:r w:rsidRPr="00237D45">
              <w:rPr>
                <w:b/>
              </w:rPr>
              <w:t>Post Conditions:</w:t>
            </w:r>
          </w:p>
          <w:p w:rsidR="00121837" w:rsidRDefault="007D6408" w:rsidP="00121837">
            <w:r w:rsidRPr="00305956">
              <w:t xml:space="preserve">          </w:t>
            </w:r>
            <w:r w:rsidR="00121837">
              <w:t>The selected discount is removed from the system.</w:t>
            </w:r>
          </w:p>
          <w:p w:rsidR="00121837" w:rsidRDefault="00121837" w:rsidP="00121837">
            <w:r w:rsidRPr="00305956">
              <w:t xml:space="preserve">          </w:t>
            </w:r>
            <w:r>
              <w:t>The discount is no longer available for application in new transactions.</w:t>
            </w:r>
          </w:p>
          <w:p w:rsidR="007D6408" w:rsidRPr="00237D45" w:rsidRDefault="007D6408" w:rsidP="00121837">
            <w:pPr>
              <w:rPr>
                <w:b/>
              </w:rPr>
            </w:pPr>
            <w:r w:rsidRPr="00237D45">
              <w:rPr>
                <w:b/>
              </w:rPr>
              <w:lastRenderedPageBreak/>
              <w:t>Main Success Scenario:</w:t>
            </w:r>
          </w:p>
          <w:p w:rsidR="00D93B33" w:rsidRDefault="00D93B33" w:rsidP="00EA0FF9">
            <w:pPr>
              <w:pStyle w:val="ListParagraph"/>
              <w:numPr>
                <w:ilvl w:val="0"/>
                <w:numId w:val="18"/>
              </w:numPr>
            </w:pPr>
            <w:r>
              <w:t>Admin selects the "</w:t>
            </w:r>
            <w:r w:rsidR="0080780D">
              <w:t>Delete</w:t>
            </w:r>
            <w:r>
              <w:t xml:space="preserve"> Discount" option from the “Manage Discounts” dashboard.</w:t>
            </w:r>
          </w:p>
          <w:p w:rsidR="00D93B33" w:rsidRDefault="00D93B33" w:rsidP="00EA0FF9">
            <w:pPr>
              <w:pStyle w:val="ListParagraph"/>
              <w:numPr>
                <w:ilvl w:val="0"/>
                <w:numId w:val="18"/>
              </w:numPr>
            </w:pPr>
            <w:r w:rsidRPr="007A6E16">
              <w:t xml:space="preserve">The </w:t>
            </w:r>
            <w:r>
              <w:t xml:space="preserve">Admin </w:t>
            </w:r>
            <w:r w:rsidRPr="007A6E16">
              <w:t xml:space="preserve">searches for and selects the discount to be </w:t>
            </w:r>
            <w:r w:rsidR="0080780D">
              <w:t>deleted</w:t>
            </w:r>
            <w:r w:rsidRPr="007A6E16">
              <w:t xml:space="preserve"> from a list of existing discounts.</w:t>
            </w:r>
          </w:p>
          <w:p w:rsidR="0080780D" w:rsidRDefault="0080780D" w:rsidP="00EA0FF9">
            <w:pPr>
              <w:pStyle w:val="ListParagraph"/>
              <w:numPr>
                <w:ilvl w:val="0"/>
                <w:numId w:val="18"/>
              </w:numPr>
            </w:pPr>
            <w:r>
              <w:t>The Admin reviews the changes and confirms the update.</w:t>
            </w:r>
          </w:p>
          <w:p w:rsidR="0080780D" w:rsidRDefault="0080780D" w:rsidP="00EA0FF9">
            <w:pPr>
              <w:pStyle w:val="ListParagraph"/>
              <w:numPr>
                <w:ilvl w:val="0"/>
                <w:numId w:val="18"/>
              </w:numPr>
            </w:pPr>
            <w:r w:rsidRPr="0080780D">
              <w:t xml:space="preserve">The </w:t>
            </w:r>
            <w:r>
              <w:t xml:space="preserve">Admin </w:t>
            </w:r>
            <w:r w:rsidRPr="0080780D">
              <w:t>confirms the deletion of the discount</w:t>
            </w:r>
          </w:p>
          <w:p w:rsidR="00D93B33" w:rsidRDefault="0080780D" w:rsidP="00EA0FF9">
            <w:pPr>
              <w:pStyle w:val="ListParagraph"/>
              <w:numPr>
                <w:ilvl w:val="0"/>
                <w:numId w:val="18"/>
              </w:numPr>
            </w:pPr>
            <w:r w:rsidRPr="0080780D">
              <w:t>The system removes the discount from the database</w:t>
            </w:r>
            <w:r w:rsidR="00D93B33">
              <w:t>.</w:t>
            </w:r>
          </w:p>
          <w:p w:rsidR="007D6408" w:rsidRPr="00237D45" w:rsidRDefault="007D6408" w:rsidP="007D6408">
            <w:pPr>
              <w:rPr>
                <w:b/>
              </w:rPr>
            </w:pPr>
            <w:r w:rsidRPr="00237D45">
              <w:rPr>
                <w:b/>
              </w:rPr>
              <w:t xml:space="preserve">Alternative Scenario: </w:t>
            </w:r>
          </w:p>
          <w:p w:rsidR="00AA082F" w:rsidRDefault="007D6408" w:rsidP="00AA082F">
            <w:r w:rsidRPr="00305956">
              <w:t xml:space="preserve">          </w:t>
            </w:r>
            <w:r w:rsidR="00B62278">
              <w:t>1</w:t>
            </w:r>
            <w:r w:rsidR="001A4D12">
              <w:t>0</w:t>
            </w:r>
            <w:r w:rsidR="00AA082F">
              <w:t>.</w:t>
            </w:r>
            <w:r w:rsidR="00B62278">
              <w:t>1</w:t>
            </w:r>
            <w:r w:rsidR="00AA082F">
              <w:t>. Deletion Cancelled</w:t>
            </w:r>
          </w:p>
          <w:p w:rsidR="00AA082F" w:rsidRDefault="00B62278" w:rsidP="00AA082F">
            <w:r w:rsidRPr="00305956">
              <w:t xml:space="preserve">          </w:t>
            </w:r>
            <w:r>
              <w:t>1</w:t>
            </w:r>
            <w:r w:rsidR="001A4D12">
              <w:t>0</w:t>
            </w:r>
            <w:r>
              <w:t xml:space="preserve">.1.1. </w:t>
            </w:r>
            <w:r w:rsidR="00AA082F">
              <w:t>The administrator cancels the deletion process.</w:t>
            </w:r>
          </w:p>
          <w:p w:rsidR="00AA082F" w:rsidRDefault="00B62278" w:rsidP="00AA082F">
            <w:r w:rsidRPr="00305956">
              <w:t xml:space="preserve">          </w:t>
            </w:r>
            <w:r>
              <w:t>1</w:t>
            </w:r>
            <w:r w:rsidR="001A4D12">
              <w:t>0</w:t>
            </w:r>
            <w:r>
              <w:t>.1.2.</w:t>
            </w:r>
            <w:r w:rsidR="00AA082F">
              <w:t>The system retains the discount in the database.</w:t>
            </w:r>
          </w:p>
          <w:p w:rsidR="007D6408" w:rsidRPr="00305956" w:rsidRDefault="00B62278" w:rsidP="00AA082F">
            <w:r w:rsidRPr="00305956">
              <w:t xml:space="preserve">          </w:t>
            </w:r>
            <w:r>
              <w:t>1</w:t>
            </w:r>
            <w:r w:rsidR="001A4D12">
              <w:t>0</w:t>
            </w:r>
            <w:r>
              <w:t xml:space="preserve">.1.3. </w:t>
            </w:r>
            <w:r w:rsidR="00AA082F">
              <w:t>The administrator is returned to the previous menu or discount management screen.</w:t>
            </w:r>
          </w:p>
          <w:p w:rsidR="007D6408" w:rsidRPr="00237D45" w:rsidRDefault="007D6408" w:rsidP="007D6408">
            <w:pPr>
              <w:rPr>
                <w:b/>
              </w:rPr>
            </w:pPr>
            <w:r w:rsidRPr="00237D45">
              <w:rPr>
                <w:b/>
              </w:rPr>
              <w:t>Exceptions:</w:t>
            </w:r>
          </w:p>
          <w:p w:rsidR="00B62278" w:rsidRDefault="007D6408" w:rsidP="00B62278">
            <w:r w:rsidRPr="00305956">
              <w:t xml:space="preserve">          </w:t>
            </w:r>
            <w:r w:rsidR="00B62278">
              <w:t>E1</w:t>
            </w:r>
            <w:r w:rsidR="001A4D12">
              <w:t>0</w:t>
            </w:r>
            <w:r w:rsidR="00B62278">
              <w:t>.1. System Error: If there is a system error during the deletion process, the system will notify the administrator and log the error. The administrator can retry the process or contact technical support.</w:t>
            </w:r>
          </w:p>
          <w:p w:rsidR="00B62278" w:rsidRDefault="00B62278" w:rsidP="00B62278">
            <w:r w:rsidRPr="00305956">
              <w:t xml:space="preserve">          </w:t>
            </w:r>
            <w:r>
              <w:t>E1</w:t>
            </w:r>
            <w:r w:rsidR="001A4D12">
              <w:t>0</w:t>
            </w:r>
            <w:r>
              <w:t>.2. Network Failure: If there is a network failure, the system will save the deletion action locally and synchronize once the network is restored.</w:t>
            </w:r>
          </w:p>
          <w:p w:rsidR="007D6408" w:rsidRPr="00237D45" w:rsidRDefault="007D6408" w:rsidP="00B62278">
            <w:pPr>
              <w:rPr>
                <w:b/>
              </w:rPr>
            </w:pPr>
            <w:r w:rsidRPr="00237D45">
              <w:rPr>
                <w:b/>
              </w:rPr>
              <w:t xml:space="preserve">Relationships: </w:t>
            </w:r>
          </w:p>
          <w:p w:rsidR="0024208C" w:rsidRPr="00305956" w:rsidRDefault="0024208C" w:rsidP="0024208C">
            <w:r>
              <w:t>Extended from: Manage Discounts</w:t>
            </w:r>
            <w:r w:rsidRPr="00305956">
              <w:tab/>
            </w:r>
          </w:p>
          <w:p w:rsidR="007D6408" w:rsidRPr="00237D45" w:rsidRDefault="007D6408" w:rsidP="007D6408">
            <w:pPr>
              <w:rPr>
                <w:b/>
              </w:rPr>
            </w:pPr>
            <w:r w:rsidRPr="00237D45">
              <w:rPr>
                <w:b/>
              </w:rPr>
              <w:t>Business Rules:</w:t>
            </w:r>
          </w:p>
          <w:p w:rsidR="007D6408" w:rsidRPr="00305956" w:rsidRDefault="007D6408" w:rsidP="00B62278">
            <w:r w:rsidRPr="00305956">
              <w:t xml:space="preserve">       </w:t>
            </w:r>
            <w:r w:rsidR="006922A9">
              <w:t xml:space="preserve">BR-01, </w:t>
            </w:r>
            <w:r w:rsidR="006922A9">
              <w:t>BR-02</w:t>
            </w:r>
          </w:p>
        </w:tc>
      </w:tr>
    </w:tbl>
    <w:p w:rsidR="007D6408" w:rsidRPr="00D65EC8" w:rsidRDefault="007D6408" w:rsidP="007D6408">
      <w:pPr>
        <w:pStyle w:val="Caption"/>
      </w:pPr>
    </w:p>
    <w:p w:rsidR="007D6408" w:rsidRDefault="0024208C" w:rsidP="007D6408">
      <w:pPr>
        <w:pStyle w:val="Heading2"/>
      </w:pPr>
      <w:r>
        <w:t xml:space="preserve">Create Refund Policy </w:t>
      </w:r>
      <w:r w:rsidR="007D6408">
        <w:t xml:space="preserve"> </w:t>
      </w:r>
    </w:p>
    <w:p w:rsidR="007D6408" w:rsidRDefault="007D6408" w:rsidP="007D640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7D6408" w:rsidRPr="00305956" w:rsidTr="0016613B">
        <w:tc>
          <w:tcPr>
            <w:tcW w:w="5000" w:type="pct"/>
            <w:gridSpan w:val="5"/>
            <w:shd w:val="clear" w:color="auto" w:fill="F3F3F3"/>
          </w:tcPr>
          <w:p w:rsidR="007D6408" w:rsidRPr="00305956" w:rsidRDefault="007D6408" w:rsidP="007D6408"/>
          <w:p w:rsidR="007D6408" w:rsidRDefault="007D6408" w:rsidP="007D6408">
            <w:pPr>
              <w:rPr>
                <w:b/>
              </w:rPr>
            </w:pPr>
            <w:r>
              <w:rPr>
                <w:b/>
              </w:rPr>
              <w:t>USE CASE-</w:t>
            </w:r>
            <w:r w:rsidR="00010522">
              <w:rPr>
                <w:b/>
              </w:rPr>
              <w:t>11</w:t>
            </w:r>
            <w:r>
              <w:rPr>
                <w:b/>
              </w:rPr>
              <w:t xml:space="preserve"> SPECIFICATION</w:t>
            </w:r>
          </w:p>
          <w:p w:rsidR="007D6408" w:rsidRPr="00305956" w:rsidRDefault="007D6408" w:rsidP="007D6408">
            <w:pPr>
              <w:ind w:left="0"/>
            </w:pPr>
          </w:p>
        </w:tc>
      </w:tr>
      <w:tr w:rsidR="007D6408" w:rsidRPr="00305956" w:rsidTr="0016613B">
        <w:tc>
          <w:tcPr>
            <w:tcW w:w="1389" w:type="pct"/>
            <w:shd w:val="clear" w:color="auto" w:fill="F3F3F3"/>
          </w:tcPr>
          <w:p w:rsidR="007D6408" w:rsidRPr="00B84461" w:rsidRDefault="007D6408" w:rsidP="007D6408">
            <w:r w:rsidRPr="002D61AC">
              <w:rPr>
                <w:b/>
              </w:rPr>
              <w:t>Use-case No.</w:t>
            </w:r>
          </w:p>
        </w:tc>
        <w:tc>
          <w:tcPr>
            <w:tcW w:w="1362" w:type="pct"/>
          </w:tcPr>
          <w:p w:rsidR="007D6408" w:rsidRPr="00305956" w:rsidRDefault="0024208C" w:rsidP="007D6408">
            <w:r>
              <w:t>UC-11</w:t>
            </w:r>
          </w:p>
        </w:tc>
        <w:tc>
          <w:tcPr>
            <w:tcW w:w="1065" w:type="pct"/>
            <w:gridSpan w:val="2"/>
            <w:shd w:val="clear" w:color="auto" w:fill="F3F3F3"/>
          </w:tcPr>
          <w:p w:rsidR="007D6408" w:rsidRPr="00396EDC" w:rsidRDefault="007D6408" w:rsidP="007D6408">
            <w:pPr>
              <w:rPr>
                <w:b/>
              </w:rPr>
            </w:pPr>
            <w:r w:rsidRPr="00396EDC">
              <w:rPr>
                <w:b/>
              </w:rPr>
              <w:t>Use-case Version</w:t>
            </w:r>
          </w:p>
        </w:tc>
        <w:tc>
          <w:tcPr>
            <w:tcW w:w="1184" w:type="pct"/>
          </w:tcPr>
          <w:p w:rsidR="007D6408" w:rsidRPr="00305956" w:rsidRDefault="007D6408" w:rsidP="007D6408">
            <w:r w:rsidRPr="00305956">
              <w:t>&lt;1.0&gt;</w:t>
            </w:r>
          </w:p>
        </w:tc>
      </w:tr>
      <w:tr w:rsidR="007D6408" w:rsidRPr="00305956" w:rsidTr="0016613B">
        <w:tc>
          <w:tcPr>
            <w:tcW w:w="1389" w:type="pct"/>
            <w:shd w:val="clear" w:color="auto" w:fill="F3F3F3"/>
          </w:tcPr>
          <w:p w:rsidR="007D6408" w:rsidRPr="00396EDC" w:rsidRDefault="007D6408" w:rsidP="007D6408">
            <w:pPr>
              <w:rPr>
                <w:b/>
              </w:rPr>
            </w:pPr>
            <w:r w:rsidRPr="00396EDC">
              <w:rPr>
                <w:b/>
              </w:rPr>
              <w:t>Use-case Name</w:t>
            </w:r>
          </w:p>
        </w:tc>
        <w:tc>
          <w:tcPr>
            <w:tcW w:w="3611" w:type="pct"/>
            <w:gridSpan w:val="4"/>
          </w:tcPr>
          <w:p w:rsidR="007D6408" w:rsidRPr="00305956" w:rsidRDefault="0024208C" w:rsidP="007D6408">
            <w:r w:rsidRPr="0024208C">
              <w:t xml:space="preserve">Create Refund Policy  </w:t>
            </w:r>
          </w:p>
        </w:tc>
      </w:tr>
      <w:tr w:rsidR="007D6408" w:rsidRPr="00305956" w:rsidTr="0016613B">
        <w:tc>
          <w:tcPr>
            <w:tcW w:w="1389" w:type="pct"/>
            <w:shd w:val="clear" w:color="auto" w:fill="F3F3F3"/>
          </w:tcPr>
          <w:p w:rsidR="007D6408" w:rsidRPr="00305956" w:rsidRDefault="007D6408" w:rsidP="007D6408">
            <w:r w:rsidRPr="00396EDC">
              <w:rPr>
                <w:b/>
              </w:rPr>
              <w:t>Autho</w:t>
            </w:r>
            <w:r>
              <w:rPr>
                <w:b/>
              </w:rPr>
              <w:t>r</w:t>
            </w:r>
            <w:r w:rsidRPr="00305956">
              <w:t xml:space="preserve"> </w:t>
            </w:r>
          </w:p>
        </w:tc>
        <w:tc>
          <w:tcPr>
            <w:tcW w:w="3611" w:type="pct"/>
            <w:gridSpan w:val="4"/>
          </w:tcPr>
          <w:p w:rsidR="007D6408" w:rsidRPr="00305956" w:rsidRDefault="0024208C" w:rsidP="007D6408">
            <w:r>
              <w:t>Nguyen Ngoc Duc</w:t>
            </w:r>
          </w:p>
        </w:tc>
      </w:tr>
      <w:tr w:rsidR="007D6408" w:rsidRPr="00305956" w:rsidTr="0016613B">
        <w:tc>
          <w:tcPr>
            <w:tcW w:w="1389" w:type="pct"/>
            <w:shd w:val="clear" w:color="auto" w:fill="F3F3F3"/>
          </w:tcPr>
          <w:p w:rsidR="007D6408" w:rsidRPr="00305956" w:rsidRDefault="007D6408" w:rsidP="007D6408">
            <w:r>
              <w:rPr>
                <w:b/>
              </w:rPr>
              <w:t>Date</w:t>
            </w:r>
          </w:p>
        </w:tc>
        <w:tc>
          <w:tcPr>
            <w:tcW w:w="1362" w:type="pct"/>
          </w:tcPr>
          <w:p w:rsidR="007D6408" w:rsidRPr="00305956" w:rsidRDefault="0024208C" w:rsidP="007D6408">
            <w:r>
              <w:t>28/06/2024</w:t>
            </w:r>
          </w:p>
        </w:tc>
        <w:tc>
          <w:tcPr>
            <w:tcW w:w="644" w:type="pct"/>
            <w:shd w:val="clear" w:color="auto" w:fill="F3F3F3"/>
          </w:tcPr>
          <w:p w:rsidR="007D6408" w:rsidRPr="00305956" w:rsidRDefault="007D6408" w:rsidP="007D6408">
            <w:r w:rsidRPr="009277EF">
              <w:rPr>
                <w:b/>
              </w:rPr>
              <w:t>Priori</w:t>
            </w:r>
            <w:r>
              <w:rPr>
                <w:b/>
              </w:rPr>
              <w:t>ty</w:t>
            </w:r>
          </w:p>
        </w:tc>
        <w:tc>
          <w:tcPr>
            <w:tcW w:w="1605" w:type="pct"/>
            <w:gridSpan w:val="2"/>
          </w:tcPr>
          <w:p w:rsidR="007D6408" w:rsidRPr="00305956" w:rsidRDefault="0024208C" w:rsidP="007D6408">
            <w:r>
              <w:t>Normal</w:t>
            </w:r>
          </w:p>
        </w:tc>
      </w:tr>
      <w:tr w:rsidR="007D6408" w:rsidRPr="00305956" w:rsidTr="0016613B">
        <w:tc>
          <w:tcPr>
            <w:tcW w:w="5000" w:type="pct"/>
            <w:gridSpan w:val="5"/>
            <w:shd w:val="clear" w:color="auto" w:fill="FFFFFF"/>
          </w:tcPr>
          <w:p w:rsidR="007D6408" w:rsidRPr="00305956" w:rsidRDefault="007D6408" w:rsidP="007D6408">
            <w:r w:rsidRPr="00BE1B08">
              <w:rPr>
                <w:b/>
              </w:rPr>
              <w:lastRenderedPageBreak/>
              <w:t>Actor</w:t>
            </w:r>
            <w:r>
              <w:rPr>
                <w:b/>
              </w:rPr>
              <w:t>:</w:t>
            </w:r>
          </w:p>
          <w:p w:rsidR="00930C1D" w:rsidRPr="00305956" w:rsidRDefault="00930C1D" w:rsidP="00930C1D">
            <w:r>
              <w:t>Admin</w:t>
            </w:r>
          </w:p>
          <w:p w:rsidR="00930C1D" w:rsidRPr="00305956" w:rsidRDefault="00930C1D" w:rsidP="00930C1D">
            <w:r w:rsidRPr="00383FE9">
              <w:rPr>
                <w:b/>
              </w:rPr>
              <w:t>Summary</w:t>
            </w:r>
            <w:r>
              <w:rPr>
                <w:b/>
              </w:rPr>
              <w:t>:</w:t>
            </w:r>
          </w:p>
          <w:p w:rsidR="00930C1D" w:rsidRDefault="00930C1D" w:rsidP="00930C1D">
            <w:r w:rsidRPr="00305956">
              <w:tab/>
            </w:r>
            <w:r>
              <w:t>D</w:t>
            </w:r>
            <w:r w:rsidRPr="005605FC">
              <w:t xml:space="preserve">escribes the process by which an Admin sets up new </w:t>
            </w:r>
            <w:r>
              <w:t>refund policy</w:t>
            </w:r>
            <w:r w:rsidRPr="005605FC">
              <w:t xml:space="preserve"> in the Jewelry Sales System </w:t>
            </w:r>
          </w:p>
          <w:p w:rsidR="007D6408" w:rsidRPr="00305956" w:rsidRDefault="007D6408" w:rsidP="007D6408">
            <w:r w:rsidRPr="00383FE9">
              <w:rPr>
                <w:b/>
              </w:rPr>
              <w:t>Goal</w:t>
            </w:r>
            <w:r>
              <w:rPr>
                <w:b/>
              </w:rPr>
              <w:t>:</w:t>
            </w:r>
          </w:p>
          <w:p w:rsidR="007D6408" w:rsidRPr="00305956" w:rsidRDefault="007D6408" w:rsidP="007D6408">
            <w:pPr>
              <w:rPr>
                <w:b/>
              </w:rPr>
            </w:pPr>
            <w:r w:rsidRPr="00305956">
              <w:tab/>
            </w:r>
            <w:r w:rsidR="00930C1D" w:rsidRPr="00930C1D">
              <w:t xml:space="preserve">A new </w:t>
            </w:r>
            <w:r w:rsidR="00930C1D">
              <w:t>policy</w:t>
            </w:r>
            <w:r w:rsidR="00930C1D" w:rsidRPr="00930C1D">
              <w:t xml:space="preserve"> is created and saved in the system</w:t>
            </w:r>
          </w:p>
          <w:p w:rsidR="007D6408" w:rsidRPr="00237D45" w:rsidRDefault="007D6408" w:rsidP="007D6408">
            <w:pPr>
              <w:rPr>
                <w:b/>
              </w:rPr>
            </w:pPr>
            <w:r w:rsidRPr="00237D45">
              <w:rPr>
                <w:b/>
              </w:rPr>
              <w:t>Triggers</w:t>
            </w:r>
          </w:p>
          <w:p w:rsidR="00A564DB" w:rsidRDefault="007D6408" w:rsidP="007D6408">
            <w:r w:rsidRPr="00305956">
              <w:t xml:space="preserve">           </w:t>
            </w:r>
            <w:r w:rsidR="00A564DB" w:rsidRPr="00A564DB">
              <w:t>The admin initiates the process to create a new refund policy, often in response to new business strategies, customer feedback, or changes in store policies.</w:t>
            </w:r>
          </w:p>
          <w:p w:rsidR="007D6408" w:rsidRPr="00237D45" w:rsidRDefault="007D6408" w:rsidP="007D6408">
            <w:pPr>
              <w:rPr>
                <w:b/>
              </w:rPr>
            </w:pPr>
            <w:r w:rsidRPr="00237D45">
              <w:rPr>
                <w:b/>
              </w:rPr>
              <w:t>Preconditions:</w:t>
            </w:r>
          </w:p>
          <w:p w:rsidR="00A564DB" w:rsidRDefault="007D6408" w:rsidP="007D6408">
            <w:r w:rsidRPr="00305956">
              <w:t xml:space="preserve">          </w:t>
            </w:r>
            <w:r w:rsidR="00A564DB" w:rsidRPr="00A564DB">
              <w:t>The admin must be logged into the Jewelry Sales System with appropriate permissions to create refund policies</w:t>
            </w:r>
          </w:p>
          <w:p w:rsidR="007D6408" w:rsidRPr="00237D45" w:rsidRDefault="007D6408" w:rsidP="007D6408">
            <w:pPr>
              <w:rPr>
                <w:b/>
              </w:rPr>
            </w:pPr>
            <w:r w:rsidRPr="00237D45">
              <w:rPr>
                <w:b/>
              </w:rPr>
              <w:t>Post Conditions:</w:t>
            </w:r>
          </w:p>
          <w:p w:rsidR="00A564DB" w:rsidRDefault="007D6408" w:rsidP="00A564DB">
            <w:r w:rsidRPr="00305956">
              <w:t xml:space="preserve">          </w:t>
            </w:r>
            <w:r w:rsidR="00A564DB">
              <w:t>A new refund policy is created and saved in the system.</w:t>
            </w:r>
          </w:p>
          <w:p w:rsidR="007D6408" w:rsidRPr="00305956" w:rsidRDefault="00A564DB" w:rsidP="00A564DB">
            <w:r w:rsidRPr="00305956">
              <w:t xml:space="preserve">          </w:t>
            </w:r>
            <w:r>
              <w:t>The refund policy is immediately available for use in relevant transactions.</w:t>
            </w:r>
          </w:p>
          <w:p w:rsidR="007D6408" w:rsidRPr="00237D45" w:rsidRDefault="007D6408" w:rsidP="007D6408">
            <w:pPr>
              <w:rPr>
                <w:b/>
              </w:rPr>
            </w:pPr>
            <w:r w:rsidRPr="00237D45">
              <w:rPr>
                <w:b/>
              </w:rPr>
              <w:t>Main Success Scenario:</w:t>
            </w:r>
          </w:p>
          <w:p w:rsidR="001A4D12" w:rsidRDefault="001A4D12" w:rsidP="00EA0FF9">
            <w:pPr>
              <w:pStyle w:val="ListParagraph"/>
              <w:numPr>
                <w:ilvl w:val="0"/>
                <w:numId w:val="19"/>
              </w:numPr>
            </w:pPr>
            <w:r>
              <w:t>The admin selects the "Create Refund Policy" option from the administration menu.</w:t>
            </w:r>
          </w:p>
          <w:p w:rsidR="001A4D12" w:rsidRDefault="001A4D12" w:rsidP="00EA0FF9">
            <w:pPr>
              <w:pStyle w:val="ListParagraph"/>
              <w:numPr>
                <w:ilvl w:val="0"/>
                <w:numId w:val="19"/>
              </w:numPr>
            </w:pPr>
            <w:r>
              <w:t>The admin enters the refund policy details, including: Policy name, Description, Applicable products or categories, Exceptions to the policy</w:t>
            </w:r>
          </w:p>
          <w:p w:rsidR="001A4D12" w:rsidRDefault="001A4D12" w:rsidP="00EA0FF9">
            <w:pPr>
              <w:pStyle w:val="ListParagraph"/>
              <w:numPr>
                <w:ilvl w:val="0"/>
                <w:numId w:val="19"/>
              </w:numPr>
            </w:pPr>
            <w:r>
              <w:t>The admin reviews the entered details for accuracy and completeness.</w:t>
            </w:r>
          </w:p>
          <w:p w:rsidR="001A4D12" w:rsidRDefault="001A4D12" w:rsidP="00EA0FF9">
            <w:pPr>
              <w:pStyle w:val="ListParagraph"/>
              <w:numPr>
                <w:ilvl w:val="0"/>
                <w:numId w:val="19"/>
              </w:numPr>
            </w:pPr>
            <w:r>
              <w:t>The admin confirms the creation of the refund policy.</w:t>
            </w:r>
          </w:p>
          <w:p w:rsidR="007D6408" w:rsidRPr="00305956" w:rsidRDefault="001A4D12" w:rsidP="00EA0FF9">
            <w:pPr>
              <w:pStyle w:val="ListParagraph"/>
              <w:numPr>
                <w:ilvl w:val="0"/>
                <w:numId w:val="19"/>
              </w:numPr>
            </w:pPr>
            <w:r>
              <w:t>The system saves the new refund policy in the database.</w:t>
            </w:r>
          </w:p>
          <w:p w:rsidR="007D6408" w:rsidRPr="00237D45" w:rsidRDefault="007D6408" w:rsidP="007D6408">
            <w:pPr>
              <w:rPr>
                <w:b/>
              </w:rPr>
            </w:pPr>
            <w:r w:rsidRPr="00237D45">
              <w:rPr>
                <w:b/>
              </w:rPr>
              <w:t xml:space="preserve">Alternative Scenario: </w:t>
            </w:r>
          </w:p>
          <w:p w:rsidR="001A4D12" w:rsidRDefault="007D6408" w:rsidP="001A4D12">
            <w:r w:rsidRPr="00305956">
              <w:t xml:space="preserve">          </w:t>
            </w:r>
            <w:r w:rsidR="001A4D12">
              <w:t>11.1. Incomplete Policy Details</w:t>
            </w:r>
          </w:p>
          <w:p w:rsidR="001A4D12" w:rsidRDefault="00B3078D" w:rsidP="001A4D12">
            <w:r w:rsidRPr="00305956">
              <w:t xml:space="preserve">          </w:t>
            </w:r>
            <w:r w:rsidR="000A2435">
              <w:t xml:space="preserve">11.1.1. </w:t>
            </w:r>
            <w:r w:rsidR="001A4D12">
              <w:t>The system notifies the admin of the missing or incomplete details.</w:t>
            </w:r>
          </w:p>
          <w:p w:rsidR="001A4D12" w:rsidRDefault="00B3078D" w:rsidP="001A4D12">
            <w:r w:rsidRPr="00305956">
              <w:t xml:space="preserve">          </w:t>
            </w:r>
            <w:r w:rsidR="000A2435">
              <w:t xml:space="preserve">11.1.2. </w:t>
            </w:r>
            <w:r w:rsidR="001A4D12">
              <w:t>The admin provides the missing information.</w:t>
            </w:r>
          </w:p>
          <w:p w:rsidR="001A4D12" w:rsidRDefault="00B3078D" w:rsidP="001A4D12">
            <w:r w:rsidRPr="00305956">
              <w:t xml:space="preserve">          </w:t>
            </w:r>
            <w:r w:rsidR="000A2435">
              <w:t xml:space="preserve">11.1.3. </w:t>
            </w:r>
            <w:r w:rsidR="001A4D12">
              <w:t>The system validates the complete details and proceeds with the creation process.</w:t>
            </w:r>
          </w:p>
          <w:p w:rsidR="001A4D12" w:rsidRDefault="00B3078D" w:rsidP="001A4D12">
            <w:r w:rsidRPr="00305956">
              <w:t xml:space="preserve">          </w:t>
            </w:r>
            <w:r w:rsidR="000A2435">
              <w:t>11</w:t>
            </w:r>
            <w:r w:rsidR="001A4D12">
              <w:t>.2. Creation Cancelled</w:t>
            </w:r>
          </w:p>
          <w:p w:rsidR="001A4D12" w:rsidRDefault="00B3078D" w:rsidP="001A4D12">
            <w:r w:rsidRPr="00305956">
              <w:t xml:space="preserve">          </w:t>
            </w:r>
            <w:r w:rsidR="000A2435">
              <w:t xml:space="preserve">11.2.1. </w:t>
            </w:r>
            <w:r w:rsidR="001A4D12">
              <w:t>The admin cancels the creation process.</w:t>
            </w:r>
          </w:p>
          <w:p w:rsidR="001A4D12" w:rsidRDefault="00B3078D" w:rsidP="001A4D12">
            <w:r w:rsidRPr="00305956">
              <w:t xml:space="preserve">          </w:t>
            </w:r>
            <w:r w:rsidR="000A2435">
              <w:t xml:space="preserve">11.2.2. </w:t>
            </w:r>
            <w:r w:rsidR="001A4D12">
              <w:t>The system does not save the refund policy.</w:t>
            </w:r>
          </w:p>
          <w:p w:rsidR="007D6408" w:rsidRPr="00305956" w:rsidRDefault="00B3078D" w:rsidP="001A4D12">
            <w:r w:rsidRPr="00305956">
              <w:t xml:space="preserve">          </w:t>
            </w:r>
            <w:r w:rsidR="000A2435">
              <w:t xml:space="preserve">11.2.3. </w:t>
            </w:r>
            <w:r w:rsidR="001A4D12">
              <w:t>The admin is returned to the previous menu or refund policy management screen.</w:t>
            </w:r>
          </w:p>
          <w:p w:rsidR="007D6408" w:rsidRPr="00237D45" w:rsidRDefault="007D6408" w:rsidP="007D6408">
            <w:pPr>
              <w:rPr>
                <w:b/>
              </w:rPr>
            </w:pPr>
            <w:r w:rsidRPr="00237D45">
              <w:rPr>
                <w:b/>
              </w:rPr>
              <w:t>Exceptions:</w:t>
            </w:r>
          </w:p>
          <w:p w:rsidR="00B3078D" w:rsidRDefault="007D6408" w:rsidP="00B3078D">
            <w:r w:rsidRPr="00305956">
              <w:t xml:space="preserve">          </w:t>
            </w:r>
            <w:r w:rsidR="00B3078D">
              <w:t>E11.1. System Error: If there is a system error during the creation process, the system will notify the admin and log the error. The admin can retry the process or contact technical support.</w:t>
            </w:r>
          </w:p>
          <w:p w:rsidR="007D6408" w:rsidRPr="00305956" w:rsidRDefault="00B3078D" w:rsidP="00B3078D">
            <w:r>
              <w:t>E11.2. Network Failure: If there is a network failure, the system will save the policy data locally and synchronize once the network is restored.</w:t>
            </w:r>
          </w:p>
          <w:p w:rsidR="007D6408" w:rsidRPr="00237D45" w:rsidRDefault="007D6408" w:rsidP="007D6408">
            <w:pPr>
              <w:rPr>
                <w:b/>
              </w:rPr>
            </w:pPr>
            <w:r w:rsidRPr="00237D45">
              <w:rPr>
                <w:b/>
              </w:rPr>
              <w:lastRenderedPageBreak/>
              <w:t xml:space="preserve">Relationships: </w:t>
            </w:r>
          </w:p>
          <w:p w:rsidR="007D6408" w:rsidRPr="00305956" w:rsidRDefault="00B3078D" w:rsidP="00B3078D">
            <w:r>
              <w:t>Extended from: Manage Refund Policies</w:t>
            </w:r>
            <w:r>
              <w:tab/>
            </w:r>
            <w:r w:rsidR="007D6408" w:rsidRPr="00305956">
              <w:tab/>
            </w:r>
          </w:p>
          <w:p w:rsidR="007D6408" w:rsidRPr="00237D45" w:rsidRDefault="007D6408" w:rsidP="007D6408">
            <w:pPr>
              <w:rPr>
                <w:b/>
              </w:rPr>
            </w:pPr>
            <w:r w:rsidRPr="00237D45">
              <w:rPr>
                <w:b/>
              </w:rPr>
              <w:t>Business Rules:</w:t>
            </w:r>
          </w:p>
          <w:p w:rsidR="007D6408" w:rsidRPr="00305956" w:rsidRDefault="007D6408" w:rsidP="007D6408">
            <w:r w:rsidRPr="00305956">
              <w:t xml:space="preserve">       </w:t>
            </w:r>
            <w:r w:rsidR="00B3078D">
              <w:t>N/A</w:t>
            </w:r>
          </w:p>
        </w:tc>
      </w:tr>
    </w:tbl>
    <w:p w:rsidR="007D6408" w:rsidRPr="00D65EC8" w:rsidRDefault="007D6408" w:rsidP="007D6408">
      <w:pPr>
        <w:pStyle w:val="Caption"/>
      </w:pPr>
    </w:p>
    <w:p w:rsidR="007D6408" w:rsidRPr="00D65EC8" w:rsidRDefault="007D6408" w:rsidP="007D6408">
      <w:pPr>
        <w:pStyle w:val="Caption"/>
      </w:pPr>
    </w:p>
    <w:p w:rsidR="007D6408" w:rsidRPr="007D6408" w:rsidRDefault="00492F61" w:rsidP="007D6408">
      <w:pPr>
        <w:pStyle w:val="Heading2"/>
      </w:pPr>
      <w:r w:rsidRPr="00492F61">
        <w:t xml:space="preserve">Update </w:t>
      </w:r>
      <w:r w:rsidR="00050160">
        <w:t>Refund Policy</w:t>
      </w:r>
    </w:p>
    <w:p w:rsidR="007D6408" w:rsidRDefault="007D6408" w:rsidP="007D640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7D6408" w:rsidRPr="00305956" w:rsidTr="007D6408">
        <w:tc>
          <w:tcPr>
            <w:tcW w:w="5000" w:type="pct"/>
            <w:gridSpan w:val="5"/>
            <w:shd w:val="clear" w:color="auto" w:fill="F3F3F3"/>
          </w:tcPr>
          <w:p w:rsidR="007D6408" w:rsidRPr="00305956" w:rsidRDefault="007D6408" w:rsidP="007D6408"/>
          <w:p w:rsidR="007D6408" w:rsidRDefault="007D6408" w:rsidP="007D6408">
            <w:pPr>
              <w:rPr>
                <w:b/>
              </w:rPr>
            </w:pPr>
            <w:r>
              <w:rPr>
                <w:b/>
              </w:rPr>
              <w:t>USE CASE-</w:t>
            </w:r>
            <w:r w:rsidR="00010522">
              <w:rPr>
                <w:b/>
              </w:rPr>
              <w:t>12</w:t>
            </w:r>
            <w:r>
              <w:rPr>
                <w:b/>
              </w:rPr>
              <w:t xml:space="preserve"> SPECIFICATION</w:t>
            </w:r>
          </w:p>
          <w:p w:rsidR="007D6408" w:rsidRPr="00305956" w:rsidRDefault="007D6408" w:rsidP="007D6408">
            <w:pPr>
              <w:ind w:left="0"/>
            </w:pPr>
          </w:p>
        </w:tc>
      </w:tr>
      <w:tr w:rsidR="007D6408" w:rsidRPr="00305956" w:rsidTr="007D6408">
        <w:tc>
          <w:tcPr>
            <w:tcW w:w="1389" w:type="pct"/>
            <w:shd w:val="clear" w:color="auto" w:fill="F3F3F3"/>
          </w:tcPr>
          <w:p w:rsidR="007D6408" w:rsidRPr="00B84461" w:rsidRDefault="007D6408" w:rsidP="007D6408">
            <w:r w:rsidRPr="002D61AC">
              <w:rPr>
                <w:b/>
              </w:rPr>
              <w:t>Use-case No.</w:t>
            </w:r>
          </w:p>
        </w:tc>
        <w:tc>
          <w:tcPr>
            <w:tcW w:w="1362" w:type="pct"/>
          </w:tcPr>
          <w:p w:rsidR="007D6408" w:rsidRPr="00305956" w:rsidRDefault="00050160" w:rsidP="007D6408">
            <w:r>
              <w:t>UC-12</w:t>
            </w:r>
          </w:p>
        </w:tc>
        <w:tc>
          <w:tcPr>
            <w:tcW w:w="1065" w:type="pct"/>
            <w:gridSpan w:val="2"/>
            <w:shd w:val="clear" w:color="auto" w:fill="F3F3F3"/>
          </w:tcPr>
          <w:p w:rsidR="007D6408" w:rsidRPr="00396EDC" w:rsidRDefault="007D6408" w:rsidP="007D6408">
            <w:pPr>
              <w:rPr>
                <w:b/>
              </w:rPr>
            </w:pPr>
            <w:r w:rsidRPr="00396EDC">
              <w:rPr>
                <w:b/>
              </w:rPr>
              <w:t>Use-case Version</w:t>
            </w:r>
          </w:p>
        </w:tc>
        <w:tc>
          <w:tcPr>
            <w:tcW w:w="1184" w:type="pct"/>
          </w:tcPr>
          <w:p w:rsidR="007D6408" w:rsidRPr="00305956" w:rsidRDefault="007D6408" w:rsidP="007D6408">
            <w:r w:rsidRPr="00305956">
              <w:t>&lt;1.0&gt;</w:t>
            </w:r>
          </w:p>
        </w:tc>
      </w:tr>
      <w:tr w:rsidR="007D6408" w:rsidRPr="00305956" w:rsidTr="007D6408">
        <w:tc>
          <w:tcPr>
            <w:tcW w:w="1389" w:type="pct"/>
            <w:shd w:val="clear" w:color="auto" w:fill="F3F3F3"/>
          </w:tcPr>
          <w:p w:rsidR="007D6408" w:rsidRPr="00396EDC" w:rsidRDefault="007D6408" w:rsidP="007D6408">
            <w:pPr>
              <w:rPr>
                <w:b/>
              </w:rPr>
            </w:pPr>
            <w:r w:rsidRPr="00396EDC">
              <w:rPr>
                <w:b/>
              </w:rPr>
              <w:t>Use-case Name</w:t>
            </w:r>
          </w:p>
        </w:tc>
        <w:tc>
          <w:tcPr>
            <w:tcW w:w="3611" w:type="pct"/>
            <w:gridSpan w:val="4"/>
          </w:tcPr>
          <w:p w:rsidR="007D6408" w:rsidRPr="00305956" w:rsidRDefault="00050160" w:rsidP="007D6408">
            <w:r>
              <w:t xml:space="preserve">Update Refund Policy  </w:t>
            </w:r>
          </w:p>
        </w:tc>
      </w:tr>
      <w:tr w:rsidR="007D6408" w:rsidRPr="00305956" w:rsidTr="007D6408">
        <w:tc>
          <w:tcPr>
            <w:tcW w:w="1389" w:type="pct"/>
            <w:shd w:val="clear" w:color="auto" w:fill="F3F3F3"/>
          </w:tcPr>
          <w:p w:rsidR="007D6408" w:rsidRPr="00305956" w:rsidRDefault="007D6408" w:rsidP="007D6408">
            <w:r w:rsidRPr="00396EDC">
              <w:rPr>
                <w:b/>
              </w:rPr>
              <w:t>Autho</w:t>
            </w:r>
            <w:r>
              <w:rPr>
                <w:b/>
              </w:rPr>
              <w:t>r</w:t>
            </w:r>
            <w:r w:rsidRPr="00305956">
              <w:t xml:space="preserve"> </w:t>
            </w:r>
          </w:p>
        </w:tc>
        <w:tc>
          <w:tcPr>
            <w:tcW w:w="3611" w:type="pct"/>
            <w:gridSpan w:val="4"/>
          </w:tcPr>
          <w:p w:rsidR="007D6408" w:rsidRPr="00305956" w:rsidRDefault="00050160" w:rsidP="007D6408">
            <w:r>
              <w:t>Nguyen Ngoc Duc</w:t>
            </w:r>
          </w:p>
        </w:tc>
      </w:tr>
      <w:tr w:rsidR="007D6408" w:rsidRPr="00305956" w:rsidTr="007D6408">
        <w:tc>
          <w:tcPr>
            <w:tcW w:w="1389" w:type="pct"/>
            <w:shd w:val="clear" w:color="auto" w:fill="F3F3F3"/>
          </w:tcPr>
          <w:p w:rsidR="007D6408" w:rsidRPr="00305956" w:rsidRDefault="007D6408" w:rsidP="007D6408">
            <w:r>
              <w:rPr>
                <w:b/>
              </w:rPr>
              <w:t>Date</w:t>
            </w:r>
          </w:p>
        </w:tc>
        <w:tc>
          <w:tcPr>
            <w:tcW w:w="1362" w:type="pct"/>
          </w:tcPr>
          <w:p w:rsidR="007D6408" w:rsidRPr="00305956" w:rsidRDefault="00050160" w:rsidP="007D6408">
            <w:r>
              <w:t>28/06/2024</w:t>
            </w:r>
          </w:p>
        </w:tc>
        <w:tc>
          <w:tcPr>
            <w:tcW w:w="644" w:type="pct"/>
            <w:shd w:val="clear" w:color="auto" w:fill="F3F3F3"/>
          </w:tcPr>
          <w:p w:rsidR="007D6408" w:rsidRPr="00305956" w:rsidRDefault="007D6408" w:rsidP="007D6408">
            <w:r w:rsidRPr="009277EF">
              <w:rPr>
                <w:b/>
              </w:rPr>
              <w:t>Priori</w:t>
            </w:r>
            <w:r>
              <w:rPr>
                <w:b/>
              </w:rPr>
              <w:t>ty</w:t>
            </w:r>
          </w:p>
        </w:tc>
        <w:tc>
          <w:tcPr>
            <w:tcW w:w="1605" w:type="pct"/>
            <w:gridSpan w:val="2"/>
          </w:tcPr>
          <w:p w:rsidR="007D6408" w:rsidRPr="00305956" w:rsidRDefault="00050160" w:rsidP="007D6408">
            <w:r>
              <w:t>Normal</w:t>
            </w:r>
          </w:p>
        </w:tc>
      </w:tr>
      <w:tr w:rsidR="007D6408" w:rsidRPr="00305956" w:rsidTr="007D6408">
        <w:tc>
          <w:tcPr>
            <w:tcW w:w="5000" w:type="pct"/>
            <w:gridSpan w:val="5"/>
            <w:shd w:val="clear" w:color="auto" w:fill="FFFFFF"/>
          </w:tcPr>
          <w:p w:rsidR="007D6408" w:rsidRPr="00305956" w:rsidRDefault="007D6408" w:rsidP="007D6408">
            <w:r w:rsidRPr="00BE1B08">
              <w:rPr>
                <w:b/>
              </w:rPr>
              <w:t>Actor</w:t>
            </w:r>
            <w:r>
              <w:rPr>
                <w:b/>
              </w:rPr>
              <w:t>:</w:t>
            </w:r>
          </w:p>
          <w:p w:rsidR="009C4C05" w:rsidRPr="00305956" w:rsidRDefault="009C4C05" w:rsidP="009C4C05">
            <w:r>
              <w:t>Admin</w:t>
            </w:r>
          </w:p>
          <w:p w:rsidR="009C4C05" w:rsidRPr="00305956" w:rsidRDefault="009C4C05" w:rsidP="009C4C05">
            <w:r w:rsidRPr="00383FE9">
              <w:rPr>
                <w:b/>
              </w:rPr>
              <w:t>Summary</w:t>
            </w:r>
            <w:r>
              <w:rPr>
                <w:b/>
              </w:rPr>
              <w:t>:</w:t>
            </w:r>
          </w:p>
          <w:p w:rsidR="009C4C05" w:rsidRDefault="009C4C05" w:rsidP="009C4C05">
            <w:r w:rsidRPr="00305956">
              <w:tab/>
            </w:r>
            <w:r>
              <w:t>D</w:t>
            </w:r>
            <w:r w:rsidRPr="005605FC">
              <w:t xml:space="preserve">escribes the process by which an Admin </w:t>
            </w:r>
            <w:r>
              <w:t xml:space="preserve">update a refund policy </w:t>
            </w:r>
            <w:r w:rsidRPr="005605FC">
              <w:t xml:space="preserve">in the Jewelry Sales System </w:t>
            </w:r>
          </w:p>
          <w:p w:rsidR="009C4C05" w:rsidRPr="00305956" w:rsidRDefault="009C4C05" w:rsidP="009C4C05">
            <w:r w:rsidRPr="00383FE9">
              <w:rPr>
                <w:b/>
              </w:rPr>
              <w:t>Goal</w:t>
            </w:r>
            <w:r>
              <w:rPr>
                <w:b/>
              </w:rPr>
              <w:t>:</w:t>
            </w:r>
          </w:p>
          <w:p w:rsidR="009C4C05" w:rsidRPr="00305956" w:rsidRDefault="009C4C05" w:rsidP="009C4C05">
            <w:pPr>
              <w:rPr>
                <w:b/>
              </w:rPr>
            </w:pPr>
            <w:r w:rsidRPr="00305956">
              <w:tab/>
            </w:r>
            <w:r w:rsidRPr="005605FC">
              <w:t xml:space="preserve">A </w:t>
            </w:r>
            <w:r w:rsidR="00D858E2">
              <w:t>refund policy</w:t>
            </w:r>
            <w:r w:rsidRPr="005605FC">
              <w:t xml:space="preserve"> is </w:t>
            </w:r>
            <w:r>
              <w:t>updated</w:t>
            </w:r>
            <w:r w:rsidRPr="005605FC">
              <w:t xml:space="preserve"> and saved in the system</w:t>
            </w:r>
          </w:p>
          <w:p w:rsidR="007D6408" w:rsidRPr="00237D45" w:rsidRDefault="007D6408" w:rsidP="007D6408">
            <w:pPr>
              <w:rPr>
                <w:b/>
              </w:rPr>
            </w:pPr>
            <w:r w:rsidRPr="00237D45">
              <w:rPr>
                <w:b/>
              </w:rPr>
              <w:t>Triggers</w:t>
            </w:r>
          </w:p>
          <w:p w:rsidR="00B52EC6" w:rsidRDefault="007D6408" w:rsidP="007D6408">
            <w:r w:rsidRPr="00305956">
              <w:t xml:space="preserve">           </w:t>
            </w:r>
            <w:r w:rsidR="00B52EC6" w:rsidRPr="00B52EC6">
              <w:t>The admin initiates the process to update an existing refund policy, often in response to new business strategies, customer feedback, or changes in store policies</w:t>
            </w:r>
          </w:p>
          <w:p w:rsidR="007D6408" w:rsidRPr="00237D45" w:rsidRDefault="007D6408" w:rsidP="007D6408">
            <w:pPr>
              <w:rPr>
                <w:b/>
              </w:rPr>
            </w:pPr>
            <w:r w:rsidRPr="00237D45">
              <w:rPr>
                <w:b/>
              </w:rPr>
              <w:t>Preconditions:</w:t>
            </w:r>
          </w:p>
          <w:p w:rsidR="00B52EC6" w:rsidRDefault="007D6408" w:rsidP="00B52EC6">
            <w:r w:rsidRPr="00305956">
              <w:t xml:space="preserve">          </w:t>
            </w:r>
            <w:r w:rsidR="00B52EC6">
              <w:t>The admin must be logged into the Jewelry Sales System with appropriate permissions to update refund policies.</w:t>
            </w:r>
          </w:p>
          <w:p w:rsidR="007D6408" w:rsidRPr="00305956" w:rsidRDefault="00B52EC6" w:rsidP="00B52EC6">
            <w:r>
              <w:t>The refund policy to be updated must exist in the system</w:t>
            </w:r>
          </w:p>
          <w:p w:rsidR="007D6408" w:rsidRPr="00237D45" w:rsidRDefault="007D6408" w:rsidP="007D6408">
            <w:pPr>
              <w:rPr>
                <w:b/>
              </w:rPr>
            </w:pPr>
            <w:r w:rsidRPr="00237D45">
              <w:rPr>
                <w:b/>
              </w:rPr>
              <w:t>Post Conditions:</w:t>
            </w:r>
          </w:p>
          <w:p w:rsidR="00B52EC6" w:rsidRDefault="007D6408" w:rsidP="00B52EC6">
            <w:r w:rsidRPr="00305956">
              <w:t xml:space="preserve">          </w:t>
            </w:r>
            <w:r w:rsidR="00B52EC6">
              <w:t>The selected refund policy is updated and saved in the system.</w:t>
            </w:r>
          </w:p>
          <w:p w:rsidR="007D6408" w:rsidRPr="00305956" w:rsidRDefault="002024F1" w:rsidP="00B52EC6">
            <w:r w:rsidRPr="00305956">
              <w:lastRenderedPageBreak/>
              <w:t xml:space="preserve">          </w:t>
            </w:r>
            <w:r w:rsidR="00B52EC6">
              <w:t>The updated refund policy is immediately available for use in relevant transactions.</w:t>
            </w:r>
          </w:p>
          <w:p w:rsidR="007D6408" w:rsidRPr="00237D45" w:rsidRDefault="007D6408" w:rsidP="007D6408">
            <w:pPr>
              <w:rPr>
                <w:b/>
              </w:rPr>
            </w:pPr>
            <w:r w:rsidRPr="00237D45">
              <w:rPr>
                <w:b/>
              </w:rPr>
              <w:t>Main Success Scenario:</w:t>
            </w:r>
          </w:p>
          <w:p w:rsidR="00B52EC6" w:rsidRDefault="00B52EC6" w:rsidP="00EA0FF9">
            <w:pPr>
              <w:pStyle w:val="ListParagraph"/>
              <w:numPr>
                <w:ilvl w:val="0"/>
                <w:numId w:val="20"/>
              </w:numPr>
            </w:pPr>
            <w:r>
              <w:t>The admin selects the "Update Refund Policy" option from the administration menu.</w:t>
            </w:r>
          </w:p>
          <w:p w:rsidR="00B52EC6" w:rsidRDefault="00B52EC6" w:rsidP="00EA0FF9">
            <w:pPr>
              <w:pStyle w:val="ListParagraph"/>
              <w:numPr>
                <w:ilvl w:val="0"/>
                <w:numId w:val="20"/>
              </w:numPr>
            </w:pPr>
            <w:r>
              <w:t>The admin searches for and selects the refund policy to be updated from a list of existing policies.</w:t>
            </w:r>
          </w:p>
          <w:p w:rsidR="00B52EC6" w:rsidRDefault="00B52EC6" w:rsidP="00EA0FF9">
            <w:pPr>
              <w:pStyle w:val="ListParagraph"/>
              <w:numPr>
                <w:ilvl w:val="0"/>
                <w:numId w:val="20"/>
              </w:numPr>
            </w:pPr>
            <w:r>
              <w:t>The admin updates the necessary refund policy details, such as: Policy name, Description,</w:t>
            </w:r>
            <w:r w:rsidR="002024F1">
              <w:t xml:space="preserve"> </w:t>
            </w:r>
            <w:r>
              <w:t>Eligibility criteria, Applicable products or categories, Exceptions to the policy</w:t>
            </w:r>
          </w:p>
          <w:p w:rsidR="00B52EC6" w:rsidRDefault="00B52EC6" w:rsidP="00EA0FF9">
            <w:pPr>
              <w:pStyle w:val="ListParagraph"/>
              <w:numPr>
                <w:ilvl w:val="0"/>
                <w:numId w:val="20"/>
              </w:numPr>
            </w:pPr>
            <w:r>
              <w:t>The admin reviews the updated details for accuracy and completeness.</w:t>
            </w:r>
          </w:p>
          <w:p w:rsidR="00B52EC6" w:rsidRDefault="00B52EC6" w:rsidP="00EA0FF9">
            <w:pPr>
              <w:pStyle w:val="ListParagraph"/>
              <w:numPr>
                <w:ilvl w:val="0"/>
                <w:numId w:val="20"/>
              </w:numPr>
            </w:pPr>
            <w:r>
              <w:t>The admin confirms the updates to the refund policy.</w:t>
            </w:r>
          </w:p>
          <w:p w:rsidR="007D6408" w:rsidRPr="00305956" w:rsidRDefault="00B52EC6" w:rsidP="00EA0FF9">
            <w:pPr>
              <w:pStyle w:val="ListParagraph"/>
              <w:numPr>
                <w:ilvl w:val="0"/>
                <w:numId w:val="20"/>
              </w:numPr>
            </w:pPr>
            <w:r>
              <w:t>The system saves the updated refund policy in the database</w:t>
            </w:r>
          </w:p>
          <w:p w:rsidR="007D6408" w:rsidRPr="00237D45" w:rsidRDefault="007D6408" w:rsidP="007D6408">
            <w:pPr>
              <w:rPr>
                <w:b/>
              </w:rPr>
            </w:pPr>
            <w:r w:rsidRPr="00237D45">
              <w:rPr>
                <w:b/>
              </w:rPr>
              <w:t xml:space="preserve">Alternative Scenario: </w:t>
            </w:r>
          </w:p>
          <w:p w:rsidR="002024F1" w:rsidRDefault="007D6408" w:rsidP="002024F1">
            <w:r w:rsidRPr="00305956">
              <w:t xml:space="preserve">          </w:t>
            </w:r>
            <w:r w:rsidR="002024F1">
              <w:t>12.1. Invalid Policy Details</w:t>
            </w:r>
          </w:p>
          <w:p w:rsidR="002024F1" w:rsidRDefault="002024F1" w:rsidP="002024F1">
            <w:r w:rsidRPr="00305956">
              <w:t xml:space="preserve">          </w:t>
            </w:r>
            <w:r>
              <w:t>12.1.1. The system notifies the admin of the invalid details and specifies the errors.</w:t>
            </w:r>
          </w:p>
          <w:p w:rsidR="002024F1" w:rsidRDefault="002024F1" w:rsidP="002024F1">
            <w:r w:rsidRPr="00305956">
              <w:t xml:space="preserve">          </w:t>
            </w:r>
            <w:r>
              <w:t>12.1.2. The admin corrects the details and resubmits the update.</w:t>
            </w:r>
          </w:p>
          <w:p w:rsidR="002024F1" w:rsidRDefault="002024F1" w:rsidP="002024F1">
            <w:r w:rsidRPr="00305956">
              <w:t xml:space="preserve">          </w:t>
            </w:r>
            <w:r>
              <w:t>12.1.3. The system revalidates the details and proceeds with the update if the corrections are valid.</w:t>
            </w:r>
          </w:p>
          <w:p w:rsidR="002024F1" w:rsidRDefault="002024F1" w:rsidP="002024F1">
            <w:r w:rsidRPr="00305956">
              <w:t xml:space="preserve">          </w:t>
            </w:r>
            <w:r>
              <w:t>12.2. Policy Not Found</w:t>
            </w:r>
          </w:p>
          <w:p w:rsidR="002024F1" w:rsidRDefault="002024F1" w:rsidP="002024F1">
            <w:r w:rsidRPr="00305956">
              <w:t xml:space="preserve">          </w:t>
            </w:r>
            <w:r>
              <w:t>12.2.1. The system notifies the admin that the policy cannot be found.</w:t>
            </w:r>
          </w:p>
          <w:p w:rsidR="002024F1" w:rsidRDefault="002024F1" w:rsidP="002024F1">
            <w:r w:rsidRPr="00305956">
              <w:t xml:space="preserve">          </w:t>
            </w:r>
            <w:r>
              <w:t>12.2.2. The admin verifies the policy details and may need to retry the search or check for possible data entry errors.</w:t>
            </w:r>
          </w:p>
          <w:p w:rsidR="002024F1" w:rsidRDefault="002024F1" w:rsidP="002024F1">
            <w:r w:rsidRPr="00305956">
              <w:t xml:space="preserve">          </w:t>
            </w:r>
            <w:r>
              <w:t>12.2.3. If the policy still cannot be found, the admin may need to create a new policy or contact technical support.</w:t>
            </w:r>
          </w:p>
          <w:p w:rsidR="002024F1" w:rsidRDefault="002024F1" w:rsidP="002024F1">
            <w:r w:rsidRPr="00305956">
              <w:t xml:space="preserve">          </w:t>
            </w:r>
            <w:r>
              <w:t>12.3. Update Cancelled</w:t>
            </w:r>
          </w:p>
          <w:p w:rsidR="002024F1" w:rsidRDefault="002024F1" w:rsidP="002024F1">
            <w:r w:rsidRPr="00305956">
              <w:t xml:space="preserve">          </w:t>
            </w:r>
            <w:r>
              <w:t>12.3.1. The admin cancels the update process.</w:t>
            </w:r>
          </w:p>
          <w:p w:rsidR="002024F1" w:rsidRDefault="002024F1" w:rsidP="002024F1">
            <w:r w:rsidRPr="00305956">
              <w:t xml:space="preserve">          </w:t>
            </w:r>
            <w:r>
              <w:t>12.3.2. The system retains the original refund policy in the database.</w:t>
            </w:r>
          </w:p>
          <w:p w:rsidR="007D6408" w:rsidRPr="00305956" w:rsidRDefault="002024F1" w:rsidP="002024F1">
            <w:r w:rsidRPr="00305956">
              <w:t xml:space="preserve">          </w:t>
            </w:r>
            <w:r>
              <w:t>12.3.3. The admin is returned to the previous menu or refund policy management screen.</w:t>
            </w:r>
          </w:p>
          <w:p w:rsidR="007D6408" w:rsidRPr="00237D45" w:rsidRDefault="007D6408" w:rsidP="007D6408">
            <w:pPr>
              <w:rPr>
                <w:b/>
              </w:rPr>
            </w:pPr>
            <w:r w:rsidRPr="00237D45">
              <w:rPr>
                <w:b/>
              </w:rPr>
              <w:t>Exceptions:</w:t>
            </w:r>
          </w:p>
          <w:p w:rsidR="002024F1" w:rsidRDefault="007D6408" w:rsidP="002024F1">
            <w:r w:rsidRPr="00305956">
              <w:t xml:space="preserve">          </w:t>
            </w:r>
            <w:r w:rsidR="002024F1">
              <w:t>E12</w:t>
            </w:r>
            <w:r w:rsidR="00761CE2">
              <w:t>.</w:t>
            </w:r>
            <w:r w:rsidR="002024F1">
              <w:t>1. System Error: If there is a system error during the update process, the system will notify the admin and log the error. The admin can retry the process or contact technical support.</w:t>
            </w:r>
          </w:p>
          <w:p w:rsidR="007D6408" w:rsidRPr="00305956" w:rsidRDefault="00761CE2" w:rsidP="002024F1">
            <w:r w:rsidRPr="00305956">
              <w:t xml:space="preserve">          </w:t>
            </w:r>
            <w:r w:rsidR="002024F1">
              <w:t>E</w:t>
            </w:r>
            <w:r>
              <w:t>12.</w:t>
            </w:r>
            <w:r w:rsidR="002024F1">
              <w:t>2. Network Failure: If there is a network failure, the system will save the updated policy data locally and synchronize once the network is restored.</w:t>
            </w:r>
          </w:p>
          <w:p w:rsidR="007D6408" w:rsidRPr="00237D45" w:rsidRDefault="007D6408" w:rsidP="007D6408">
            <w:pPr>
              <w:rPr>
                <w:b/>
              </w:rPr>
            </w:pPr>
            <w:r w:rsidRPr="00237D45">
              <w:rPr>
                <w:b/>
              </w:rPr>
              <w:t xml:space="preserve">Relationships: </w:t>
            </w:r>
          </w:p>
          <w:p w:rsidR="007D6408" w:rsidRPr="00305956" w:rsidRDefault="00761CE2" w:rsidP="007D6408">
            <w:r>
              <w:t>Extended from: Manage Refund Policies</w:t>
            </w:r>
            <w:r w:rsidR="007D6408" w:rsidRPr="00305956">
              <w:tab/>
            </w:r>
          </w:p>
          <w:p w:rsidR="007D6408" w:rsidRPr="00237D45" w:rsidRDefault="007D6408" w:rsidP="007D6408">
            <w:pPr>
              <w:rPr>
                <w:b/>
              </w:rPr>
            </w:pPr>
            <w:r w:rsidRPr="00237D45">
              <w:rPr>
                <w:b/>
              </w:rPr>
              <w:t>Business Rules:</w:t>
            </w:r>
          </w:p>
          <w:p w:rsidR="007D6408" w:rsidRPr="00305956" w:rsidRDefault="007D6408" w:rsidP="007D6408">
            <w:r w:rsidRPr="00305956">
              <w:t xml:space="preserve">       </w:t>
            </w:r>
            <w:r w:rsidR="00761CE2">
              <w:t>N/A</w:t>
            </w:r>
          </w:p>
        </w:tc>
      </w:tr>
    </w:tbl>
    <w:p w:rsidR="007D6408" w:rsidRPr="00D65EC8" w:rsidRDefault="007D6408" w:rsidP="007D6408">
      <w:pPr>
        <w:pStyle w:val="Caption"/>
      </w:pPr>
    </w:p>
    <w:p w:rsidR="007D6408" w:rsidRDefault="00765DAF" w:rsidP="007D6408">
      <w:pPr>
        <w:pStyle w:val="Heading2"/>
      </w:pPr>
      <w:r w:rsidRPr="00765DAF">
        <w:t>Delete Refund Policy</w:t>
      </w:r>
    </w:p>
    <w:p w:rsidR="007D6408" w:rsidRDefault="007D6408" w:rsidP="007D640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7D6408" w:rsidRPr="00305956" w:rsidTr="0016613B">
        <w:tc>
          <w:tcPr>
            <w:tcW w:w="5000" w:type="pct"/>
            <w:gridSpan w:val="5"/>
            <w:shd w:val="clear" w:color="auto" w:fill="F3F3F3"/>
          </w:tcPr>
          <w:p w:rsidR="007D6408" w:rsidRPr="00305956" w:rsidRDefault="007D6408" w:rsidP="007D6408"/>
          <w:p w:rsidR="007D6408" w:rsidRDefault="007D6408" w:rsidP="007D6408">
            <w:pPr>
              <w:rPr>
                <w:b/>
              </w:rPr>
            </w:pPr>
            <w:r>
              <w:rPr>
                <w:b/>
              </w:rPr>
              <w:t>USE CASE-</w:t>
            </w:r>
            <w:r w:rsidR="00010522">
              <w:rPr>
                <w:b/>
              </w:rPr>
              <w:t>13</w:t>
            </w:r>
            <w:r>
              <w:rPr>
                <w:b/>
              </w:rPr>
              <w:t xml:space="preserve"> SPECIFICATION</w:t>
            </w:r>
          </w:p>
          <w:p w:rsidR="007D6408" w:rsidRPr="00305956" w:rsidRDefault="007D6408" w:rsidP="007D6408">
            <w:pPr>
              <w:ind w:left="0"/>
            </w:pPr>
          </w:p>
        </w:tc>
      </w:tr>
      <w:tr w:rsidR="007D6408" w:rsidRPr="00305956" w:rsidTr="0016613B">
        <w:tc>
          <w:tcPr>
            <w:tcW w:w="1389" w:type="pct"/>
            <w:shd w:val="clear" w:color="auto" w:fill="F3F3F3"/>
          </w:tcPr>
          <w:p w:rsidR="007D6408" w:rsidRPr="00B84461" w:rsidRDefault="007D6408" w:rsidP="007D6408">
            <w:r w:rsidRPr="002D61AC">
              <w:rPr>
                <w:b/>
              </w:rPr>
              <w:t>Use-case No.</w:t>
            </w:r>
          </w:p>
        </w:tc>
        <w:tc>
          <w:tcPr>
            <w:tcW w:w="1362" w:type="pct"/>
          </w:tcPr>
          <w:p w:rsidR="007D6408" w:rsidRPr="00305956" w:rsidRDefault="00761CE2" w:rsidP="007D6408">
            <w:r>
              <w:t>UC-13</w:t>
            </w:r>
          </w:p>
        </w:tc>
        <w:tc>
          <w:tcPr>
            <w:tcW w:w="1065" w:type="pct"/>
            <w:gridSpan w:val="2"/>
            <w:shd w:val="clear" w:color="auto" w:fill="F3F3F3"/>
          </w:tcPr>
          <w:p w:rsidR="007D6408" w:rsidRPr="00396EDC" w:rsidRDefault="007D6408" w:rsidP="007D6408">
            <w:pPr>
              <w:rPr>
                <w:b/>
              </w:rPr>
            </w:pPr>
            <w:r w:rsidRPr="00396EDC">
              <w:rPr>
                <w:b/>
              </w:rPr>
              <w:t>Use-case Version</w:t>
            </w:r>
          </w:p>
        </w:tc>
        <w:tc>
          <w:tcPr>
            <w:tcW w:w="1184" w:type="pct"/>
          </w:tcPr>
          <w:p w:rsidR="007D6408" w:rsidRPr="00305956" w:rsidRDefault="007D6408" w:rsidP="007D6408">
            <w:r w:rsidRPr="00305956">
              <w:t>&lt;1.0&gt;</w:t>
            </w:r>
          </w:p>
        </w:tc>
      </w:tr>
      <w:tr w:rsidR="007D6408" w:rsidRPr="00305956" w:rsidTr="0016613B">
        <w:tc>
          <w:tcPr>
            <w:tcW w:w="1389" w:type="pct"/>
            <w:shd w:val="clear" w:color="auto" w:fill="F3F3F3"/>
          </w:tcPr>
          <w:p w:rsidR="007D6408" w:rsidRPr="00396EDC" w:rsidRDefault="007D6408" w:rsidP="007D6408">
            <w:pPr>
              <w:rPr>
                <w:b/>
              </w:rPr>
            </w:pPr>
            <w:r w:rsidRPr="00396EDC">
              <w:rPr>
                <w:b/>
              </w:rPr>
              <w:t>Use-case Name</w:t>
            </w:r>
          </w:p>
        </w:tc>
        <w:tc>
          <w:tcPr>
            <w:tcW w:w="3611" w:type="pct"/>
            <w:gridSpan w:val="4"/>
          </w:tcPr>
          <w:p w:rsidR="007D6408" w:rsidRPr="00305956" w:rsidRDefault="00765DAF" w:rsidP="007D6408">
            <w:r>
              <w:t>Delete Refund Policy</w:t>
            </w:r>
          </w:p>
        </w:tc>
      </w:tr>
      <w:tr w:rsidR="00761CE2" w:rsidRPr="00305956" w:rsidTr="0016613B">
        <w:tc>
          <w:tcPr>
            <w:tcW w:w="1389" w:type="pct"/>
            <w:shd w:val="clear" w:color="auto" w:fill="F3F3F3"/>
          </w:tcPr>
          <w:p w:rsidR="00761CE2" w:rsidRPr="00305956" w:rsidRDefault="00761CE2" w:rsidP="00761CE2">
            <w:r w:rsidRPr="00396EDC">
              <w:rPr>
                <w:b/>
              </w:rPr>
              <w:t>Autho</w:t>
            </w:r>
            <w:r>
              <w:rPr>
                <w:b/>
              </w:rPr>
              <w:t>r</w:t>
            </w:r>
            <w:r w:rsidRPr="00305956">
              <w:t xml:space="preserve"> </w:t>
            </w:r>
          </w:p>
        </w:tc>
        <w:tc>
          <w:tcPr>
            <w:tcW w:w="3611" w:type="pct"/>
            <w:gridSpan w:val="4"/>
          </w:tcPr>
          <w:p w:rsidR="00761CE2" w:rsidRPr="00305956" w:rsidRDefault="00761CE2" w:rsidP="00761CE2">
            <w:r>
              <w:t>Nguyen Ngoc Duc</w:t>
            </w:r>
          </w:p>
        </w:tc>
      </w:tr>
      <w:tr w:rsidR="00761CE2" w:rsidRPr="00305956" w:rsidTr="0016613B">
        <w:tc>
          <w:tcPr>
            <w:tcW w:w="1389" w:type="pct"/>
            <w:shd w:val="clear" w:color="auto" w:fill="F3F3F3"/>
          </w:tcPr>
          <w:p w:rsidR="00761CE2" w:rsidRPr="00305956" w:rsidRDefault="00761CE2" w:rsidP="00761CE2">
            <w:r>
              <w:rPr>
                <w:b/>
              </w:rPr>
              <w:t>Date</w:t>
            </w:r>
          </w:p>
        </w:tc>
        <w:tc>
          <w:tcPr>
            <w:tcW w:w="1362" w:type="pct"/>
          </w:tcPr>
          <w:p w:rsidR="00761CE2" w:rsidRPr="00305956" w:rsidRDefault="00765DAF" w:rsidP="00761CE2">
            <w:r>
              <w:t>01/07/2024</w:t>
            </w:r>
          </w:p>
        </w:tc>
        <w:tc>
          <w:tcPr>
            <w:tcW w:w="644" w:type="pct"/>
            <w:shd w:val="clear" w:color="auto" w:fill="F3F3F3"/>
          </w:tcPr>
          <w:p w:rsidR="00761CE2" w:rsidRPr="00305956" w:rsidRDefault="00761CE2" w:rsidP="00761CE2">
            <w:r w:rsidRPr="009277EF">
              <w:rPr>
                <w:b/>
              </w:rPr>
              <w:t>Priori</w:t>
            </w:r>
            <w:r>
              <w:rPr>
                <w:b/>
              </w:rPr>
              <w:t>ty</w:t>
            </w:r>
          </w:p>
        </w:tc>
        <w:tc>
          <w:tcPr>
            <w:tcW w:w="1605" w:type="pct"/>
            <w:gridSpan w:val="2"/>
          </w:tcPr>
          <w:p w:rsidR="00761CE2" w:rsidRPr="00305956" w:rsidRDefault="00765DAF" w:rsidP="00761CE2">
            <w:r>
              <w:t>Normal</w:t>
            </w:r>
          </w:p>
        </w:tc>
      </w:tr>
      <w:tr w:rsidR="00761CE2" w:rsidRPr="00305956" w:rsidTr="0016613B">
        <w:tc>
          <w:tcPr>
            <w:tcW w:w="5000" w:type="pct"/>
            <w:gridSpan w:val="5"/>
            <w:shd w:val="clear" w:color="auto" w:fill="FFFFFF"/>
          </w:tcPr>
          <w:p w:rsidR="00765DAF" w:rsidRPr="00305956" w:rsidRDefault="00765DAF" w:rsidP="00765DAF">
            <w:r w:rsidRPr="00BE1B08">
              <w:rPr>
                <w:b/>
              </w:rPr>
              <w:t>Actor</w:t>
            </w:r>
            <w:r>
              <w:rPr>
                <w:b/>
              </w:rPr>
              <w:t>:</w:t>
            </w:r>
          </w:p>
          <w:p w:rsidR="00765DAF" w:rsidRPr="00305956" w:rsidRDefault="00765DAF" w:rsidP="00765DAF">
            <w:r>
              <w:t>Admin</w:t>
            </w:r>
          </w:p>
          <w:p w:rsidR="00765DAF" w:rsidRPr="00305956" w:rsidRDefault="00765DAF" w:rsidP="00765DAF">
            <w:r w:rsidRPr="00383FE9">
              <w:rPr>
                <w:b/>
              </w:rPr>
              <w:t>Summary</w:t>
            </w:r>
            <w:r>
              <w:rPr>
                <w:b/>
              </w:rPr>
              <w:t>:</w:t>
            </w:r>
          </w:p>
          <w:p w:rsidR="00765DAF" w:rsidRPr="00305956" w:rsidRDefault="00765DAF" w:rsidP="00765DAF">
            <w:pPr>
              <w:rPr>
                <w:b/>
              </w:rPr>
            </w:pPr>
            <w:r w:rsidRPr="00305956">
              <w:tab/>
            </w:r>
            <w:r>
              <w:t>Describes the process by which an administrator removes an existing refund policy from the Jewelry Sales System</w:t>
            </w:r>
          </w:p>
          <w:p w:rsidR="00765DAF" w:rsidRPr="00305956" w:rsidRDefault="00765DAF" w:rsidP="00765DAF">
            <w:r w:rsidRPr="00383FE9">
              <w:rPr>
                <w:b/>
              </w:rPr>
              <w:t>Goal</w:t>
            </w:r>
            <w:r>
              <w:rPr>
                <w:b/>
              </w:rPr>
              <w:t>:</w:t>
            </w:r>
          </w:p>
          <w:p w:rsidR="00765DAF" w:rsidRPr="00305956" w:rsidRDefault="00765DAF" w:rsidP="00765DAF">
            <w:pPr>
              <w:rPr>
                <w:b/>
              </w:rPr>
            </w:pPr>
            <w:r w:rsidRPr="00305956">
              <w:tab/>
            </w:r>
            <w:r w:rsidRPr="001707BA">
              <w:t xml:space="preserve">The selected </w:t>
            </w:r>
            <w:r w:rsidR="00830C8E">
              <w:t>refund policy</w:t>
            </w:r>
            <w:r w:rsidR="00830C8E" w:rsidRPr="001707BA">
              <w:t xml:space="preserve"> </w:t>
            </w:r>
            <w:r w:rsidRPr="001707BA">
              <w:t>is removed from the system</w:t>
            </w:r>
          </w:p>
          <w:p w:rsidR="00765DAF" w:rsidRPr="00237D45" w:rsidRDefault="00765DAF" w:rsidP="00765DAF">
            <w:pPr>
              <w:rPr>
                <w:b/>
              </w:rPr>
            </w:pPr>
            <w:r w:rsidRPr="00237D45">
              <w:rPr>
                <w:b/>
              </w:rPr>
              <w:t>Triggers</w:t>
            </w:r>
          </w:p>
          <w:p w:rsidR="00765DAF" w:rsidRPr="00305956" w:rsidRDefault="00765DAF" w:rsidP="00765DAF">
            <w:r w:rsidRPr="00305956">
              <w:t xml:space="preserve">           </w:t>
            </w:r>
            <w:r w:rsidR="00830C8E" w:rsidRPr="00830C8E">
              <w:t>The Delete Refund Policy use case describes the process by which an admin removes an existing refund policy from the Jewelry Sales System</w:t>
            </w:r>
            <w:r w:rsidRPr="00305956">
              <w:tab/>
            </w:r>
          </w:p>
          <w:p w:rsidR="00765DAF" w:rsidRPr="00237D45" w:rsidRDefault="00765DAF" w:rsidP="00765DAF">
            <w:pPr>
              <w:rPr>
                <w:b/>
              </w:rPr>
            </w:pPr>
            <w:r w:rsidRPr="00237D45">
              <w:rPr>
                <w:b/>
              </w:rPr>
              <w:t>Preconditions:</w:t>
            </w:r>
          </w:p>
          <w:p w:rsidR="00765DAF" w:rsidRPr="00305956" w:rsidRDefault="00765DAF" w:rsidP="00765DAF">
            <w:r w:rsidRPr="00305956">
              <w:t xml:space="preserve">          </w:t>
            </w:r>
            <w:r>
              <w:t>The Admin must be logged into the Jewelry Sales System with appropriate permissions</w:t>
            </w:r>
          </w:p>
          <w:p w:rsidR="00765DAF" w:rsidRPr="00237D45" w:rsidRDefault="00765DAF" w:rsidP="00765DAF">
            <w:pPr>
              <w:rPr>
                <w:b/>
              </w:rPr>
            </w:pPr>
            <w:r w:rsidRPr="00237D45">
              <w:rPr>
                <w:b/>
              </w:rPr>
              <w:t>Post Conditions:</w:t>
            </w:r>
          </w:p>
          <w:p w:rsidR="00765DAF" w:rsidRDefault="00765DAF" w:rsidP="00765DAF">
            <w:r w:rsidRPr="00305956">
              <w:t xml:space="preserve">          </w:t>
            </w:r>
            <w:r>
              <w:t xml:space="preserve">The selected </w:t>
            </w:r>
            <w:r w:rsidR="00830C8E">
              <w:t>refund policy</w:t>
            </w:r>
            <w:r>
              <w:t xml:space="preserve"> is removed from the system.</w:t>
            </w:r>
          </w:p>
          <w:p w:rsidR="00765DAF" w:rsidRDefault="00765DAF" w:rsidP="00765DAF">
            <w:r w:rsidRPr="00305956">
              <w:t xml:space="preserve">          </w:t>
            </w:r>
            <w:r>
              <w:t xml:space="preserve">The </w:t>
            </w:r>
            <w:r w:rsidR="00830C8E">
              <w:t xml:space="preserve">refund policy </w:t>
            </w:r>
            <w:r>
              <w:t>is no longer available for application in new transactions.</w:t>
            </w:r>
          </w:p>
          <w:p w:rsidR="00765DAF" w:rsidRDefault="00765DAF" w:rsidP="00765DAF">
            <w:pPr>
              <w:rPr>
                <w:b/>
              </w:rPr>
            </w:pPr>
            <w:r w:rsidRPr="00237D45">
              <w:rPr>
                <w:b/>
              </w:rPr>
              <w:t>Main Success Scenario:</w:t>
            </w:r>
          </w:p>
          <w:p w:rsidR="00830C8E" w:rsidRPr="00830C8E" w:rsidRDefault="00830C8E" w:rsidP="00EA0FF9">
            <w:pPr>
              <w:pStyle w:val="ListParagraph"/>
              <w:numPr>
                <w:ilvl w:val="0"/>
                <w:numId w:val="21"/>
              </w:numPr>
            </w:pPr>
            <w:r w:rsidRPr="00830C8E">
              <w:t>The admin selects the "Delete Refund Policy" option from the administration menu.</w:t>
            </w:r>
          </w:p>
          <w:p w:rsidR="00830C8E" w:rsidRPr="00830C8E" w:rsidRDefault="00830C8E" w:rsidP="00EA0FF9">
            <w:pPr>
              <w:pStyle w:val="ListParagraph"/>
              <w:numPr>
                <w:ilvl w:val="0"/>
                <w:numId w:val="21"/>
              </w:numPr>
            </w:pPr>
            <w:r w:rsidRPr="00830C8E">
              <w:t>The admin searches for and selects the refund policy to be deleted from a list of existing policies.</w:t>
            </w:r>
          </w:p>
          <w:p w:rsidR="00830C8E" w:rsidRPr="00830C8E" w:rsidRDefault="00830C8E" w:rsidP="00EA0FF9">
            <w:pPr>
              <w:pStyle w:val="ListParagraph"/>
              <w:numPr>
                <w:ilvl w:val="0"/>
                <w:numId w:val="21"/>
              </w:numPr>
            </w:pPr>
            <w:r w:rsidRPr="00830C8E">
              <w:t>The system displays the details of the selected refund policy for the admin to review.</w:t>
            </w:r>
          </w:p>
          <w:p w:rsidR="00830C8E" w:rsidRPr="00830C8E" w:rsidRDefault="00830C8E" w:rsidP="00EA0FF9">
            <w:pPr>
              <w:pStyle w:val="ListParagraph"/>
              <w:numPr>
                <w:ilvl w:val="0"/>
                <w:numId w:val="21"/>
              </w:numPr>
            </w:pPr>
            <w:r w:rsidRPr="00830C8E">
              <w:t>The admin confirms the deletion of the refund policy.</w:t>
            </w:r>
          </w:p>
          <w:p w:rsidR="00830C8E" w:rsidRPr="00830C8E" w:rsidRDefault="00830C8E" w:rsidP="00EA0FF9">
            <w:pPr>
              <w:pStyle w:val="ListParagraph"/>
              <w:numPr>
                <w:ilvl w:val="0"/>
                <w:numId w:val="21"/>
              </w:numPr>
            </w:pPr>
            <w:r w:rsidRPr="00830C8E">
              <w:t>The system removes the refund policy from the database.</w:t>
            </w:r>
          </w:p>
          <w:p w:rsidR="00765DAF" w:rsidRPr="00830C8E" w:rsidRDefault="00765DAF" w:rsidP="00765DAF">
            <w:pPr>
              <w:rPr>
                <w:b/>
              </w:rPr>
            </w:pPr>
            <w:r w:rsidRPr="00830C8E">
              <w:rPr>
                <w:b/>
              </w:rPr>
              <w:t xml:space="preserve">Alternative Scenario: </w:t>
            </w:r>
          </w:p>
          <w:p w:rsidR="00A4175C" w:rsidRDefault="00765DAF" w:rsidP="00A4175C">
            <w:r w:rsidRPr="00305956">
              <w:t xml:space="preserve">          </w:t>
            </w:r>
            <w:r w:rsidR="00A4175C">
              <w:t>13.1. Policy Not Found</w:t>
            </w:r>
          </w:p>
          <w:p w:rsidR="00A4175C" w:rsidRDefault="00A4175C" w:rsidP="00A4175C">
            <w:r w:rsidRPr="00305956">
              <w:t xml:space="preserve">          </w:t>
            </w:r>
            <w:r>
              <w:t>13.1.1. The system notifies the admin that the policy cannot be found.</w:t>
            </w:r>
          </w:p>
          <w:p w:rsidR="00A4175C" w:rsidRDefault="00A4175C" w:rsidP="00A4175C">
            <w:r w:rsidRPr="00305956">
              <w:t xml:space="preserve">          </w:t>
            </w:r>
            <w:r>
              <w:t>13.1.2. The admin verifies the policy details and may need to retry the search or check for possible data entry errors.</w:t>
            </w:r>
          </w:p>
          <w:p w:rsidR="00A4175C" w:rsidRDefault="00A4175C" w:rsidP="00A4175C">
            <w:r w:rsidRPr="00305956">
              <w:lastRenderedPageBreak/>
              <w:t xml:space="preserve">          </w:t>
            </w:r>
            <w:r>
              <w:t>13.1.3. If the policy still cannot be found, the admin may need to contact technical support.</w:t>
            </w:r>
          </w:p>
          <w:p w:rsidR="00A4175C" w:rsidRDefault="00A4175C" w:rsidP="00A4175C">
            <w:r w:rsidRPr="00305956">
              <w:t xml:space="preserve">          </w:t>
            </w:r>
            <w:r>
              <w:t>13.2. Deletion Cancelled</w:t>
            </w:r>
          </w:p>
          <w:p w:rsidR="00A4175C" w:rsidRDefault="00A4175C" w:rsidP="00A4175C">
            <w:r w:rsidRPr="00305956">
              <w:t xml:space="preserve">          </w:t>
            </w:r>
            <w:r>
              <w:t>13.2.1. The admin cancels the deletion process.</w:t>
            </w:r>
          </w:p>
          <w:p w:rsidR="00A4175C" w:rsidRDefault="00A4175C" w:rsidP="00A4175C">
            <w:r w:rsidRPr="00305956">
              <w:t xml:space="preserve">          </w:t>
            </w:r>
            <w:r>
              <w:t>13.2.2. The system retains the refund policy in the database.</w:t>
            </w:r>
          </w:p>
          <w:p w:rsidR="00765DAF" w:rsidRPr="00305956" w:rsidRDefault="00A4175C" w:rsidP="00A4175C">
            <w:r w:rsidRPr="00305956">
              <w:t xml:space="preserve">          </w:t>
            </w:r>
            <w:r>
              <w:t>13.2.3. The admin is returned to the previous menu or refund policy management screen.</w:t>
            </w:r>
          </w:p>
          <w:p w:rsidR="00765DAF" w:rsidRPr="00237D45" w:rsidRDefault="00765DAF" w:rsidP="00765DAF">
            <w:pPr>
              <w:rPr>
                <w:b/>
              </w:rPr>
            </w:pPr>
            <w:r w:rsidRPr="00237D45">
              <w:rPr>
                <w:b/>
              </w:rPr>
              <w:t>Exceptions:</w:t>
            </w:r>
          </w:p>
          <w:p w:rsidR="00765DAF" w:rsidRDefault="00765DAF" w:rsidP="00765DAF">
            <w:r w:rsidRPr="00305956">
              <w:t xml:space="preserve">          </w:t>
            </w:r>
            <w:r>
              <w:t>E1</w:t>
            </w:r>
            <w:r w:rsidR="00830C8E">
              <w:t>3</w:t>
            </w:r>
            <w:r>
              <w:t>.1. System Error: If there is a system error during the deletion process, the system will notify the administrator and log the error. The administrator can retry the process or contact technical support.</w:t>
            </w:r>
          </w:p>
          <w:p w:rsidR="00765DAF" w:rsidRDefault="00765DAF" w:rsidP="00765DAF">
            <w:r w:rsidRPr="00305956">
              <w:t xml:space="preserve">          </w:t>
            </w:r>
            <w:r>
              <w:t>E1</w:t>
            </w:r>
            <w:r w:rsidR="00830C8E">
              <w:t>3</w:t>
            </w:r>
            <w:r>
              <w:t>.2. Network Failure: If there is a network failure, the system will save the deletion action locally and synchronize once the network is restored.</w:t>
            </w:r>
          </w:p>
          <w:p w:rsidR="00765DAF" w:rsidRPr="00237D45" w:rsidRDefault="00765DAF" w:rsidP="00765DAF">
            <w:pPr>
              <w:rPr>
                <w:b/>
              </w:rPr>
            </w:pPr>
            <w:r w:rsidRPr="00237D45">
              <w:rPr>
                <w:b/>
              </w:rPr>
              <w:t xml:space="preserve">Relationships: </w:t>
            </w:r>
          </w:p>
          <w:p w:rsidR="00765DAF" w:rsidRPr="00305956" w:rsidRDefault="00765DAF" w:rsidP="00765DAF">
            <w:r>
              <w:t>Extended from: Manage Discounts</w:t>
            </w:r>
            <w:r w:rsidRPr="00305956">
              <w:tab/>
            </w:r>
          </w:p>
          <w:p w:rsidR="00765DAF" w:rsidRPr="00237D45" w:rsidRDefault="00765DAF" w:rsidP="00765DAF">
            <w:pPr>
              <w:rPr>
                <w:b/>
              </w:rPr>
            </w:pPr>
            <w:r w:rsidRPr="00237D45">
              <w:rPr>
                <w:b/>
              </w:rPr>
              <w:t>Business Rules:</w:t>
            </w:r>
          </w:p>
          <w:p w:rsidR="00761CE2" w:rsidRPr="00305956" w:rsidRDefault="00765DAF" w:rsidP="00765DAF">
            <w:r w:rsidRPr="00305956">
              <w:t xml:space="preserve">       </w:t>
            </w:r>
            <w:r>
              <w:t>N/A</w:t>
            </w:r>
          </w:p>
        </w:tc>
      </w:tr>
    </w:tbl>
    <w:p w:rsidR="007D6408" w:rsidRPr="00D65EC8" w:rsidRDefault="007D6408" w:rsidP="007D6408">
      <w:pPr>
        <w:pStyle w:val="Caption"/>
      </w:pPr>
    </w:p>
    <w:p w:rsidR="007D6408" w:rsidRPr="00D65EC8" w:rsidRDefault="007D6408" w:rsidP="007D6408">
      <w:pPr>
        <w:pStyle w:val="Caption"/>
      </w:pPr>
    </w:p>
    <w:p w:rsidR="007D6408" w:rsidRDefault="00010522" w:rsidP="007D6408">
      <w:pPr>
        <w:pStyle w:val="Heading2"/>
      </w:pPr>
      <w:r>
        <w:t>View Refund Policy</w:t>
      </w:r>
    </w:p>
    <w:p w:rsidR="007D6408" w:rsidRDefault="007D6408" w:rsidP="007D640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7D6408" w:rsidRPr="00305956" w:rsidTr="007D6408">
        <w:tc>
          <w:tcPr>
            <w:tcW w:w="5000" w:type="pct"/>
            <w:gridSpan w:val="5"/>
            <w:shd w:val="clear" w:color="auto" w:fill="F3F3F3"/>
          </w:tcPr>
          <w:p w:rsidR="007D6408" w:rsidRPr="00305956" w:rsidRDefault="007D6408" w:rsidP="007D6408"/>
          <w:p w:rsidR="007D6408" w:rsidRDefault="007D6408" w:rsidP="007D6408">
            <w:pPr>
              <w:rPr>
                <w:b/>
              </w:rPr>
            </w:pPr>
            <w:r>
              <w:rPr>
                <w:b/>
              </w:rPr>
              <w:t>USE CASE-</w:t>
            </w:r>
            <w:r w:rsidR="00010522">
              <w:rPr>
                <w:b/>
              </w:rPr>
              <w:t>14</w:t>
            </w:r>
            <w:r>
              <w:rPr>
                <w:b/>
              </w:rPr>
              <w:t xml:space="preserve"> SPECIFICATION</w:t>
            </w:r>
          </w:p>
          <w:p w:rsidR="007D6408" w:rsidRPr="00305956" w:rsidRDefault="007D6408" w:rsidP="007D6408">
            <w:pPr>
              <w:ind w:left="0"/>
            </w:pPr>
          </w:p>
        </w:tc>
      </w:tr>
      <w:tr w:rsidR="007D6408" w:rsidRPr="00305956" w:rsidTr="007D6408">
        <w:tc>
          <w:tcPr>
            <w:tcW w:w="1389" w:type="pct"/>
            <w:shd w:val="clear" w:color="auto" w:fill="F3F3F3"/>
          </w:tcPr>
          <w:p w:rsidR="007D6408" w:rsidRPr="00B84461" w:rsidRDefault="007D6408" w:rsidP="007D6408">
            <w:r w:rsidRPr="002D61AC">
              <w:rPr>
                <w:b/>
              </w:rPr>
              <w:t>Use-case No.</w:t>
            </w:r>
          </w:p>
        </w:tc>
        <w:tc>
          <w:tcPr>
            <w:tcW w:w="1362" w:type="pct"/>
          </w:tcPr>
          <w:p w:rsidR="007D6408" w:rsidRPr="00305956" w:rsidRDefault="00010522" w:rsidP="007D6408">
            <w:r>
              <w:t>UC-14</w:t>
            </w:r>
          </w:p>
        </w:tc>
        <w:tc>
          <w:tcPr>
            <w:tcW w:w="1065" w:type="pct"/>
            <w:gridSpan w:val="2"/>
            <w:shd w:val="clear" w:color="auto" w:fill="F3F3F3"/>
          </w:tcPr>
          <w:p w:rsidR="007D6408" w:rsidRPr="00396EDC" w:rsidRDefault="007D6408" w:rsidP="007D6408">
            <w:pPr>
              <w:rPr>
                <w:b/>
              </w:rPr>
            </w:pPr>
            <w:r w:rsidRPr="00396EDC">
              <w:rPr>
                <w:b/>
              </w:rPr>
              <w:t>Use-case Version</w:t>
            </w:r>
          </w:p>
        </w:tc>
        <w:tc>
          <w:tcPr>
            <w:tcW w:w="1184" w:type="pct"/>
          </w:tcPr>
          <w:p w:rsidR="007D6408" w:rsidRPr="00305956" w:rsidRDefault="007D6408" w:rsidP="007D6408">
            <w:r w:rsidRPr="00305956">
              <w:t>&lt;1.0&gt;</w:t>
            </w:r>
          </w:p>
        </w:tc>
      </w:tr>
      <w:tr w:rsidR="007D6408" w:rsidRPr="00305956" w:rsidTr="007D6408">
        <w:tc>
          <w:tcPr>
            <w:tcW w:w="1389" w:type="pct"/>
            <w:shd w:val="clear" w:color="auto" w:fill="F3F3F3"/>
          </w:tcPr>
          <w:p w:rsidR="007D6408" w:rsidRPr="00396EDC" w:rsidRDefault="007D6408" w:rsidP="007D6408">
            <w:pPr>
              <w:rPr>
                <w:b/>
              </w:rPr>
            </w:pPr>
            <w:r w:rsidRPr="00396EDC">
              <w:rPr>
                <w:b/>
              </w:rPr>
              <w:t>Use-case Name</w:t>
            </w:r>
          </w:p>
        </w:tc>
        <w:tc>
          <w:tcPr>
            <w:tcW w:w="3611" w:type="pct"/>
            <w:gridSpan w:val="4"/>
          </w:tcPr>
          <w:p w:rsidR="007D6408" w:rsidRPr="00305956" w:rsidRDefault="00010522" w:rsidP="007D6408">
            <w:r>
              <w:t>View Refund Policy</w:t>
            </w:r>
          </w:p>
        </w:tc>
      </w:tr>
      <w:tr w:rsidR="007D6408" w:rsidRPr="00305956" w:rsidTr="007D6408">
        <w:tc>
          <w:tcPr>
            <w:tcW w:w="1389" w:type="pct"/>
            <w:shd w:val="clear" w:color="auto" w:fill="F3F3F3"/>
          </w:tcPr>
          <w:p w:rsidR="007D6408" w:rsidRPr="00305956" w:rsidRDefault="007D6408" w:rsidP="007D6408">
            <w:r w:rsidRPr="00396EDC">
              <w:rPr>
                <w:b/>
              </w:rPr>
              <w:t>Autho</w:t>
            </w:r>
            <w:r>
              <w:rPr>
                <w:b/>
              </w:rPr>
              <w:t>r</w:t>
            </w:r>
            <w:r w:rsidRPr="00305956">
              <w:t xml:space="preserve"> </w:t>
            </w:r>
          </w:p>
        </w:tc>
        <w:tc>
          <w:tcPr>
            <w:tcW w:w="3611" w:type="pct"/>
            <w:gridSpan w:val="4"/>
          </w:tcPr>
          <w:p w:rsidR="007D6408" w:rsidRPr="00305956" w:rsidRDefault="00010522" w:rsidP="007D6408">
            <w:r>
              <w:t>Nguyen Ngoc Duc</w:t>
            </w:r>
          </w:p>
        </w:tc>
      </w:tr>
      <w:tr w:rsidR="007D6408" w:rsidRPr="00305956" w:rsidTr="007D6408">
        <w:tc>
          <w:tcPr>
            <w:tcW w:w="1389" w:type="pct"/>
            <w:shd w:val="clear" w:color="auto" w:fill="F3F3F3"/>
          </w:tcPr>
          <w:p w:rsidR="007D6408" w:rsidRPr="00305956" w:rsidRDefault="007D6408" w:rsidP="007D6408">
            <w:r>
              <w:rPr>
                <w:b/>
              </w:rPr>
              <w:t>Date</w:t>
            </w:r>
          </w:p>
        </w:tc>
        <w:tc>
          <w:tcPr>
            <w:tcW w:w="1362" w:type="pct"/>
          </w:tcPr>
          <w:p w:rsidR="007D6408" w:rsidRPr="00305956" w:rsidRDefault="00010522" w:rsidP="007D6408">
            <w:r>
              <w:t>01/07/2024</w:t>
            </w:r>
          </w:p>
        </w:tc>
        <w:tc>
          <w:tcPr>
            <w:tcW w:w="644" w:type="pct"/>
            <w:shd w:val="clear" w:color="auto" w:fill="F3F3F3"/>
          </w:tcPr>
          <w:p w:rsidR="007D6408" w:rsidRPr="00305956" w:rsidRDefault="007D6408" w:rsidP="007D6408">
            <w:r w:rsidRPr="009277EF">
              <w:rPr>
                <w:b/>
              </w:rPr>
              <w:t>Priori</w:t>
            </w:r>
            <w:r>
              <w:rPr>
                <w:b/>
              </w:rPr>
              <w:t>ty</w:t>
            </w:r>
          </w:p>
        </w:tc>
        <w:tc>
          <w:tcPr>
            <w:tcW w:w="1605" w:type="pct"/>
            <w:gridSpan w:val="2"/>
          </w:tcPr>
          <w:p w:rsidR="007D6408" w:rsidRPr="00305956" w:rsidRDefault="00010522" w:rsidP="007D6408">
            <w:r>
              <w:t>Normal</w:t>
            </w:r>
          </w:p>
        </w:tc>
      </w:tr>
      <w:tr w:rsidR="007D6408" w:rsidRPr="00305956" w:rsidTr="007D6408">
        <w:tc>
          <w:tcPr>
            <w:tcW w:w="5000" w:type="pct"/>
            <w:gridSpan w:val="5"/>
            <w:shd w:val="clear" w:color="auto" w:fill="FFFFFF"/>
          </w:tcPr>
          <w:p w:rsidR="007D6408" w:rsidRPr="00305956" w:rsidRDefault="007D6408" w:rsidP="007D6408">
            <w:r w:rsidRPr="00BE1B08">
              <w:rPr>
                <w:b/>
              </w:rPr>
              <w:t>Actor</w:t>
            </w:r>
            <w:r>
              <w:rPr>
                <w:b/>
              </w:rPr>
              <w:t>:</w:t>
            </w:r>
          </w:p>
          <w:p w:rsidR="007D6408" w:rsidRPr="00305956" w:rsidRDefault="005E28B2" w:rsidP="007D6408">
            <w:r>
              <w:t>Admin</w:t>
            </w:r>
          </w:p>
          <w:p w:rsidR="007D6408" w:rsidRPr="00305956" w:rsidRDefault="007D6408" w:rsidP="007D6408">
            <w:r w:rsidRPr="00383FE9">
              <w:rPr>
                <w:b/>
              </w:rPr>
              <w:t>Summary</w:t>
            </w:r>
            <w:r>
              <w:rPr>
                <w:b/>
              </w:rPr>
              <w:t>:</w:t>
            </w:r>
          </w:p>
          <w:p w:rsidR="005E28B2" w:rsidRDefault="007D6408" w:rsidP="007D6408">
            <w:r w:rsidRPr="00305956">
              <w:tab/>
            </w:r>
            <w:r w:rsidR="005E28B2">
              <w:t>D</w:t>
            </w:r>
            <w:r w:rsidR="005E28B2" w:rsidRPr="005E28B2">
              <w:t xml:space="preserve">escribes the process by which an admin views the details of existing refund policies in the Jewelry Sales System </w:t>
            </w:r>
          </w:p>
          <w:p w:rsidR="007D6408" w:rsidRPr="00305956" w:rsidRDefault="007D6408" w:rsidP="007D6408">
            <w:r w:rsidRPr="00383FE9">
              <w:rPr>
                <w:b/>
              </w:rPr>
              <w:lastRenderedPageBreak/>
              <w:t>Goal</w:t>
            </w:r>
            <w:r>
              <w:rPr>
                <w:b/>
              </w:rPr>
              <w:t>:</w:t>
            </w:r>
          </w:p>
          <w:p w:rsidR="007D6408" w:rsidRPr="00305956" w:rsidRDefault="007D6408" w:rsidP="007D6408">
            <w:pPr>
              <w:rPr>
                <w:b/>
              </w:rPr>
            </w:pPr>
            <w:r w:rsidRPr="00305956">
              <w:tab/>
            </w:r>
            <w:r w:rsidR="00722446" w:rsidRPr="00210A67">
              <w:t>The admin successfully views the details of the selected refund policy</w:t>
            </w:r>
          </w:p>
          <w:p w:rsidR="007D6408" w:rsidRPr="00237D45" w:rsidRDefault="007D6408" w:rsidP="007D6408">
            <w:pPr>
              <w:rPr>
                <w:b/>
              </w:rPr>
            </w:pPr>
            <w:r w:rsidRPr="00237D45">
              <w:rPr>
                <w:b/>
              </w:rPr>
              <w:t>Triggers</w:t>
            </w:r>
          </w:p>
          <w:p w:rsidR="007D6408" w:rsidRPr="00305956" w:rsidRDefault="007D6408" w:rsidP="007D6408">
            <w:r w:rsidRPr="00305956">
              <w:t xml:space="preserve">           </w:t>
            </w:r>
            <w:r w:rsidR="005E28B2" w:rsidRPr="005E28B2">
              <w:t>The admin initiates the process to view refund policies, often to check the details for customer inquiries, policy reviews, or updates</w:t>
            </w:r>
            <w:r w:rsidRPr="00305956">
              <w:tab/>
            </w:r>
          </w:p>
          <w:p w:rsidR="007D6408" w:rsidRPr="00237D45" w:rsidRDefault="007D6408" w:rsidP="007D6408">
            <w:pPr>
              <w:rPr>
                <w:b/>
              </w:rPr>
            </w:pPr>
            <w:r w:rsidRPr="00237D45">
              <w:rPr>
                <w:b/>
              </w:rPr>
              <w:t>Preconditions:</w:t>
            </w:r>
          </w:p>
          <w:p w:rsidR="007D6408" w:rsidRPr="00305956" w:rsidRDefault="007D6408" w:rsidP="007D6408">
            <w:r w:rsidRPr="00305956">
              <w:t xml:space="preserve">          </w:t>
            </w:r>
            <w:r w:rsidR="005E28B2" w:rsidRPr="005E28B2">
              <w:t>The admin must be logged into the Jewelry Sales System with appropriate permissions to view refund policies</w:t>
            </w:r>
          </w:p>
          <w:p w:rsidR="007D6408" w:rsidRPr="00237D45" w:rsidRDefault="007D6408" w:rsidP="007D6408">
            <w:pPr>
              <w:rPr>
                <w:b/>
              </w:rPr>
            </w:pPr>
            <w:r w:rsidRPr="00237D45">
              <w:rPr>
                <w:b/>
              </w:rPr>
              <w:t>Post Conditions:</w:t>
            </w:r>
          </w:p>
          <w:p w:rsidR="007D6408" w:rsidRPr="00305956" w:rsidRDefault="007D6408" w:rsidP="007D6408">
            <w:r w:rsidRPr="00305956">
              <w:t xml:space="preserve">          </w:t>
            </w:r>
            <w:r w:rsidR="00210A67" w:rsidRPr="00210A67">
              <w:t>The admin successfully views the details of the selected refund policy</w:t>
            </w:r>
          </w:p>
          <w:p w:rsidR="007D6408" w:rsidRPr="00237D45" w:rsidRDefault="007D6408" w:rsidP="007D6408">
            <w:pPr>
              <w:rPr>
                <w:b/>
              </w:rPr>
            </w:pPr>
            <w:r w:rsidRPr="00237D45">
              <w:rPr>
                <w:b/>
              </w:rPr>
              <w:t>Main Success Scenario:</w:t>
            </w:r>
          </w:p>
          <w:p w:rsidR="00210A67" w:rsidRDefault="00210A67" w:rsidP="00EA0FF9">
            <w:pPr>
              <w:pStyle w:val="ListParagraph"/>
              <w:numPr>
                <w:ilvl w:val="0"/>
                <w:numId w:val="22"/>
              </w:numPr>
            </w:pPr>
            <w:r>
              <w:t>The admin selects the "View Refund Policy" option from the administration menu.</w:t>
            </w:r>
          </w:p>
          <w:p w:rsidR="00210A67" w:rsidRDefault="00210A67" w:rsidP="00EA0FF9">
            <w:pPr>
              <w:pStyle w:val="ListParagraph"/>
              <w:numPr>
                <w:ilvl w:val="0"/>
                <w:numId w:val="22"/>
              </w:numPr>
            </w:pPr>
            <w:r>
              <w:t>The system displays a list of existing refund policies.</w:t>
            </w:r>
          </w:p>
          <w:p w:rsidR="00210A67" w:rsidRDefault="00210A67" w:rsidP="00EA0FF9">
            <w:pPr>
              <w:pStyle w:val="ListParagraph"/>
              <w:numPr>
                <w:ilvl w:val="0"/>
                <w:numId w:val="22"/>
              </w:numPr>
            </w:pPr>
            <w:r>
              <w:t>The admin selects a refund policy from the list to view its details.</w:t>
            </w:r>
          </w:p>
          <w:p w:rsidR="00210A67" w:rsidRDefault="00210A67" w:rsidP="00EA0FF9">
            <w:pPr>
              <w:pStyle w:val="ListParagraph"/>
              <w:numPr>
                <w:ilvl w:val="0"/>
                <w:numId w:val="22"/>
              </w:numPr>
            </w:pPr>
            <w:r>
              <w:t xml:space="preserve">The system displays the details of the selected refund policy, including: </w:t>
            </w:r>
            <w:r w:rsidRPr="00210A67">
              <w:t>Policy name, Description, Eligibility criteria, Applicable products or categories, Exceptions to the policy</w:t>
            </w:r>
          </w:p>
          <w:p w:rsidR="007D6408" w:rsidRPr="00237D45" w:rsidRDefault="007D6408" w:rsidP="007D6408">
            <w:pPr>
              <w:rPr>
                <w:b/>
              </w:rPr>
            </w:pPr>
            <w:r w:rsidRPr="00237D45">
              <w:rPr>
                <w:b/>
              </w:rPr>
              <w:t xml:space="preserve">Alternative Scenario: </w:t>
            </w:r>
          </w:p>
          <w:p w:rsidR="00210A67" w:rsidRDefault="007D6408" w:rsidP="00210A67">
            <w:r w:rsidRPr="00305956">
              <w:t xml:space="preserve">          </w:t>
            </w:r>
            <w:r w:rsidR="00F71C30">
              <w:t>14</w:t>
            </w:r>
            <w:r w:rsidR="00210A67">
              <w:t>.1. Policy Not Found</w:t>
            </w:r>
          </w:p>
          <w:p w:rsidR="00210A67" w:rsidRDefault="00F71C30" w:rsidP="00210A67">
            <w:r w:rsidRPr="00305956">
              <w:t xml:space="preserve">          </w:t>
            </w:r>
            <w:r>
              <w:t xml:space="preserve">14.1.1. </w:t>
            </w:r>
            <w:r w:rsidR="00210A67">
              <w:t>The system notifies the admin that the policy cannot be found.</w:t>
            </w:r>
          </w:p>
          <w:p w:rsidR="007D6408" w:rsidRPr="00305956" w:rsidRDefault="00F71C30" w:rsidP="00210A67">
            <w:r w:rsidRPr="00305956">
              <w:t xml:space="preserve">          </w:t>
            </w:r>
            <w:r>
              <w:t xml:space="preserve">14.1.2. </w:t>
            </w:r>
            <w:r w:rsidR="00210A67">
              <w:t>The admin verifies the policy details and may need to retry the search or check for possible data entry errors</w:t>
            </w:r>
          </w:p>
          <w:p w:rsidR="007D6408" w:rsidRPr="00237D45" w:rsidRDefault="007D6408" w:rsidP="007D6408">
            <w:pPr>
              <w:rPr>
                <w:b/>
              </w:rPr>
            </w:pPr>
            <w:r w:rsidRPr="00237D45">
              <w:rPr>
                <w:b/>
              </w:rPr>
              <w:t>Exceptions:</w:t>
            </w:r>
          </w:p>
          <w:p w:rsidR="00F71C30" w:rsidRDefault="007D6408" w:rsidP="00F71C30">
            <w:r w:rsidRPr="00305956">
              <w:t xml:space="preserve">          </w:t>
            </w:r>
            <w:r w:rsidR="00F71C30">
              <w:t>E14.1. System Error: If there is a system error during the viewing process, the system will notify the admin and log the error. The admin can retry the process or contact technical support.</w:t>
            </w:r>
          </w:p>
          <w:p w:rsidR="007D6408" w:rsidRPr="00305956" w:rsidRDefault="00F71C30" w:rsidP="00F71C30">
            <w:r w:rsidRPr="00305956">
              <w:t xml:space="preserve">          </w:t>
            </w:r>
            <w:r>
              <w:t>E14.2. Network Failure: If there is a network failure, the system will notify the admin, and the admin can retry viewing the policy once the network is restored</w:t>
            </w:r>
          </w:p>
          <w:p w:rsidR="007D6408" w:rsidRPr="00237D45" w:rsidRDefault="007D6408" w:rsidP="007D6408">
            <w:pPr>
              <w:rPr>
                <w:b/>
              </w:rPr>
            </w:pPr>
            <w:r w:rsidRPr="00237D45">
              <w:rPr>
                <w:b/>
              </w:rPr>
              <w:t xml:space="preserve">Relationships: </w:t>
            </w:r>
          </w:p>
          <w:p w:rsidR="007D6408" w:rsidRPr="00305956" w:rsidRDefault="00F71C30" w:rsidP="00F71C30">
            <w:r>
              <w:t>Extended from: Manage Discounts</w:t>
            </w:r>
            <w:r w:rsidRPr="00305956">
              <w:tab/>
            </w:r>
            <w:r w:rsidR="007D6408" w:rsidRPr="00305956">
              <w:tab/>
            </w:r>
          </w:p>
          <w:p w:rsidR="007D6408" w:rsidRPr="00237D45" w:rsidRDefault="007D6408" w:rsidP="007D6408">
            <w:pPr>
              <w:rPr>
                <w:b/>
              </w:rPr>
            </w:pPr>
            <w:r w:rsidRPr="00237D45">
              <w:rPr>
                <w:b/>
              </w:rPr>
              <w:t>Business Rules:</w:t>
            </w:r>
          </w:p>
          <w:p w:rsidR="007D6408" w:rsidRPr="00305956" w:rsidRDefault="007D6408" w:rsidP="007D6408">
            <w:r w:rsidRPr="00305956">
              <w:t xml:space="preserve">       </w:t>
            </w:r>
            <w:r w:rsidR="00F71C30">
              <w:t>N/A</w:t>
            </w:r>
          </w:p>
        </w:tc>
      </w:tr>
    </w:tbl>
    <w:p w:rsidR="007D6408" w:rsidRPr="00D65EC8" w:rsidRDefault="007D6408" w:rsidP="007D6408">
      <w:pPr>
        <w:pStyle w:val="Caption"/>
      </w:pPr>
    </w:p>
    <w:p w:rsidR="00A4175C" w:rsidRDefault="00746A89" w:rsidP="00A4175C">
      <w:pPr>
        <w:pStyle w:val="Heading2"/>
      </w:pPr>
      <w:r>
        <w:t>View Statistics Dashboard</w:t>
      </w:r>
      <w:r w:rsidR="00A4175C">
        <w:t xml:space="preserve"> </w:t>
      </w:r>
    </w:p>
    <w:p w:rsidR="00A4175C" w:rsidRDefault="00A4175C" w:rsidP="00A417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A4175C" w:rsidRPr="00305956" w:rsidTr="003021EC">
        <w:tc>
          <w:tcPr>
            <w:tcW w:w="5000" w:type="pct"/>
            <w:gridSpan w:val="5"/>
            <w:shd w:val="clear" w:color="auto" w:fill="F3F3F3"/>
          </w:tcPr>
          <w:p w:rsidR="00A4175C" w:rsidRPr="00305956" w:rsidRDefault="00A4175C" w:rsidP="003021EC"/>
          <w:p w:rsidR="00A4175C" w:rsidRDefault="00A4175C" w:rsidP="003021EC">
            <w:pPr>
              <w:rPr>
                <w:b/>
              </w:rPr>
            </w:pPr>
            <w:r>
              <w:rPr>
                <w:b/>
              </w:rPr>
              <w:t>USE CASE-</w:t>
            </w:r>
            <w:r w:rsidR="00010522">
              <w:rPr>
                <w:b/>
              </w:rPr>
              <w:t>15</w:t>
            </w:r>
            <w:r>
              <w:rPr>
                <w:b/>
              </w:rPr>
              <w:t xml:space="preserve"> SPECIFICATION</w:t>
            </w:r>
          </w:p>
          <w:p w:rsidR="00A4175C" w:rsidRPr="00305956" w:rsidRDefault="00A4175C" w:rsidP="003021EC">
            <w:pPr>
              <w:ind w:left="0"/>
            </w:pPr>
          </w:p>
        </w:tc>
      </w:tr>
      <w:tr w:rsidR="00A4175C" w:rsidRPr="00305956" w:rsidTr="003021EC">
        <w:tc>
          <w:tcPr>
            <w:tcW w:w="1389" w:type="pct"/>
            <w:shd w:val="clear" w:color="auto" w:fill="F3F3F3"/>
          </w:tcPr>
          <w:p w:rsidR="00A4175C" w:rsidRPr="00B84461" w:rsidRDefault="00A4175C" w:rsidP="003021EC">
            <w:r w:rsidRPr="002D61AC">
              <w:rPr>
                <w:b/>
              </w:rPr>
              <w:lastRenderedPageBreak/>
              <w:t>Use-case No.</w:t>
            </w:r>
          </w:p>
        </w:tc>
        <w:tc>
          <w:tcPr>
            <w:tcW w:w="1362" w:type="pct"/>
          </w:tcPr>
          <w:p w:rsidR="00A4175C" w:rsidRPr="00305956" w:rsidRDefault="00746A89" w:rsidP="003021EC">
            <w:r>
              <w:t>UC-15</w:t>
            </w:r>
          </w:p>
        </w:tc>
        <w:tc>
          <w:tcPr>
            <w:tcW w:w="1065" w:type="pct"/>
            <w:gridSpan w:val="2"/>
            <w:shd w:val="clear" w:color="auto" w:fill="F3F3F3"/>
          </w:tcPr>
          <w:p w:rsidR="00A4175C" w:rsidRPr="00396EDC" w:rsidRDefault="00A4175C" w:rsidP="003021EC">
            <w:pPr>
              <w:rPr>
                <w:b/>
              </w:rPr>
            </w:pPr>
            <w:r w:rsidRPr="00396EDC">
              <w:rPr>
                <w:b/>
              </w:rPr>
              <w:t>Use-case Version</w:t>
            </w:r>
          </w:p>
        </w:tc>
        <w:tc>
          <w:tcPr>
            <w:tcW w:w="1184" w:type="pct"/>
          </w:tcPr>
          <w:p w:rsidR="00A4175C" w:rsidRPr="00305956" w:rsidRDefault="00A4175C" w:rsidP="003021EC">
            <w:r w:rsidRPr="00305956">
              <w:t>&lt;1.0&gt;</w:t>
            </w:r>
          </w:p>
        </w:tc>
      </w:tr>
      <w:tr w:rsidR="00A4175C" w:rsidRPr="00305956" w:rsidTr="003021EC">
        <w:tc>
          <w:tcPr>
            <w:tcW w:w="1389" w:type="pct"/>
            <w:shd w:val="clear" w:color="auto" w:fill="F3F3F3"/>
          </w:tcPr>
          <w:p w:rsidR="00A4175C" w:rsidRPr="00396EDC" w:rsidRDefault="00A4175C" w:rsidP="003021EC">
            <w:pPr>
              <w:rPr>
                <w:b/>
              </w:rPr>
            </w:pPr>
            <w:r w:rsidRPr="00396EDC">
              <w:rPr>
                <w:b/>
              </w:rPr>
              <w:t>Use-case Name</w:t>
            </w:r>
          </w:p>
        </w:tc>
        <w:tc>
          <w:tcPr>
            <w:tcW w:w="3611" w:type="pct"/>
            <w:gridSpan w:val="4"/>
          </w:tcPr>
          <w:p w:rsidR="00A4175C" w:rsidRPr="00305956" w:rsidRDefault="00746A89" w:rsidP="003021EC">
            <w:r w:rsidRPr="00746A89">
              <w:t>View Statistics Dashboard</w:t>
            </w:r>
          </w:p>
        </w:tc>
      </w:tr>
      <w:tr w:rsidR="00A4175C" w:rsidRPr="00305956" w:rsidTr="003021EC">
        <w:tc>
          <w:tcPr>
            <w:tcW w:w="1389" w:type="pct"/>
            <w:shd w:val="clear" w:color="auto" w:fill="F3F3F3"/>
          </w:tcPr>
          <w:p w:rsidR="00A4175C" w:rsidRPr="00305956" w:rsidRDefault="00A4175C" w:rsidP="003021EC">
            <w:r w:rsidRPr="00396EDC">
              <w:rPr>
                <w:b/>
              </w:rPr>
              <w:t>Autho</w:t>
            </w:r>
            <w:r>
              <w:rPr>
                <w:b/>
              </w:rPr>
              <w:t>r</w:t>
            </w:r>
            <w:r w:rsidRPr="00305956">
              <w:t xml:space="preserve"> </w:t>
            </w:r>
          </w:p>
        </w:tc>
        <w:tc>
          <w:tcPr>
            <w:tcW w:w="3611" w:type="pct"/>
            <w:gridSpan w:val="4"/>
          </w:tcPr>
          <w:p w:rsidR="00A4175C" w:rsidRPr="00305956" w:rsidRDefault="008349D8" w:rsidP="003021EC">
            <w:r>
              <w:t>Nguyen Ngoc Duc</w:t>
            </w:r>
          </w:p>
        </w:tc>
      </w:tr>
      <w:tr w:rsidR="00A4175C" w:rsidRPr="00305956" w:rsidTr="003021EC">
        <w:tc>
          <w:tcPr>
            <w:tcW w:w="1389" w:type="pct"/>
            <w:shd w:val="clear" w:color="auto" w:fill="F3F3F3"/>
          </w:tcPr>
          <w:p w:rsidR="00A4175C" w:rsidRPr="00305956" w:rsidRDefault="00A4175C" w:rsidP="003021EC">
            <w:r>
              <w:rPr>
                <w:b/>
              </w:rPr>
              <w:t>Date</w:t>
            </w:r>
          </w:p>
        </w:tc>
        <w:tc>
          <w:tcPr>
            <w:tcW w:w="1362" w:type="pct"/>
          </w:tcPr>
          <w:p w:rsidR="00A4175C" w:rsidRPr="00305956" w:rsidRDefault="008349D8" w:rsidP="003021EC">
            <w:r>
              <w:t>02/07/2024</w:t>
            </w:r>
          </w:p>
        </w:tc>
        <w:tc>
          <w:tcPr>
            <w:tcW w:w="644" w:type="pct"/>
            <w:shd w:val="clear" w:color="auto" w:fill="F3F3F3"/>
          </w:tcPr>
          <w:p w:rsidR="00A4175C" w:rsidRPr="00305956" w:rsidRDefault="00A4175C" w:rsidP="003021EC">
            <w:r w:rsidRPr="009277EF">
              <w:rPr>
                <w:b/>
              </w:rPr>
              <w:t>Priori</w:t>
            </w:r>
            <w:r>
              <w:rPr>
                <w:b/>
              </w:rPr>
              <w:t>ty</w:t>
            </w:r>
          </w:p>
        </w:tc>
        <w:tc>
          <w:tcPr>
            <w:tcW w:w="1605" w:type="pct"/>
            <w:gridSpan w:val="2"/>
          </w:tcPr>
          <w:p w:rsidR="00A4175C" w:rsidRPr="00305956" w:rsidRDefault="008349D8" w:rsidP="003021EC">
            <w:r>
              <w:t>Normal</w:t>
            </w:r>
          </w:p>
        </w:tc>
      </w:tr>
      <w:tr w:rsidR="00A4175C" w:rsidRPr="00305956" w:rsidTr="003021EC">
        <w:tc>
          <w:tcPr>
            <w:tcW w:w="5000" w:type="pct"/>
            <w:gridSpan w:val="5"/>
            <w:shd w:val="clear" w:color="auto" w:fill="FFFFFF"/>
          </w:tcPr>
          <w:p w:rsidR="00A4175C" w:rsidRPr="00305956" w:rsidRDefault="00A4175C" w:rsidP="003021EC">
            <w:r w:rsidRPr="00BE1B08">
              <w:rPr>
                <w:b/>
              </w:rPr>
              <w:t>Actor</w:t>
            </w:r>
            <w:r>
              <w:rPr>
                <w:b/>
              </w:rPr>
              <w:t>:</w:t>
            </w:r>
          </w:p>
          <w:p w:rsidR="00A4175C" w:rsidRPr="00305956" w:rsidRDefault="006C3C32" w:rsidP="003021EC">
            <w:r>
              <w:t>Admin, Manager</w:t>
            </w:r>
          </w:p>
          <w:p w:rsidR="00A4175C" w:rsidRPr="00305956" w:rsidRDefault="00A4175C" w:rsidP="003021EC">
            <w:r w:rsidRPr="00383FE9">
              <w:rPr>
                <w:b/>
              </w:rPr>
              <w:t>Summary</w:t>
            </w:r>
            <w:r>
              <w:rPr>
                <w:b/>
              </w:rPr>
              <w:t>:</w:t>
            </w:r>
          </w:p>
          <w:p w:rsidR="00A4175C" w:rsidRPr="00305956" w:rsidRDefault="00A4175C" w:rsidP="003021EC">
            <w:pPr>
              <w:rPr>
                <w:b/>
              </w:rPr>
            </w:pPr>
            <w:r w:rsidRPr="00305956">
              <w:tab/>
            </w:r>
            <w:r w:rsidR="00880402">
              <w:t>D</w:t>
            </w:r>
            <w:r w:rsidR="006C3C32" w:rsidRPr="006C3C32">
              <w:t>escribes the process by which an admin or manager views a dashboard displaying various statistics and metrics related to the Jewelry Sales System</w:t>
            </w:r>
          </w:p>
          <w:p w:rsidR="00A4175C" w:rsidRPr="00305956" w:rsidRDefault="00A4175C" w:rsidP="003021EC">
            <w:r w:rsidRPr="00383FE9">
              <w:rPr>
                <w:b/>
              </w:rPr>
              <w:t>Goal</w:t>
            </w:r>
            <w:r>
              <w:rPr>
                <w:b/>
              </w:rPr>
              <w:t>:</w:t>
            </w:r>
          </w:p>
          <w:p w:rsidR="00A4175C" w:rsidRPr="00305956" w:rsidRDefault="00A4175C" w:rsidP="003021EC">
            <w:pPr>
              <w:rPr>
                <w:b/>
              </w:rPr>
            </w:pPr>
            <w:r w:rsidRPr="00305956">
              <w:tab/>
            </w:r>
            <w:r w:rsidR="006C3C32">
              <w:t>The admin or manager successfully views the statistics dashboard with accurate and current data</w:t>
            </w:r>
          </w:p>
          <w:p w:rsidR="00A4175C" w:rsidRPr="00237D45" w:rsidRDefault="00A4175C" w:rsidP="003021EC">
            <w:pPr>
              <w:rPr>
                <w:b/>
              </w:rPr>
            </w:pPr>
            <w:r w:rsidRPr="00237D45">
              <w:rPr>
                <w:b/>
              </w:rPr>
              <w:t>Triggers</w:t>
            </w:r>
          </w:p>
          <w:p w:rsidR="00A4175C" w:rsidRPr="00305956" w:rsidRDefault="00A4175C" w:rsidP="003021EC">
            <w:r w:rsidRPr="00305956">
              <w:t xml:space="preserve">           </w:t>
            </w:r>
            <w:r w:rsidR="006C3C32">
              <w:t>The admin or manager initiates the process to view the statistics dashboard, often for monitoring business performance, making informed decisions, or preparing reports</w:t>
            </w:r>
            <w:r w:rsidRPr="00305956">
              <w:tab/>
            </w:r>
          </w:p>
          <w:p w:rsidR="00A4175C" w:rsidRPr="00237D45" w:rsidRDefault="00A4175C" w:rsidP="003021EC">
            <w:pPr>
              <w:rPr>
                <w:b/>
              </w:rPr>
            </w:pPr>
            <w:r w:rsidRPr="00237D45">
              <w:rPr>
                <w:b/>
              </w:rPr>
              <w:t>Preconditions:</w:t>
            </w:r>
          </w:p>
          <w:p w:rsidR="00A4175C" w:rsidRPr="00305956" w:rsidRDefault="00A4175C" w:rsidP="003021EC">
            <w:r w:rsidRPr="00305956">
              <w:t xml:space="preserve">          </w:t>
            </w:r>
            <w:r w:rsidR="006C3C32">
              <w:t>The admin or manager must be logged into the Jewelry Sales System with appropriate permissions to view the statistics dashboard</w:t>
            </w:r>
          </w:p>
          <w:p w:rsidR="00A4175C" w:rsidRPr="00237D45" w:rsidRDefault="00A4175C" w:rsidP="003021EC">
            <w:pPr>
              <w:rPr>
                <w:b/>
              </w:rPr>
            </w:pPr>
            <w:r w:rsidRPr="00237D45">
              <w:rPr>
                <w:b/>
              </w:rPr>
              <w:t>Post Conditions:</w:t>
            </w:r>
          </w:p>
          <w:p w:rsidR="00A4175C" w:rsidRPr="00305956" w:rsidRDefault="00A4175C" w:rsidP="003021EC">
            <w:r w:rsidRPr="00305956">
              <w:t xml:space="preserve">          </w:t>
            </w:r>
            <w:r w:rsidR="00722446">
              <w:t>The admin or manager successfully views the statistics dashboard with accurate and current data</w:t>
            </w:r>
          </w:p>
          <w:p w:rsidR="00A4175C" w:rsidRPr="00237D45" w:rsidRDefault="00A4175C" w:rsidP="003021EC">
            <w:pPr>
              <w:rPr>
                <w:b/>
              </w:rPr>
            </w:pPr>
            <w:r w:rsidRPr="00237D45">
              <w:rPr>
                <w:b/>
              </w:rPr>
              <w:t>Main Success Scenario:</w:t>
            </w:r>
          </w:p>
          <w:p w:rsidR="00722446" w:rsidRDefault="00722446" w:rsidP="00EA0FF9">
            <w:pPr>
              <w:pStyle w:val="ListParagraph"/>
              <w:numPr>
                <w:ilvl w:val="0"/>
                <w:numId w:val="23"/>
              </w:numPr>
            </w:pPr>
            <w:r>
              <w:t>The admin or manager selects the "View Statistics Dashboard" option from the main menu.</w:t>
            </w:r>
          </w:p>
          <w:p w:rsidR="00722446" w:rsidRDefault="00722446" w:rsidP="00EA0FF9">
            <w:pPr>
              <w:pStyle w:val="ListParagraph"/>
              <w:numPr>
                <w:ilvl w:val="0"/>
                <w:numId w:val="23"/>
              </w:numPr>
            </w:pPr>
            <w:r>
              <w:t>The system retrieves the relevant data and loads the statistics dashboard.</w:t>
            </w:r>
          </w:p>
          <w:p w:rsidR="00722446" w:rsidRDefault="00722446" w:rsidP="00EA0FF9">
            <w:pPr>
              <w:pStyle w:val="ListParagraph"/>
              <w:numPr>
                <w:ilvl w:val="0"/>
                <w:numId w:val="23"/>
              </w:numPr>
            </w:pPr>
            <w:r>
              <w:t xml:space="preserve">The system displays the dashboard, which includes various metrics </w:t>
            </w:r>
          </w:p>
          <w:p w:rsidR="00A4175C" w:rsidRPr="00305956" w:rsidRDefault="00722446" w:rsidP="00EA0FF9">
            <w:pPr>
              <w:pStyle w:val="ListParagraph"/>
              <w:numPr>
                <w:ilvl w:val="0"/>
                <w:numId w:val="23"/>
              </w:numPr>
            </w:pPr>
            <w:r>
              <w:t>The admin or manager can interact with the dashboard to filter data, drill down into specific metrics, or generate reports.</w:t>
            </w:r>
            <w:r w:rsidRPr="00305956">
              <w:t xml:space="preserve"> </w:t>
            </w:r>
          </w:p>
          <w:p w:rsidR="00A4175C" w:rsidRPr="00237D45" w:rsidRDefault="00A4175C" w:rsidP="003021EC">
            <w:pPr>
              <w:rPr>
                <w:b/>
              </w:rPr>
            </w:pPr>
            <w:r w:rsidRPr="00237D45">
              <w:rPr>
                <w:b/>
              </w:rPr>
              <w:t xml:space="preserve">Alternative Scenario: </w:t>
            </w:r>
          </w:p>
          <w:p w:rsidR="00722446" w:rsidRDefault="00A4175C" w:rsidP="00722446">
            <w:r w:rsidRPr="00305956">
              <w:t xml:space="preserve">          </w:t>
            </w:r>
            <w:r w:rsidR="003975AE">
              <w:t>15</w:t>
            </w:r>
            <w:r w:rsidR="00722446">
              <w:t>.1. Data Retrieval Error</w:t>
            </w:r>
          </w:p>
          <w:p w:rsidR="00A4175C" w:rsidRPr="00305956" w:rsidRDefault="003975AE" w:rsidP="00722446">
            <w:r w:rsidRPr="00305956">
              <w:t xml:space="preserve">          </w:t>
            </w:r>
            <w:r>
              <w:t xml:space="preserve">15.1.1. </w:t>
            </w:r>
            <w:r w:rsidR="00722446">
              <w:t>The system notifies the admin or manager of the error and provides details.</w:t>
            </w:r>
            <w:r w:rsidR="00A4175C" w:rsidRPr="00305956">
              <w:t>&gt;</w:t>
            </w:r>
          </w:p>
          <w:p w:rsidR="00A4175C" w:rsidRPr="00237D45" w:rsidRDefault="00A4175C" w:rsidP="003021EC">
            <w:pPr>
              <w:rPr>
                <w:b/>
              </w:rPr>
            </w:pPr>
            <w:r w:rsidRPr="00237D45">
              <w:rPr>
                <w:b/>
              </w:rPr>
              <w:t>Exceptions:</w:t>
            </w:r>
          </w:p>
          <w:p w:rsidR="00AE69CB" w:rsidRDefault="00A4175C" w:rsidP="00AE69CB">
            <w:r w:rsidRPr="00305956">
              <w:t xml:space="preserve">          </w:t>
            </w:r>
            <w:r w:rsidR="00AE69CB">
              <w:t>E15.1. System Error: If there is a system error during the viewing process, the system will notify the admin or manager and log the error. The user can retry the process or contact technical support.</w:t>
            </w:r>
          </w:p>
          <w:p w:rsidR="00A4175C" w:rsidRPr="00305956" w:rsidRDefault="00AE69CB" w:rsidP="00AE69CB">
            <w:r w:rsidRPr="00305956">
              <w:lastRenderedPageBreak/>
              <w:t xml:space="preserve">          </w:t>
            </w:r>
            <w:r>
              <w:t>E15.2. Network Failure: If there is a network failure, the system will notify the admin or manager, and they can retry viewing the dashboard once the network is restored</w:t>
            </w:r>
          </w:p>
          <w:p w:rsidR="00A4175C" w:rsidRPr="00237D45" w:rsidRDefault="00A4175C" w:rsidP="003021EC">
            <w:pPr>
              <w:rPr>
                <w:b/>
              </w:rPr>
            </w:pPr>
            <w:r w:rsidRPr="00237D45">
              <w:rPr>
                <w:b/>
              </w:rPr>
              <w:t xml:space="preserve">Relationships: </w:t>
            </w:r>
          </w:p>
          <w:p w:rsidR="00A4175C" w:rsidRPr="00305956" w:rsidRDefault="00AE69CB" w:rsidP="003021EC">
            <w:r>
              <w:t>N/A</w:t>
            </w:r>
            <w:r w:rsidR="00A4175C" w:rsidRPr="00305956">
              <w:tab/>
            </w:r>
          </w:p>
          <w:p w:rsidR="00A4175C" w:rsidRPr="00237D45" w:rsidRDefault="00A4175C" w:rsidP="003021EC">
            <w:pPr>
              <w:rPr>
                <w:b/>
              </w:rPr>
            </w:pPr>
            <w:r w:rsidRPr="00237D45">
              <w:rPr>
                <w:b/>
              </w:rPr>
              <w:t>Business Rules:</w:t>
            </w:r>
          </w:p>
          <w:p w:rsidR="00A4175C" w:rsidRPr="00305956" w:rsidRDefault="00A4175C" w:rsidP="003021EC">
            <w:r w:rsidRPr="00305956">
              <w:t xml:space="preserve">       </w:t>
            </w:r>
            <w:r w:rsidR="006922A9">
              <w:rPr>
                <w:bCs/>
              </w:rPr>
              <w:t>BR-</w:t>
            </w:r>
            <w:r w:rsidR="006922A9">
              <w:rPr>
                <w:bCs/>
              </w:rPr>
              <w:t>06</w:t>
            </w:r>
          </w:p>
        </w:tc>
      </w:tr>
    </w:tbl>
    <w:p w:rsidR="00A4175C" w:rsidRPr="00D65EC8" w:rsidRDefault="00A4175C" w:rsidP="00A4175C">
      <w:pPr>
        <w:pStyle w:val="Caption"/>
      </w:pPr>
    </w:p>
    <w:p w:rsidR="00A4175C" w:rsidRPr="00D65EC8" w:rsidRDefault="00A4175C" w:rsidP="00A4175C">
      <w:pPr>
        <w:pStyle w:val="Caption"/>
      </w:pPr>
    </w:p>
    <w:p w:rsidR="00A4175C" w:rsidRDefault="00AE69CB" w:rsidP="00A4175C">
      <w:pPr>
        <w:pStyle w:val="Heading2"/>
      </w:pPr>
      <w:r>
        <w:t>Create Staff Account</w:t>
      </w:r>
    </w:p>
    <w:p w:rsidR="00A4175C" w:rsidRDefault="00A4175C" w:rsidP="00A417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A4175C" w:rsidRPr="00305956" w:rsidTr="003021EC">
        <w:tc>
          <w:tcPr>
            <w:tcW w:w="5000" w:type="pct"/>
            <w:gridSpan w:val="5"/>
            <w:shd w:val="clear" w:color="auto" w:fill="F3F3F3"/>
          </w:tcPr>
          <w:p w:rsidR="00A4175C" w:rsidRPr="00305956" w:rsidRDefault="00A4175C" w:rsidP="003021EC"/>
          <w:p w:rsidR="00A4175C" w:rsidRDefault="00A4175C" w:rsidP="003021EC">
            <w:pPr>
              <w:rPr>
                <w:b/>
              </w:rPr>
            </w:pPr>
            <w:r>
              <w:rPr>
                <w:b/>
              </w:rPr>
              <w:t>USE CASE-</w:t>
            </w:r>
            <w:r w:rsidR="00010522">
              <w:rPr>
                <w:b/>
              </w:rPr>
              <w:t>16</w:t>
            </w:r>
            <w:r>
              <w:rPr>
                <w:b/>
              </w:rPr>
              <w:t xml:space="preserve"> SPECIFICATION</w:t>
            </w:r>
          </w:p>
          <w:p w:rsidR="00A4175C" w:rsidRPr="00305956" w:rsidRDefault="00A4175C" w:rsidP="003021EC">
            <w:pPr>
              <w:ind w:left="0"/>
            </w:pPr>
          </w:p>
        </w:tc>
      </w:tr>
      <w:tr w:rsidR="00A4175C" w:rsidRPr="00305956" w:rsidTr="003021EC">
        <w:tc>
          <w:tcPr>
            <w:tcW w:w="1389" w:type="pct"/>
            <w:shd w:val="clear" w:color="auto" w:fill="F3F3F3"/>
          </w:tcPr>
          <w:p w:rsidR="00A4175C" w:rsidRPr="00B84461" w:rsidRDefault="00A4175C" w:rsidP="003021EC">
            <w:r w:rsidRPr="002D61AC">
              <w:rPr>
                <w:b/>
              </w:rPr>
              <w:t>Use-case No.</w:t>
            </w:r>
          </w:p>
        </w:tc>
        <w:tc>
          <w:tcPr>
            <w:tcW w:w="1362" w:type="pct"/>
          </w:tcPr>
          <w:p w:rsidR="00A4175C" w:rsidRPr="00305956" w:rsidRDefault="00AE69CB" w:rsidP="003021EC">
            <w:r>
              <w:t>UC-16</w:t>
            </w:r>
          </w:p>
        </w:tc>
        <w:tc>
          <w:tcPr>
            <w:tcW w:w="1065" w:type="pct"/>
            <w:gridSpan w:val="2"/>
            <w:shd w:val="clear" w:color="auto" w:fill="F3F3F3"/>
          </w:tcPr>
          <w:p w:rsidR="00A4175C" w:rsidRPr="00396EDC" w:rsidRDefault="00A4175C" w:rsidP="003021EC">
            <w:pPr>
              <w:rPr>
                <w:b/>
              </w:rPr>
            </w:pPr>
            <w:r w:rsidRPr="00396EDC">
              <w:rPr>
                <w:b/>
              </w:rPr>
              <w:t>Use-case Version</w:t>
            </w:r>
          </w:p>
        </w:tc>
        <w:tc>
          <w:tcPr>
            <w:tcW w:w="1184" w:type="pct"/>
          </w:tcPr>
          <w:p w:rsidR="00A4175C" w:rsidRPr="00305956" w:rsidRDefault="00A4175C" w:rsidP="003021EC">
            <w:r w:rsidRPr="00305956">
              <w:t>&lt;1.0&gt;</w:t>
            </w:r>
          </w:p>
        </w:tc>
      </w:tr>
      <w:tr w:rsidR="00A4175C" w:rsidRPr="00305956" w:rsidTr="003021EC">
        <w:tc>
          <w:tcPr>
            <w:tcW w:w="1389" w:type="pct"/>
            <w:shd w:val="clear" w:color="auto" w:fill="F3F3F3"/>
          </w:tcPr>
          <w:p w:rsidR="00A4175C" w:rsidRPr="00396EDC" w:rsidRDefault="00A4175C" w:rsidP="003021EC">
            <w:pPr>
              <w:rPr>
                <w:b/>
              </w:rPr>
            </w:pPr>
            <w:r w:rsidRPr="00396EDC">
              <w:rPr>
                <w:b/>
              </w:rPr>
              <w:t>Use-case Name</w:t>
            </w:r>
          </w:p>
        </w:tc>
        <w:tc>
          <w:tcPr>
            <w:tcW w:w="3611" w:type="pct"/>
            <w:gridSpan w:val="4"/>
          </w:tcPr>
          <w:p w:rsidR="00A4175C" w:rsidRPr="00305956" w:rsidRDefault="00AE69CB" w:rsidP="003021EC">
            <w:r>
              <w:t>Create Staff Account</w:t>
            </w:r>
          </w:p>
        </w:tc>
      </w:tr>
      <w:tr w:rsidR="00A4175C" w:rsidRPr="00305956" w:rsidTr="003021EC">
        <w:tc>
          <w:tcPr>
            <w:tcW w:w="1389" w:type="pct"/>
            <w:shd w:val="clear" w:color="auto" w:fill="F3F3F3"/>
          </w:tcPr>
          <w:p w:rsidR="00A4175C" w:rsidRPr="00305956" w:rsidRDefault="00A4175C" w:rsidP="003021EC">
            <w:r w:rsidRPr="00396EDC">
              <w:rPr>
                <w:b/>
              </w:rPr>
              <w:t>Autho</w:t>
            </w:r>
            <w:r>
              <w:rPr>
                <w:b/>
              </w:rPr>
              <w:t>r</w:t>
            </w:r>
            <w:r w:rsidRPr="00305956">
              <w:t xml:space="preserve"> </w:t>
            </w:r>
          </w:p>
        </w:tc>
        <w:tc>
          <w:tcPr>
            <w:tcW w:w="3611" w:type="pct"/>
            <w:gridSpan w:val="4"/>
          </w:tcPr>
          <w:p w:rsidR="00A4175C" w:rsidRPr="00305956" w:rsidRDefault="00AE69CB" w:rsidP="003021EC">
            <w:r>
              <w:t>Nguyen Ngoc Duc</w:t>
            </w:r>
          </w:p>
        </w:tc>
      </w:tr>
      <w:tr w:rsidR="00A4175C" w:rsidRPr="00305956" w:rsidTr="003021EC">
        <w:tc>
          <w:tcPr>
            <w:tcW w:w="1389" w:type="pct"/>
            <w:shd w:val="clear" w:color="auto" w:fill="F3F3F3"/>
          </w:tcPr>
          <w:p w:rsidR="00A4175C" w:rsidRPr="00305956" w:rsidRDefault="00A4175C" w:rsidP="003021EC">
            <w:r>
              <w:rPr>
                <w:b/>
              </w:rPr>
              <w:t>Date</w:t>
            </w:r>
          </w:p>
        </w:tc>
        <w:tc>
          <w:tcPr>
            <w:tcW w:w="1362" w:type="pct"/>
          </w:tcPr>
          <w:p w:rsidR="00A4175C" w:rsidRPr="00305956" w:rsidRDefault="00AE69CB" w:rsidP="003021EC">
            <w:r>
              <w:t>03/07/2024</w:t>
            </w:r>
          </w:p>
        </w:tc>
        <w:tc>
          <w:tcPr>
            <w:tcW w:w="644" w:type="pct"/>
            <w:shd w:val="clear" w:color="auto" w:fill="F3F3F3"/>
          </w:tcPr>
          <w:p w:rsidR="00A4175C" w:rsidRPr="00305956" w:rsidRDefault="00A4175C" w:rsidP="003021EC">
            <w:r w:rsidRPr="009277EF">
              <w:rPr>
                <w:b/>
              </w:rPr>
              <w:t>Priori</w:t>
            </w:r>
            <w:r>
              <w:rPr>
                <w:b/>
              </w:rPr>
              <w:t>ty</w:t>
            </w:r>
          </w:p>
        </w:tc>
        <w:tc>
          <w:tcPr>
            <w:tcW w:w="1605" w:type="pct"/>
            <w:gridSpan w:val="2"/>
          </w:tcPr>
          <w:p w:rsidR="00A4175C" w:rsidRPr="00305956" w:rsidRDefault="00AE69CB" w:rsidP="003021EC">
            <w:r>
              <w:t>Normal</w:t>
            </w:r>
          </w:p>
        </w:tc>
      </w:tr>
      <w:tr w:rsidR="00A4175C" w:rsidRPr="00305956" w:rsidTr="003021EC">
        <w:tc>
          <w:tcPr>
            <w:tcW w:w="5000" w:type="pct"/>
            <w:gridSpan w:val="5"/>
            <w:shd w:val="clear" w:color="auto" w:fill="FFFFFF"/>
          </w:tcPr>
          <w:p w:rsidR="00A4175C" w:rsidRPr="00305956" w:rsidRDefault="00A4175C" w:rsidP="003021EC">
            <w:r w:rsidRPr="00BE1B08">
              <w:rPr>
                <w:b/>
              </w:rPr>
              <w:t>Actor</w:t>
            </w:r>
            <w:r>
              <w:rPr>
                <w:b/>
              </w:rPr>
              <w:t>:</w:t>
            </w:r>
          </w:p>
          <w:p w:rsidR="00A4175C" w:rsidRPr="00305956" w:rsidRDefault="00AE69CB" w:rsidP="003021EC">
            <w:r>
              <w:t>Manager</w:t>
            </w:r>
          </w:p>
          <w:p w:rsidR="00A4175C" w:rsidRPr="00305956" w:rsidRDefault="00A4175C" w:rsidP="003021EC">
            <w:r w:rsidRPr="00383FE9">
              <w:rPr>
                <w:b/>
              </w:rPr>
              <w:t>Summary</w:t>
            </w:r>
            <w:r>
              <w:rPr>
                <w:b/>
              </w:rPr>
              <w:t>:</w:t>
            </w:r>
          </w:p>
          <w:p w:rsidR="00A4175C" w:rsidRPr="00305956" w:rsidRDefault="00A4175C" w:rsidP="003021EC">
            <w:pPr>
              <w:rPr>
                <w:b/>
              </w:rPr>
            </w:pPr>
            <w:r w:rsidRPr="00305956">
              <w:tab/>
            </w:r>
            <w:r w:rsidR="00880402">
              <w:t>Describes</w:t>
            </w:r>
            <w:r w:rsidR="00311F0F">
              <w:t xml:space="preserve"> the process by which a manager creates a new staff account in the Jewelry Sales System</w:t>
            </w:r>
          </w:p>
          <w:p w:rsidR="00A4175C" w:rsidRPr="00305956" w:rsidRDefault="00A4175C" w:rsidP="003021EC">
            <w:r w:rsidRPr="00383FE9">
              <w:rPr>
                <w:b/>
              </w:rPr>
              <w:t>Goal</w:t>
            </w:r>
            <w:r>
              <w:rPr>
                <w:b/>
              </w:rPr>
              <w:t>:</w:t>
            </w:r>
          </w:p>
          <w:p w:rsidR="00A4175C" w:rsidRPr="00305956" w:rsidRDefault="00A4175C" w:rsidP="003021EC">
            <w:pPr>
              <w:rPr>
                <w:b/>
              </w:rPr>
            </w:pPr>
            <w:r w:rsidRPr="00305956">
              <w:tab/>
            </w:r>
            <w:r w:rsidR="00311F0F">
              <w:t>A new staff account is created and saved in the system</w:t>
            </w:r>
          </w:p>
          <w:p w:rsidR="00A4175C" w:rsidRPr="00237D45" w:rsidRDefault="00A4175C" w:rsidP="003021EC">
            <w:pPr>
              <w:rPr>
                <w:b/>
              </w:rPr>
            </w:pPr>
            <w:r w:rsidRPr="00237D45">
              <w:rPr>
                <w:b/>
              </w:rPr>
              <w:t>Triggers</w:t>
            </w:r>
          </w:p>
          <w:p w:rsidR="00A4175C" w:rsidRPr="00305956" w:rsidRDefault="00A4175C" w:rsidP="003021EC">
            <w:r w:rsidRPr="00305956">
              <w:t xml:space="preserve">           </w:t>
            </w:r>
            <w:r w:rsidR="0086548D">
              <w:t>The manager initiates the process to create a new staff account, often in response to hiring a new staff member or expanding the team</w:t>
            </w:r>
            <w:r w:rsidRPr="00305956">
              <w:tab/>
            </w:r>
          </w:p>
          <w:p w:rsidR="00A4175C" w:rsidRPr="00237D45" w:rsidRDefault="00A4175C" w:rsidP="003021EC">
            <w:pPr>
              <w:rPr>
                <w:b/>
              </w:rPr>
            </w:pPr>
            <w:r w:rsidRPr="00237D45">
              <w:rPr>
                <w:b/>
              </w:rPr>
              <w:t>Preconditions:</w:t>
            </w:r>
          </w:p>
          <w:p w:rsidR="00A4175C" w:rsidRPr="00305956" w:rsidRDefault="00A4175C" w:rsidP="003021EC">
            <w:r w:rsidRPr="00305956">
              <w:t xml:space="preserve">          </w:t>
            </w:r>
            <w:r w:rsidR="0086548D">
              <w:t>The manager must be logged into the Jewelry Sales System with appropriate permissions to create staff accounts</w:t>
            </w:r>
            <w:r w:rsidR="0086548D" w:rsidRPr="00305956">
              <w:t xml:space="preserve"> </w:t>
            </w:r>
          </w:p>
          <w:p w:rsidR="00A4175C" w:rsidRPr="00237D45" w:rsidRDefault="00A4175C" w:rsidP="003021EC">
            <w:pPr>
              <w:rPr>
                <w:b/>
              </w:rPr>
            </w:pPr>
            <w:r w:rsidRPr="00237D45">
              <w:rPr>
                <w:b/>
              </w:rPr>
              <w:t>Post Conditions:</w:t>
            </w:r>
          </w:p>
          <w:p w:rsidR="0086548D" w:rsidRDefault="00A4175C" w:rsidP="0086548D">
            <w:r w:rsidRPr="00305956">
              <w:lastRenderedPageBreak/>
              <w:t xml:space="preserve">          </w:t>
            </w:r>
            <w:r w:rsidR="0086548D">
              <w:t>A new staff account is created and saved in the system.</w:t>
            </w:r>
          </w:p>
          <w:p w:rsidR="00A4175C" w:rsidRPr="00305956" w:rsidRDefault="005F3017" w:rsidP="0086548D">
            <w:r w:rsidRPr="00305956">
              <w:t xml:space="preserve">          </w:t>
            </w:r>
            <w:r w:rsidR="0086548D">
              <w:t>The new staff member can log in to the system using their credentials</w:t>
            </w:r>
            <w:r w:rsidR="00A4175C" w:rsidRPr="00305956">
              <w:t>&gt;</w:t>
            </w:r>
          </w:p>
          <w:p w:rsidR="00A4175C" w:rsidRPr="00237D45" w:rsidRDefault="00A4175C" w:rsidP="003021EC">
            <w:pPr>
              <w:rPr>
                <w:b/>
              </w:rPr>
            </w:pPr>
            <w:r w:rsidRPr="00237D45">
              <w:rPr>
                <w:b/>
              </w:rPr>
              <w:t>Main Success Scenario:</w:t>
            </w:r>
          </w:p>
          <w:p w:rsidR="005F3017" w:rsidRDefault="005F3017" w:rsidP="00EA0FF9">
            <w:pPr>
              <w:pStyle w:val="ListParagraph"/>
              <w:numPr>
                <w:ilvl w:val="0"/>
                <w:numId w:val="24"/>
              </w:numPr>
            </w:pPr>
            <w:r>
              <w:t>The manager selects the "Create Staff Account" option from the administration menu.</w:t>
            </w:r>
          </w:p>
          <w:p w:rsidR="005F3017" w:rsidRDefault="005F3017" w:rsidP="00EA0FF9">
            <w:pPr>
              <w:pStyle w:val="ListParagraph"/>
              <w:numPr>
                <w:ilvl w:val="0"/>
                <w:numId w:val="24"/>
              </w:numPr>
            </w:pPr>
            <w:r>
              <w:t>The manager enters the necessary details for the new staff member, including:</w:t>
            </w:r>
          </w:p>
          <w:p w:rsidR="005F3017" w:rsidRDefault="005F3017" w:rsidP="00EA0FF9">
            <w:pPr>
              <w:pStyle w:val="ListParagraph"/>
              <w:numPr>
                <w:ilvl w:val="0"/>
                <w:numId w:val="24"/>
              </w:numPr>
            </w:pPr>
            <w:r>
              <w:t>The manager reviews the entered details for accuracy and completeness.</w:t>
            </w:r>
          </w:p>
          <w:p w:rsidR="005F3017" w:rsidRDefault="005F3017" w:rsidP="00EA0FF9">
            <w:pPr>
              <w:pStyle w:val="ListParagraph"/>
              <w:numPr>
                <w:ilvl w:val="0"/>
                <w:numId w:val="24"/>
              </w:numPr>
            </w:pPr>
            <w:r>
              <w:t>The manager confirms the creation of the staff account.</w:t>
            </w:r>
          </w:p>
          <w:p w:rsidR="00A4175C" w:rsidRPr="00305956" w:rsidRDefault="005F3017" w:rsidP="00EA0FF9">
            <w:pPr>
              <w:pStyle w:val="ListParagraph"/>
              <w:numPr>
                <w:ilvl w:val="0"/>
                <w:numId w:val="24"/>
              </w:numPr>
            </w:pPr>
            <w:r>
              <w:t>The system saves the new staff account in the database.</w:t>
            </w:r>
            <w:r w:rsidRPr="00305956">
              <w:t xml:space="preserve"> </w:t>
            </w:r>
          </w:p>
          <w:p w:rsidR="00A4175C" w:rsidRPr="00237D45" w:rsidRDefault="00A4175C" w:rsidP="003021EC">
            <w:pPr>
              <w:rPr>
                <w:b/>
              </w:rPr>
            </w:pPr>
            <w:r w:rsidRPr="00237D45">
              <w:rPr>
                <w:b/>
              </w:rPr>
              <w:t xml:space="preserve">Alternative Scenario: </w:t>
            </w:r>
          </w:p>
          <w:p w:rsidR="00D41F27" w:rsidRDefault="00A4175C" w:rsidP="00D41F27">
            <w:r w:rsidRPr="00305956">
              <w:t xml:space="preserve">          </w:t>
            </w:r>
            <w:r w:rsidR="00A51C26">
              <w:t>16</w:t>
            </w:r>
            <w:r w:rsidR="00D41F27">
              <w:t>.1. Missing or Invalid Details</w:t>
            </w:r>
          </w:p>
          <w:p w:rsidR="00D41F27" w:rsidRDefault="00A51C26" w:rsidP="00D41F27">
            <w:r w:rsidRPr="00305956">
              <w:t xml:space="preserve">          </w:t>
            </w:r>
            <w:r>
              <w:t xml:space="preserve">16.1.1. </w:t>
            </w:r>
            <w:r w:rsidR="00D41F27">
              <w:t>The system notifies the manager of the missing or invalid details.</w:t>
            </w:r>
          </w:p>
          <w:p w:rsidR="00D41F27" w:rsidRDefault="00A51C26" w:rsidP="00D41F27">
            <w:r w:rsidRPr="00305956">
              <w:t xml:space="preserve">          </w:t>
            </w:r>
            <w:r>
              <w:t xml:space="preserve">16.1.2. </w:t>
            </w:r>
            <w:r w:rsidR="00D41F27">
              <w:t>The manager corrects the details and resubmits the form.</w:t>
            </w:r>
          </w:p>
          <w:p w:rsidR="00D41F27" w:rsidRDefault="00A51C26" w:rsidP="00D41F27">
            <w:r w:rsidRPr="00305956">
              <w:t xml:space="preserve">          </w:t>
            </w:r>
            <w:r>
              <w:t xml:space="preserve">16.1.3. </w:t>
            </w:r>
            <w:r w:rsidR="00D41F27">
              <w:t>The system validates the details and proceeds with the account creation if the corrections are valid.</w:t>
            </w:r>
          </w:p>
          <w:p w:rsidR="00D41F27" w:rsidRDefault="00A51C26" w:rsidP="00D41F27">
            <w:r w:rsidRPr="00305956">
              <w:t xml:space="preserve">          </w:t>
            </w:r>
            <w:r>
              <w:t>16</w:t>
            </w:r>
            <w:r w:rsidR="00D41F27">
              <w:t>.2. Username Already Exists</w:t>
            </w:r>
          </w:p>
          <w:p w:rsidR="00D41F27" w:rsidRDefault="00A51C26" w:rsidP="00D41F27">
            <w:r w:rsidRPr="00305956">
              <w:t xml:space="preserve">          </w:t>
            </w:r>
            <w:r>
              <w:t xml:space="preserve">16.2.1. </w:t>
            </w:r>
            <w:r w:rsidR="00D41F27">
              <w:t>The system notifies the manager that the username is already taken.</w:t>
            </w:r>
          </w:p>
          <w:p w:rsidR="00D41F27" w:rsidRDefault="00A51C26" w:rsidP="00D41F27">
            <w:r w:rsidRPr="00305956">
              <w:t xml:space="preserve">          </w:t>
            </w:r>
            <w:r>
              <w:t xml:space="preserve">16.2.2. </w:t>
            </w:r>
            <w:r w:rsidR="00D41F27">
              <w:t>The manager selects a different username.</w:t>
            </w:r>
          </w:p>
          <w:p w:rsidR="00D41F27" w:rsidRDefault="00A51C26" w:rsidP="00D41F27">
            <w:r w:rsidRPr="00305956">
              <w:t xml:space="preserve">          </w:t>
            </w:r>
            <w:r>
              <w:t xml:space="preserve">16.2.3. </w:t>
            </w:r>
            <w:r w:rsidR="00D41F27">
              <w:t>The system validates the new username and proceeds with the account creation.</w:t>
            </w:r>
          </w:p>
          <w:p w:rsidR="00D41F27" w:rsidRDefault="00A51C26" w:rsidP="00D41F27">
            <w:r w:rsidRPr="00305956">
              <w:t xml:space="preserve">          </w:t>
            </w:r>
            <w:r>
              <w:t>16</w:t>
            </w:r>
            <w:r w:rsidR="00D41F27">
              <w:t>.3. Creation Cancelled</w:t>
            </w:r>
          </w:p>
          <w:p w:rsidR="00D41F27" w:rsidRDefault="00A51C26" w:rsidP="00D41F27">
            <w:r w:rsidRPr="00305956">
              <w:t xml:space="preserve">          </w:t>
            </w:r>
            <w:r>
              <w:t xml:space="preserve">16.3.1. </w:t>
            </w:r>
            <w:r w:rsidR="00D41F27">
              <w:t>The manager cancels the creation process.</w:t>
            </w:r>
          </w:p>
          <w:p w:rsidR="00D41F27" w:rsidRDefault="00A51C26" w:rsidP="00D41F27">
            <w:r w:rsidRPr="00305956">
              <w:t xml:space="preserve">          </w:t>
            </w:r>
            <w:r>
              <w:t xml:space="preserve">16.3.2. </w:t>
            </w:r>
            <w:r w:rsidR="00D41F27">
              <w:t>The system does not save the staff account.</w:t>
            </w:r>
          </w:p>
          <w:p w:rsidR="00A4175C" w:rsidRPr="00305956" w:rsidRDefault="00A51C26" w:rsidP="00D41F27">
            <w:r w:rsidRPr="00305956">
              <w:t xml:space="preserve">          </w:t>
            </w:r>
            <w:r>
              <w:t xml:space="preserve">16.3.3. </w:t>
            </w:r>
            <w:r w:rsidR="00D41F27">
              <w:t>The manager is returned to the previous menu or staff management screen.</w:t>
            </w:r>
          </w:p>
          <w:p w:rsidR="00A4175C" w:rsidRPr="00237D45" w:rsidRDefault="00A4175C" w:rsidP="003021EC">
            <w:pPr>
              <w:rPr>
                <w:b/>
              </w:rPr>
            </w:pPr>
            <w:r w:rsidRPr="00237D45">
              <w:rPr>
                <w:b/>
              </w:rPr>
              <w:t>Exceptions:</w:t>
            </w:r>
          </w:p>
          <w:p w:rsidR="000404B0" w:rsidRDefault="004E2A0E" w:rsidP="000404B0">
            <w:r w:rsidRPr="00305956">
              <w:t xml:space="preserve">          </w:t>
            </w:r>
            <w:r w:rsidR="000404B0">
              <w:t>E</w:t>
            </w:r>
            <w:r>
              <w:t>16.</w:t>
            </w:r>
            <w:r w:rsidR="000404B0">
              <w:t>1. System Error: If there is a system error during the creation process, the system will notify the manager and log the error. The manager can retry the process or contact technical support.</w:t>
            </w:r>
          </w:p>
          <w:p w:rsidR="00A4175C" w:rsidRPr="00305956" w:rsidRDefault="004E2A0E" w:rsidP="000404B0">
            <w:r w:rsidRPr="00305956">
              <w:t xml:space="preserve">          </w:t>
            </w:r>
            <w:r w:rsidR="000404B0">
              <w:t>E</w:t>
            </w:r>
            <w:r>
              <w:t>16.</w:t>
            </w:r>
            <w:r w:rsidR="000404B0">
              <w:t>2. Network Failure: If there is a network failure, the system will save the account data locally and synchronize once the network is restored</w:t>
            </w:r>
          </w:p>
          <w:p w:rsidR="00A4175C" w:rsidRPr="00237D45" w:rsidRDefault="00A4175C" w:rsidP="003021EC">
            <w:pPr>
              <w:rPr>
                <w:b/>
              </w:rPr>
            </w:pPr>
            <w:r w:rsidRPr="00237D45">
              <w:rPr>
                <w:b/>
              </w:rPr>
              <w:t xml:space="preserve">Relationships: </w:t>
            </w:r>
          </w:p>
          <w:p w:rsidR="00A4175C" w:rsidRPr="00305956" w:rsidRDefault="004E2A0E" w:rsidP="003021EC">
            <w:r>
              <w:t>Manage Staff Accounts</w:t>
            </w:r>
          </w:p>
          <w:p w:rsidR="00A4175C" w:rsidRPr="00237D45" w:rsidRDefault="00A4175C" w:rsidP="003021EC">
            <w:pPr>
              <w:rPr>
                <w:b/>
              </w:rPr>
            </w:pPr>
            <w:r w:rsidRPr="00237D45">
              <w:rPr>
                <w:b/>
              </w:rPr>
              <w:t>Business Rules:</w:t>
            </w:r>
          </w:p>
          <w:p w:rsidR="00A4175C" w:rsidRPr="00305956" w:rsidRDefault="00A4175C" w:rsidP="003021EC">
            <w:r w:rsidRPr="00305956">
              <w:t xml:space="preserve">       </w:t>
            </w:r>
            <w:r w:rsidR="006922A9">
              <w:rPr>
                <w:bCs/>
              </w:rPr>
              <w:t>BR-06</w:t>
            </w:r>
          </w:p>
        </w:tc>
      </w:tr>
    </w:tbl>
    <w:p w:rsidR="00A4175C" w:rsidRDefault="00A4175C" w:rsidP="00A4175C">
      <w:pPr>
        <w:pStyle w:val="Caption"/>
      </w:pPr>
    </w:p>
    <w:p w:rsidR="00A51C26" w:rsidRDefault="00A51C26" w:rsidP="00A51C26">
      <w:pPr>
        <w:rPr>
          <w:lang w:val="en-GB"/>
        </w:rPr>
      </w:pPr>
    </w:p>
    <w:p w:rsidR="00A51C26" w:rsidRDefault="00A51C26" w:rsidP="00A51C26">
      <w:pPr>
        <w:rPr>
          <w:lang w:val="en-GB"/>
        </w:rPr>
      </w:pPr>
    </w:p>
    <w:p w:rsidR="00A51C26" w:rsidRPr="00A51C26" w:rsidRDefault="00A51C26" w:rsidP="00A51C26">
      <w:pPr>
        <w:rPr>
          <w:lang w:val="en-GB"/>
        </w:rPr>
      </w:pPr>
    </w:p>
    <w:p w:rsidR="00A4175C" w:rsidRDefault="002F10BD" w:rsidP="00A4175C">
      <w:pPr>
        <w:pStyle w:val="Heading2"/>
      </w:pPr>
      <w:r>
        <w:lastRenderedPageBreak/>
        <w:t>Delete Staff Account</w:t>
      </w:r>
    </w:p>
    <w:p w:rsidR="00A4175C" w:rsidRDefault="00A4175C" w:rsidP="00A417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A4175C" w:rsidRPr="00305956" w:rsidTr="003021EC">
        <w:tc>
          <w:tcPr>
            <w:tcW w:w="5000" w:type="pct"/>
            <w:gridSpan w:val="5"/>
            <w:shd w:val="clear" w:color="auto" w:fill="F3F3F3"/>
          </w:tcPr>
          <w:p w:rsidR="00A4175C" w:rsidRPr="00305956" w:rsidRDefault="00A4175C" w:rsidP="003021EC"/>
          <w:p w:rsidR="00A4175C" w:rsidRDefault="00A4175C" w:rsidP="003021EC">
            <w:pPr>
              <w:rPr>
                <w:b/>
              </w:rPr>
            </w:pPr>
            <w:r>
              <w:rPr>
                <w:b/>
              </w:rPr>
              <w:t>USE CASE-</w:t>
            </w:r>
            <w:r w:rsidR="003021EC">
              <w:rPr>
                <w:b/>
              </w:rPr>
              <w:t>17</w:t>
            </w:r>
            <w:r>
              <w:rPr>
                <w:b/>
              </w:rPr>
              <w:t xml:space="preserve"> SPECIFICATION</w:t>
            </w:r>
          </w:p>
          <w:p w:rsidR="00A4175C" w:rsidRPr="00305956" w:rsidRDefault="00A4175C" w:rsidP="003021EC">
            <w:pPr>
              <w:ind w:left="0"/>
            </w:pPr>
          </w:p>
        </w:tc>
      </w:tr>
      <w:tr w:rsidR="00A4175C" w:rsidRPr="00305956" w:rsidTr="003021EC">
        <w:tc>
          <w:tcPr>
            <w:tcW w:w="1389" w:type="pct"/>
            <w:shd w:val="clear" w:color="auto" w:fill="F3F3F3"/>
          </w:tcPr>
          <w:p w:rsidR="00A4175C" w:rsidRPr="00B84461" w:rsidRDefault="00A4175C" w:rsidP="003021EC">
            <w:r w:rsidRPr="002D61AC">
              <w:rPr>
                <w:b/>
              </w:rPr>
              <w:t>Use-case No.</w:t>
            </w:r>
          </w:p>
        </w:tc>
        <w:tc>
          <w:tcPr>
            <w:tcW w:w="1362" w:type="pct"/>
          </w:tcPr>
          <w:p w:rsidR="00A4175C" w:rsidRPr="00305956" w:rsidRDefault="002F10BD" w:rsidP="003021EC">
            <w:r>
              <w:t>UC-17</w:t>
            </w:r>
          </w:p>
        </w:tc>
        <w:tc>
          <w:tcPr>
            <w:tcW w:w="1065" w:type="pct"/>
            <w:gridSpan w:val="2"/>
            <w:shd w:val="clear" w:color="auto" w:fill="F3F3F3"/>
          </w:tcPr>
          <w:p w:rsidR="00A4175C" w:rsidRPr="00396EDC" w:rsidRDefault="00A4175C" w:rsidP="003021EC">
            <w:pPr>
              <w:rPr>
                <w:b/>
              </w:rPr>
            </w:pPr>
            <w:r w:rsidRPr="00396EDC">
              <w:rPr>
                <w:b/>
              </w:rPr>
              <w:t>Use-case Version</w:t>
            </w:r>
          </w:p>
        </w:tc>
        <w:tc>
          <w:tcPr>
            <w:tcW w:w="1184" w:type="pct"/>
          </w:tcPr>
          <w:p w:rsidR="00A4175C" w:rsidRPr="00305956" w:rsidRDefault="00A4175C" w:rsidP="003021EC">
            <w:r w:rsidRPr="00305956">
              <w:t>&lt;1.0&gt;</w:t>
            </w:r>
          </w:p>
        </w:tc>
      </w:tr>
      <w:tr w:rsidR="00A4175C" w:rsidRPr="00305956" w:rsidTr="003021EC">
        <w:tc>
          <w:tcPr>
            <w:tcW w:w="1389" w:type="pct"/>
            <w:shd w:val="clear" w:color="auto" w:fill="F3F3F3"/>
          </w:tcPr>
          <w:p w:rsidR="00A4175C" w:rsidRPr="00396EDC" w:rsidRDefault="00A4175C" w:rsidP="003021EC">
            <w:pPr>
              <w:rPr>
                <w:b/>
              </w:rPr>
            </w:pPr>
            <w:r w:rsidRPr="00396EDC">
              <w:rPr>
                <w:b/>
              </w:rPr>
              <w:t>Use-case Name</w:t>
            </w:r>
          </w:p>
        </w:tc>
        <w:tc>
          <w:tcPr>
            <w:tcW w:w="3611" w:type="pct"/>
            <w:gridSpan w:val="4"/>
          </w:tcPr>
          <w:p w:rsidR="00A4175C" w:rsidRPr="00305956" w:rsidRDefault="002F10BD" w:rsidP="003021EC">
            <w:r>
              <w:t>Delete Staff Account</w:t>
            </w:r>
          </w:p>
        </w:tc>
      </w:tr>
      <w:tr w:rsidR="00A4175C" w:rsidRPr="00305956" w:rsidTr="003021EC">
        <w:tc>
          <w:tcPr>
            <w:tcW w:w="1389" w:type="pct"/>
            <w:shd w:val="clear" w:color="auto" w:fill="F3F3F3"/>
          </w:tcPr>
          <w:p w:rsidR="00A4175C" w:rsidRPr="00305956" w:rsidRDefault="00A4175C" w:rsidP="003021EC">
            <w:r w:rsidRPr="00396EDC">
              <w:rPr>
                <w:b/>
              </w:rPr>
              <w:t>Autho</w:t>
            </w:r>
            <w:r>
              <w:rPr>
                <w:b/>
              </w:rPr>
              <w:t>r</w:t>
            </w:r>
            <w:r w:rsidRPr="00305956">
              <w:t xml:space="preserve"> </w:t>
            </w:r>
          </w:p>
        </w:tc>
        <w:tc>
          <w:tcPr>
            <w:tcW w:w="3611" w:type="pct"/>
            <w:gridSpan w:val="4"/>
          </w:tcPr>
          <w:p w:rsidR="00A4175C" w:rsidRPr="00305956" w:rsidRDefault="00BC37F3" w:rsidP="003021EC">
            <w:r>
              <w:t>Nguyen Ngoc Duc</w:t>
            </w:r>
          </w:p>
        </w:tc>
      </w:tr>
      <w:tr w:rsidR="00A4175C" w:rsidRPr="00305956" w:rsidTr="003021EC">
        <w:tc>
          <w:tcPr>
            <w:tcW w:w="1389" w:type="pct"/>
            <w:shd w:val="clear" w:color="auto" w:fill="F3F3F3"/>
          </w:tcPr>
          <w:p w:rsidR="00A4175C" w:rsidRPr="00305956" w:rsidRDefault="00A4175C" w:rsidP="003021EC">
            <w:r>
              <w:rPr>
                <w:b/>
              </w:rPr>
              <w:t>Date</w:t>
            </w:r>
          </w:p>
        </w:tc>
        <w:tc>
          <w:tcPr>
            <w:tcW w:w="1362" w:type="pct"/>
          </w:tcPr>
          <w:p w:rsidR="00A4175C" w:rsidRPr="00305956" w:rsidRDefault="00BC37F3" w:rsidP="003021EC">
            <w:r>
              <w:t>03/07/2024</w:t>
            </w:r>
          </w:p>
        </w:tc>
        <w:tc>
          <w:tcPr>
            <w:tcW w:w="644" w:type="pct"/>
            <w:shd w:val="clear" w:color="auto" w:fill="F3F3F3"/>
          </w:tcPr>
          <w:p w:rsidR="00A4175C" w:rsidRPr="00305956" w:rsidRDefault="00A4175C" w:rsidP="003021EC">
            <w:r w:rsidRPr="009277EF">
              <w:rPr>
                <w:b/>
              </w:rPr>
              <w:t>Priori</w:t>
            </w:r>
            <w:r>
              <w:rPr>
                <w:b/>
              </w:rPr>
              <w:t>ty</w:t>
            </w:r>
          </w:p>
        </w:tc>
        <w:tc>
          <w:tcPr>
            <w:tcW w:w="1605" w:type="pct"/>
            <w:gridSpan w:val="2"/>
          </w:tcPr>
          <w:p w:rsidR="00A4175C" w:rsidRPr="00305956" w:rsidRDefault="00BC37F3" w:rsidP="003021EC">
            <w:r>
              <w:t>Normal</w:t>
            </w:r>
          </w:p>
        </w:tc>
      </w:tr>
      <w:tr w:rsidR="00A4175C" w:rsidRPr="00305956" w:rsidTr="003021EC">
        <w:tc>
          <w:tcPr>
            <w:tcW w:w="5000" w:type="pct"/>
            <w:gridSpan w:val="5"/>
            <w:shd w:val="clear" w:color="auto" w:fill="FFFFFF"/>
          </w:tcPr>
          <w:p w:rsidR="00A4175C" w:rsidRPr="00305956" w:rsidRDefault="00A4175C" w:rsidP="003021EC">
            <w:r w:rsidRPr="00BE1B08">
              <w:rPr>
                <w:b/>
              </w:rPr>
              <w:t>Actor</w:t>
            </w:r>
            <w:r>
              <w:rPr>
                <w:b/>
              </w:rPr>
              <w:t>:</w:t>
            </w:r>
          </w:p>
          <w:p w:rsidR="00A4175C" w:rsidRPr="00305956" w:rsidRDefault="00BC37F3" w:rsidP="003021EC">
            <w:r>
              <w:t>Manager</w:t>
            </w:r>
          </w:p>
          <w:p w:rsidR="00A4175C" w:rsidRPr="00305956" w:rsidRDefault="00A4175C" w:rsidP="003021EC">
            <w:r w:rsidRPr="00383FE9">
              <w:rPr>
                <w:b/>
              </w:rPr>
              <w:t>Summary</w:t>
            </w:r>
            <w:r>
              <w:rPr>
                <w:b/>
              </w:rPr>
              <w:t>:</w:t>
            </w:r>
          </w:p>
          <w:p w:rsidR="00A4175C" w:rsidRPr="00305956" w:rsidRDefault="00A4175C" w:rsidP="003021EC">
            <w:pPr>
              <w:rPr>
                <w:b/>
              </w:rPr>
            </w:pPr>
            <w:r w:rsidRPr="00305956">
              <w:tab/>
            </w:r>
            <w:r w:rsidR="00880402">
              <w:t>Describes</w:t>
            </w:r>
            <w:r w:rsidR="00BC37F3">
              <w:t xml:space="preserve"> the process by which a manager removes an existing staff account from the Jewelry Sales System</w:t>
            </w:r>
          </w:p>
          <w:p w:rsidR="00A4175C" w:rsidRPr="00305956" w:rsidRDefault="00A4175C" w:rsidP="003021EC">
            <w:r w:rsidRPr="00383FE9">
              <w:rPr>
                <w:b/>
              </w:rPr>
              <w:t>Goal</w:t>
            </w:r>
            <w:r>
              <w:rPr>
                <w:b/>
              </w:rPr>
              <w:t>:</w:t>
            </w:r>
          </w:p>
          <w:p w:rsidR="00A4175C" w:rsidRPr="00305956" w:rsidRDefault="00A4175C" w:rsidP="003021EC">
            <w:pPr>
              <w:rPr>
                <w:b/>
              </w:rPr>
            </w:pPr>
            <w:r w:rsidRPr="00305956">
              <w:tab/>
            </w:r>
            <w:r w:rsidR="00BC37F3">
              <w:t>The selected staff account is deactivated or removed from the system</w:t>
            </w:r>
          </w:p>
          <w:p w:rsidR="00A4175C" w:rsidRPr="00237D45" w:rsidRDefault="00A4175C" w:rsidP="003021EC">
            <w:pPr>
              <w:rPr>
                <w:b/>
              </w:rPr>
            </w:pPr>
            <w:r w:rsidRPr="00237D45">
              <w:rPr>
                <w:b/>
              </w:rPr>
              <w:t>Triggers</w:t>
            </w:r>
          </w:p>
          <w:p w:rsidR="00A4175C" w:rsidRPr="00305956" w:rsidRDefault="00A4175C" w:rsidP="003021EC">
            <w:r w:rsidRPr="00305956">
              <w:t xml:space="preserve">          </w:t>
            </w:r>
            <w:r w:rsidR="00BC37F3">
              <w:t>The manager initiates the process to delete a staff account</w:t>
            </w:r>
          </w:p>
          <w:p w:rsidR="00A4175C" w:rsidRPr="00237D45" w:rsidRDefault="00A4175C" w:rsidP="003021EC">
            <w:pPr>
              <w:rPr>
                <w:b/>
              </w:rPr>
            </w:pPr>
            <w:r w:rsidRPr="00237D45">
              <w:rPr>
                <w:b/>
              </w:rPr>
              <w:t>Preconditions:</w:t>
            </w:r>
          </w:p>
          <w:p w:rsidR="00A4175C" w:rsidRPr="00305956" w:rsidRDefault="00A4175C" w:rsidP="003021EC">
            <w:r w:rsidRPr="00305956">
              <w:t xml:space="preserve">          </w:t>
            </w:r>
            <w:r w:rsidR="00BC37F3" w:rsidRPr="00BC37F3">
              <w:t>The manager must be logged into the Jewelry Sales System with appropriate permissions to delete staff accounts</w:t>
            </w:r>
          </w:p>
          <w:p w:rsidR="00A4175C" w:rsidRPr="00237D45" w:rsidRDefault="00A4175C" w:rsidP="003021EC">
            <w:pPr>
              <w:rPr>
                <w:b/>
              </w:rPr>
            </w:pPr>
            <w:r w:rsidRPr="00237D45">
              <w:rPr>
                <w:b/>
              </w:rPr>
              <w:t>Post Conditions:</w:t>
            </w:r>
          </w:p>
          <w:p w:rsidR="00A4175C" w:rsidRDefault="00A4175C" w:rsidP="003021EC">
            <w:r w:rsidRPr="00305956">
              <w:t xml:space="preserve">          </w:t>
            </w:r>
            <w:r w:rsidR="006600A0">
              <w:t>The selected staff account is deactivated or removed from the system</w:t>
            </w:r>
          </w:p>
          <w:p w:rsidR="006600A0" w:rsidRPr="00305956" w:rsidRDefault="006600A0" w:rsidP="003021EC">
            <w:r w:rsidRPr="00305956">
              <w:t xml:space="preserve">          </w:t>
            </w:r>
            <w:r w:rsidRPr="006600A0">
              <w:t>The staff member associated with the deleted account can no longer access the system</w:t>
            </w:r>
          </w:p>
          <w:p w:rsidR="00A4175C" w:rsidRPr="00237D45" w:rsidRDefault="00A4175C" w:rsidP="003021EC">
            <w:pPr>
              <w:rPr>
                <w:b/>
              </w:rPr>
            </w:pPr>
            <w:r w:rsidRPr="00237D45">
              <w:rPr>
                <w:b/>
              </w:rPr>
              <w:t>Main Success Scenario:</w:t>
            </w:r>
          </w:p>
          <w:p w:rsidR="006600A0" w:rsidRDefault="006600A0" w:rsidP="00EA0FF9">
            <w:pPr>
              <w:pStyle w:val="ListParagraph"/>
              <w:numPr>
                <w:ilvl w:val="0"/>
                <w:numId w:val="25"/>
              </w:numPr>
            </w:pPr>
            <w:r>
              <w:t>The manager selects the "Delete Staff Account" option from the administration menu.</w:t>
            </w:r>
          </w:p>
          <w:p w:rsidR="006600A0" w:rsidRDefault="006600A0" w:rsidP="00EA0FF9">
            <w:pPr>
              <w:pStyle w:val="ListParagraph"/>
              <w:numPr>
                <w:ilvl w:val="0"/>
                <w:numId w:val="25"/>
              </w:numPr>
            </w:pPr>
            <w:r>
              <w:t>The manager searches for and selects the staff account to be deleted from a list of existing accounts.</w:t>
            </w:r>
          </w:p>
          <w:p w:rsidR="006600A0" w:rsidRDefault="006600A0" w:rsidP="00EA0FF9">
            <w:pPr>
              <w:pStyle w:val="ListParagraph"/>
              <w:numPr>
                <w:ilvl w:val="0"/>
                <w:numId w:val="25"/>
              </w:numPr>
            </w:pPr>
            <w:r>
              <w:t>The system displays the details of the selected staff account for the manager to review.</w:t>
            </w:r>
          </w:p>
          <w:p w:rsidR="006600A0" w:rsidRDefault="006600A0" w:rsidP="00EA0FF9">
            <w:pPr>
              <w:pStyle w:val="ListParagraph"/>
              <w:numPr>
                <w:ilvl w:val="0"/>
                <w:numId w:val="25"/>
              </w:numPr>
            </w:pPr>
            <w:r>
              <w:t>The manager confirms the deletion of the staff account.</w:t>
            </w:r>
          </w:p>
          <w:p w:rsidR="00A4175C" w:rsidRPr="00305956" w:rsidRDefault="006600A0" w:rsidP="00EA0FF9">
            <w:pPr>
              <w:pStyle w:val="ListParagraph"/>
              <w:numPr>
                <w:ilvl w:val="0"/>
                <w:numId w:val="25"/>
              </w:numPr>
            </w:pPr>
            <w:r>
              <w:t>The system deactivates or removes the staff account from the database.</w:t>
            </w:r>
          </w:p>
          <w:p w:rsidR="00A4175C" w:rsidRPr="00237D45" w:rsidRDefault="00A4175C" w:rsidP="003021EC">
            <w:pPr>
              <w:rPr>
                <w:b/>
              </w:rPr>
            </w:pPr>
            <w:r w:rsidRPr="00237D45">
              <w:rPr>
                <w:b/>
              </w:rPr>
              <w:t xml:space="preserve">Alternative Scenario: </w:t>
            </w:r>
          </w:p>
          <w:p w:rsidR="006600A0" w:rsidRDefault="006600A0" w:rsidP="006600A0">
            <w:r w:rsidRPr="00305956">
              <w:t xml:space="preserve">          </w:t>
            </w:r>
            <w:r>
              <w:t>17.1. Deletion Cancelled</w:t>
            </w:r>
          </w:p>
          <w:p w:rsidR="006600A0" w:rsidRDefault="006600A0" w:rsidP="006600A0">
            <w:r w:rsidRPr="00305956">
              <w:t xml:space="preserve">          </w:t>
            </w:r>
            <w:r>
              <w:t>17.1.1. The manager cancels the deletion process.</w:t>
            </w:r>
          </w:p>
          <w:p w:rsidR="006600A0" w:rsidRDefault="006600A0" w:rsidP="006600A0">
            <w:r w:rsidRPr="00305956">
              <w:lastRenderedPageBreak/>
              <w:t xml:space="preserve">          </w:t>
            </w:r>
            <w:r>
              <w:t>17.1.2. The system retains the staff account in the database.</w:t>
            </w:r>
          </w:p>
          <w:p w:rsidR="00A4175C" w:rsidRPr="00305956" w:rsidRDefault="006600A0" w:rsidP="006600A0">
            <w:r w:rsidRPr="00305956">
              <w:t xml:space="preserve">          </w:t>
            </w:r>
            <w:r>
              <w:t>17.1.3. The manager is returned to the previous menu or staff management screen</w:t>
            </w:r>
          </w:p>
          <w:p w:rsidR="00A4175C" w:rsidRPr="00237D45" w:rsidRDefault="00A4175C" w:rsidP="003021EC">
            <w:pPr>
              <w:rPr>
                <w:b/>
              </w:rPr>
            </w:pPr>
            <w:r w:rsidRPr="00237D45">
              <w:rPr>
                <w:b/>
              </w:rPr>
              <w:t>Exceptions:</w:t>
            </w:r>
          </w:p>
          <w:p w:rsidR="006600A0" w:rsidRDefault="00A4175C" w:rsidP="006600A0">
            <w:r w:rsidRPr="00305956">
              <w:t xml:space="preserve">          </w:t>
            </w:r>
            <w:r w:rsidR="006600A0">
              <w:t>E17.1. System Error: If there is a system error during the deletion process, the system will notify the manager and log the error. The manager can retry the process or contact technical support.</w:t>
            </w:r>
          </w:p>
          <w:p w:rsidR="00A4175C" w:rsidRPr="00305956" w:rsidRDefault="004902D9" w:rsidP="006600A0">
            <w:r w:rsidRPr="00305956">
              <w:t xml:space="preserve">          </w:t>
            </w:r>
            <w:r w:rsidR="006600A0">
              <w:t>E</w:t>
            </w:r>
            <w:r>
              <w:t>17.</w:t>
            </w:r>
            <w:r w:rsidR="006600A0">
              <w:t>2. Network Failure: If there is a network failure, the system will save the deletion action locally and synchronize once the network is restored.</w:t>
            </w:r>
          </w:p>
          <w:p w:rsidR="00A4175C" w:rsidRPr="00237D45" w:rsidRDefault="00A4175C" w:rsidP="003021EC">
            <w:pPr>
              <w:rPr>
                <w:b/>
              </w:rPr>
            </w:pPr>
            <w:r w:rsidRPr="00237D45">
              <w:rPr>
                <w:b/>
              </w:rPr>
              <w:t xml:space="preserve">Relationships: </w:t>
            </w:r>
          </w:p>
          <w:p w:rsidR="00A4175C" w:rsidRPr="00305956" w:rsidRDefault="004E2A0E" w:rsidP="004E2A0E">
            <w:r>
              <w:t>Manage Staff Accounts</w:t>
            </w:r>
            <w:r w:rsidR="00A4175C" w:rsidRPr="00305956">
              <w:tab/>
            </w:r>
          </w:p>
          <w:p w:rsidR="00A4175C" w:rsidRPr="00237D45" w:rsidRDefault="00A4175C" w:rsidP="003021EC">
            <w:pPr>
              <w:rPr>
                <w:b/>
              </w:rPr>
            </w:pPr>
            <w:r w:rsidRPr="00237D45">
              <w:rPr>
                <w:b/>
              </w:rPr>
              <w:t>Business Rules:</w:t>
            </w:r>
          </w:p>
          <w:p w:rsidR="00A4175C" w:rsidRPr="00305956" w:rsidRDefault="00A4175C" w:rsidP="003021EC">
            <w:r w:rsidRPr="00305956">
              <w:t xml:space="preserve">       </w:t>
            </w:r>
            <w:r w:rsidR="006922A9">
              <w:rPr>
                <w:bCs/>
              </w:rPr>
              <w:t>BR-06</w:t>
            </w:r>
          </w:p>
        </w:tc>
      </w:tr>
    </w:tbl>
    <w:p w:rsidR="00A4175C" w:rsidRPr="00D65EC8" w:rsidRDefault="00A4175C" w:rsidP="004E2A0E">
      <w:pPr>
        <w:pStyle w:val="Caption"/>
        <w:jc w:val="left"/>
      </w:pPr>
    </w:p>
    <w:p w:rsidR="00A4175C" w:rsidRDefault="00880402" w:rsidP="00A4175C">
      <w:pPr>
        <w:pStyle w:val="Heading2"/>
      </w:pPr>
      <w:r>
        <w:t>Update Staff Account</w:t>
      </w:r>
    </w:p>
    <w:p w:rsidR="00A4175C" w:rsidRDefault="00A4175C" w:rsidP="00A417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A4175C" w:rsidRPr="00305956" w:rsidTr="003021EC">
        <w:tc>
          <w:tcPr>
            <w:tcW w:w="5000" w:type="pct"/>
            <w:gridSpan w:val="5"/>
            <w:shd w:val="clear" w:color="auto" w:fill="F3F3F3"/>
          </w:tcPr>
          <w:p w:rsidR="00A4175C" w:rsidRPr="00305956" w:rsidRDefault="00A4175C" w:rsidP="003021EC"/>
          <w:p w:rsidR="00A4175C" w:rsidRDefault="00A4175C" w:rsidP="003021EC">
            <w:pPr>
              <w:rPr>
                <w:b/>
              </w:rPr>
            </w:pPr>
            <w:r>
              <w:rPr>
                <w:b/>
              </w:rPr>
              <w:t>USE CASE</w:t>
            </w:r>
            <w:r w:rsidR="003021EC">
              <w:rPr>
                <w:b/>
              </w:rPr>
              <w:t>-18</w:t>
            </w:r>
            <w:r>
              <w:rPr>
                <w:b/>
              </w:rPr>
              <w:t xml:space="preserve"> SPECIFICATION</w:t>
            </w:r>
          </w:p>
          <w:p w:rsidR="00A4175C" w:rsidRPr="00305956" w:rsidRDefault="00A4175C" w:rsidP="003021EC">
            <w:pPr>
              <w:ind w:left="0"/>
            </w:pPr>
          </w:p>
        </w:tc>
      </w:tr>
      <w:tr w:rsidR="00A4175C" w:rsidRPr="00305956" w:rsidTr="003021EC">
        <w:tc>
          <w:tcPr>
            <w:tcW w:w="1389" w:type="pct"/>
            <w:shd w:val="clear" w:color="auto" w:fill="F3F3F3"/>
          </w:tcPr>
          <w:p w:rsidR="00A4175C" w:rsidRPr="00B84461" w:rsidRDefault="00A4175C" w:rsidP="003021EC">
            <w:r w:rsidRPr="002D61AC">
              <w:rPr>
                <w:b/>
              </w:rPr>
              <w:t>Use-case No.</w:t>
            </w:r>
          </w:p>
        </w:tc>
        <w:tc>
          <w:tcPr>
            <w:tcW w:w="1362" w:type="pct"/>
          </w:tcPr>
          <w:p w:rsidR="00A4175C" w:rsidRPr="00305956" w:rsidRDefault="00880402" w:rsidP="003021EC">
            <w:r>
              <w:t>UC-18</w:t>
            </w:r>
          </w:p>
        </w:tc>
        <w:tc>
          <w:tcPr>
            <w:tcW w:w="1065" w:type="pct"/>
            <w:gridSpan w:val="2"/>
            <w:shd w:val="clear" w:color="auto" w:fill="F3F3F3"/>
          </w:tcPr>
          <w:p w:rsidR="00A4175C" w:rsidRPr="00396EDC" w:rsidRDefault="00A4175C" w:rsidP="003021EC">
            <w:pPr>
              <w:rPr>
                <w:b/>
              </w:rPr>
            </w:pPr>
            <w:r w:rsidRPr="00396EDC">
              <w:rPr>
                <w:b/>
              </w:rPr>
              <w:t>Use-case Version</w:t>
            </w:r>
          </w:p>
        </w:tc>
        <w:tc>
          <w:tcPr>
            <w:tcW w:w="1184" w:type="pct"/>
          </w:tcPr>
          <w:p w:rsidR="00A4175C" w:rsidRPr="00305956" w:rsidRDefault="00A4175C" w:rsidP="003021EC">
            <w:r w:rsidRPr="00305956">
              <w:t>&lt;1.0&gt;</w:t>
            </w:r>
          </w:p>
        </w:tc>
      </w:tr>
      <w:tr w:rsidR="00A4175C" w:rsidRPr="00305956" w:rsidTr="003021EC">
        <w:tc>
          <w:tcPr>
            <w:tcW w:w="1389" w:type="pct"/>
            <w:shd w:val="clear" w:color="auto" w:fill="F3F3F3"/>
          </w:tcPr>
          <w:p w:rsidR="00A4175C" w:rsidRPr="00396EDC" w:rsidRDefault="00A4175C" w:rsidP="003021EC">
            <w:pPr>
              <w:rPr>
                <w:b/>
              </w:rPr>
            </w:pPr>
            <w:r w:rsidRPr="00396EDC">
              <w:rPr>
                <w:b/>
              </w:rPr>
              <w:t>Use-case Name</w:t>
            </w:r>
          </w:p>
        </w:tc>
        <w:tc>
          <w:tcPr>
            <w:tcW w:w="3611" w:type="pct"/>
            <w:gridSpan w:val="4"/>
          </w:tcPr>
          <w:p w:rsidR="00A4175C" w:rsidRPr="00305956" w:rsidRDefault="00880402" w:rsidP="003021EC">
            <w:r>
              <w:t>Update Staff Account</w:t>
            </w:r>
          </w:p>
        </w:tc>
      </w:tr>
      <w:tr w:rsidR="00A4175C" w:rsidRPr="00305956" w:rsidTr="003021EC">
        <w:tc>
          <w:tcPr>
            <w:tcW w:w="1389" w:type="pct"/>
            <w:shd w:val="clear" w:color="auto" w:fill="F3F3F3"/>
          </w:tcPr>
          <w:p w:rsidR="00A4175C" w:rsidRPr="00305956" w:rsidRDefault="00A4175C" w:rsidP="003021EC">
            <w:r w:rsidRPr="00396EDC">
              <w:rPr>
                <w:b/>
              </w:rPr>
              <w:t>Autho</w:t>
            </w:r>
            <w:r>
              <w:rPr>
                <w:b/>
              </w:rPr>
              <w:t>r</w:t>
            </w:r>
            <w:r w:rsidRPr="00305956">
              <w:t xml:space="preserve"> </w:t>
            </w:r>
          </w:p>
        </w:tc>
        <w:tc>
          <w:tcPr>
            <w:tcW w:w="3611" w:type="pct"/>
            <w:gridSpan w:val="4"/>
          </w:tcPr>
          <w:p w:rsidR="00A4175C" w:rsidRPr="00305956" w:rsidRDefault="00880402" w:rsidP="003021EC">
            <w:r>
              <w:t>Nguyen Ngoc Duc</w:t>
            </w:r>
          </w:p>
        </w:tc>
      </w:tr>
      <w:tr w:rsidR="00A4175C" w:rsidRPr="00305956" w:rsidTr="003021EC">
        <w:tc>
          <w:tcPr>
            <w:tcW w:w="1389" w:type="pct"/>
            <w:shd w:val="clear" w:color="auto" w:fill="F3F3F3"/>
          </w:tcPr>
          <w:p w:rsidR="00A4175C" w:rsidRPr="00305956" w:rsidRDefault="00A4175C" w:rsidP="003021EC">
            <w:r>
              <w:rPr>
                <w:b/>
              </w:rPr>
              <w:t>Date</w:t>
            </w:r>
          </w:p>
        </w:tc>
        <w:tc>
          <w:tcPr>
            <w:tcW w:w="1362" w:type="pct"/>
          </w:tcPr>
          <w:p w:rsidR="00880402" w:rsidRPr="00305956" w:rsidRDefault="00880402" w:rsidP="00880402">
            <w:r>
              <w:t>04/07/2024</w:t>
            </w:r>
          </w:p>
        </w:tc>
        <w:tc>
          <w:tcPr>
            <w:tcW w:w="644" w:type="pct"/>
            <w:shd w:val="clear" w:color="auto" w:fill="F3F3F3"/>
          </w:tcPr>
          <w:p w:rsidR="00A4175C" w:rsidRPr="00305956" w:rsidRDefault="00A4175C" w:rsidP="003021EC">
            <w:r w:rsidRPr="009277EF">
              <w:rPr>
                <w:b/>
              </w:rPr>
              <w:t>Priori</w:t>
            </w:r>
            <w:r>
              <w:rPr>
                <w:b/>
              </w:rPr>
              <w:t>ty</w:t>
            </w:r>
          </w:p>
        </w:tc>
        <w:tc>
          <w:tcPr>
            <w:tcW w:w="1605" w:type="pct"/>
            <w:gridSpan w:val="2"/>
          </w:tcPr>
          <w:p w:rsidR="00A4175C" w:rsidRPr="00305956" w:rsidRDefault="00880402" w:rsidP="003021EC">
            <w:r>
              <w:t>Normal</w:t>
            </w:r>
          </w:p>
        </w:tc>
      </w:tr>
      <w:tr w:rsidR="00A4175C" w:rsidRPr="00305956" w:rsidTr="003021EC">
        <w:tc>
          <w:tcPr>
            <w:tcW w:w="5000" w:type="pct"/>
            <w:gridSpan w:val="5"/>
            <w:shd w:val="clear" w:color="auto" w:fill="FFFFFF"/>
          </w:tcPr>
          <w:p w:rsidR="00A4175C" w:rsidRPr="00305956" w:rsidRDefault="00A4175C" w:rsidP="003021EC">
            <w:r w:rsidRPr="00BE1B08">
              <w:rPr>
                <w:b/>
              </w:rPr>
              <w:t>Actor</w:t>
            </w:r>
            <w:r>
              <w:rPr>
                <w:b/>
              </w:rPr>
              <w:t>:</w:t>
            </w:r>
          </w:p>
          <w:p w:rsidR="00A4175C" w:rsidRPr="00305956" w:rsidRDefault="00880402" w:rsidP="003021EC">
            <w:r>
              <w:t>Manager</w:t>
            </w:r>
          </w:p>
          <w:p w:rsidR="00A4175C" w:rsidRPr="00305956" w:rsidRDefault="00A4175C" w:rsidP="003021EC">
            <w:r w:rsidRPr="00383FE9">
              <w:rPr>
                <w:b/>
              </w:rPr>
              <w:t>Summary</w:t>
            </w:r>
            <w:r>
              <w:rPr>
                <w:b/>
              </w:rPr>
              <w:t>:</w:t>
            </w:r>
          </w:p>
          <w:p w:rsidR="00A4175C" w:rsidRPr="00305956" w:rsidRDefault="00A4175C" w:rsidP="003021EC">
            <w:pPr>
              <w:rPr>
                <w:b/>
              </w:rPr>
            </w:pPr>
            <w:r w:rsidRPr="00305956">
              <w:tab/>
            </w:r>
            <w:r w:rsidR="00880402">
              <w:t>D</w:t>
            </w:r>
            <w:r w:rsidR="00880402" w:rsidRPr="00880402">
              <w:t>escribes the process by which a manager updates the details of an existing staff account in the Jewelry Sales System</w:t>
            </w:r>
          </w:p>
          <w:p w:rsidR="00A4175C" w:rsidRPr="00305956" w:rsidRDefault="00A4175C" w:rsidP="003021EC">
            <w:r w:rsidRPr="00383FE9">
              <w:rPr>
                <w:b/>
              </w:rPr>
              <w:t>Goal</w:t>
            </w:r>
            <w:r>
              <w:rPr>
                <w:b/>
              </w:rPr>
              <w:t>:</w:t>
            </w:r>
          </w:p>
          <w:p w:rsidR="00A4175C" w:rsidRPr="00305956" w:rsidRDefault="00A4175C" w:rsidP="003021EC">
            <w:pPr>
              <w:rPr>
                <w:b/>
              </w:rPr>
            </w:pPr>
            <w:r w:rsidRPr="00305956">
              <w:tab/>
            </w:r>
            <w:r w:rsidR="00230B84">
              <w:t>The selected staff account is updated with the new details</w:t>
            </w:r>
          </w:p>
          <w:p w:rsidR="00A4175C" w:rsidRPr="00237D45" w:rsidRDefault="00A4175C" w:rsidP="003021EC">
            <w:pPr>
              <w:rPr>
                <w:b/>
              </w:rPr>
            </w:pPr>
            <w:r w:rsidRPr="00237D45">
              <w:rPr>
                <w:b/>
              </w:rPr>
              <w:t>Triggers</w:t>
            </w:r>
          </w:p>
          <w:p w:rsidR="00A4175C" w:rsidRPr="00305956" w:rsidRDefault="00A4175C" w:rsidP="003021EC">
            <w:r w:rsidRPr="00305956">
              <w:t xml:space="preserve">           </w:t>
            </w:r>
            <w:r w:rsidR="00230B84">
              <w:t>The manager initiates the process to update a staff account</w:t>
            </w:r>
            <w:r w:rsidRPr="00305956">
              <w:tab/>
            </w:r>
          </w:p>
          <w:p w:rsidR="00A4175C" w:rsidRPr="00237D45" w:rsidRDefault="00A4175C" w:rsidP="003021EC">
            <w:pPr>
              <w:rPr>
                <w:b/>
              </w:rPr>
            </w:pPr>
            <w:r w:rsidRPr="00237D45">
              <w:rPr>
                <w:b/>
              </w:rPr>
              <w:lastRenderedPageBreak/>
              <w:t>Preconditions:</w:t>
            </w:r>
          </w:p>
          <w:p w:rsidR="00A4175C" w:rsidRPr="00305956" w:rsidRDefault="00A4175C" w:rsidP="003021EC">
            <w:r w:rsidRPr="00305956">
              <w:t xml:space="preserve">          </w:t>
            </w:r>
            <w:r w:rsidR="00230B84" w:rsidRPr="00230B84">
              <w:t>The manager must be logged into the Jewelry Sales System with appropriate permissions to update staff accounts</w:t>
            </w:r>
          </w:p>
          <w:p w:rsidR="00A4175C" w:rsidRPr="00237D45" w:rsidRDefault="00A4175C" w:rsidP="003021EC">
            <w:pPr>
              <w:rPr>
                <w:b/>
              </w:rPr>
            </w:pPr>
            <w:r w:rsidRPr="00237D45">
              <w:rPr>
                <w:b/>
              </w:rPr>
              <w:t>Post Conditions:</w:t>
            </w:r>
          </w:p>
          <w:p w:rsidR="00A4175C" w:rsidRPr="00305956" w:rsidRDefault="00A4175C" w:rsidP="003021EC">
            <w:r w:rsidRPr="00305956">
              <w:t xml:space="preserve">          </w:t>
            </w:r>
            <w:r w:rsidR="00230B84">
              <w:t>The selected staff account is updated with the new details</w:t>
            </w:r>
          </w:p>
          <w:p w:rsidR="00A4175C" w:rsidRPr="00237D45" w:rsidRDefault="00A4175C" w:rsidP="003021EC">
            <w:pPr>
              <w:rPr>
                <w:b/>
              </w:rPr>
            </w:pPr>
            <w:r w:rsidRPr="00237D45">
              <w:rPr>
                <w:b/>
              </w:rPr>
              <w:t>Main Success Scenario:</w:t>
            </w:r>
          </w:p>
          <w:p w:rsidR="00230B84" w:rsidRDefault="00230B84" w:rsidP="00EA0FF9">
            <w:pPr>
              <w:pStyle w:val="ListParagraph"/>
              <w:numPr>
                <w:ilvl w:val="0"/>
                <w:numId w:val="26"/>
              </w:numPr>
            </w:pPr>
            <w:r>
              <w:t>The manager selects the "Update Staff Account" option from the administration menu.</w:t>
            </w:r>
          </w:p>
          <w:p w:rsidR="00230B84" w:rsidRDefault="00230B84" w:rsidP="00EA0FF9">
            <w:pPr>
              <w:pStyle w:val="ListParagraph"/>
              <w:numPr>
                <w:ilvl w:val="0"/>
                <w:numId w:val="26"/>
              </w:numPr>
            </w:pPr>
            <w:r>
              <w:t>The manager searches for and selects the staff account to be updated from a list of existing accounts.</w:t>
            </w:r>
          </w:p>
          <w:p w:rsidR="00230B84" w:rsidRDefault="00230B84" w:rsidP="00EA0FF9">
            <w:pPr>
              <w:pStyle w:val="ListParagraph"/>
              <w:numPr>
                <w:ilvl w:val="0"/>
                <w:numId w:val="26"/>
              </w:numPr>
            </w:pPr>
            <w:r>
              <w:t>The system displays the current details of the selected staff account.</w:t>
            </w:r>
          </w:p>
          <w:p w:rsidR="00230B84" w:rsidRDefault="00230B84" w:rsidP="00EA0FF9">
            <w:pPr>
              <w:pStyle w:val="ListParagraph"/>
              <w:numPr>
                <w:ilvl w:val="0"/>
                <w:numId w:val="26"/>
              </w:numPr>
            </w:pPr>
            <w:r>
              <w:t>The manager updates the necessary details of the staff account</w:t>
            </w:r>
          </w:p>
          <w:p w:rsidR="00230B84" w:rsidRDefault="00230B84" w:rsidP="00EA0FF9">
            <w:pPr>
              <w:pStyle w:val="ListParagraph"/>
              <w:numPr>
                <w:ilvl w:val="0"/>
                <w:numId w:val="26"/>
              </w:numPr>
            </w:pPr>
            <w:r>
              <w:t>The manager reviews the updated details for accuracy and completeness.</w:t>
            </w:r>
          </w:p>
          <w:p w:rsidR="00230B84" w:rsidRDefault="00230B84" w:rsidP="00EA0FF9">
            <w:pPr>
              <w:pStyle w:val="ListParagraph"/>
              <w:numPr>
                <w:ilvl w:val="0"/>
                <w:numId w:val="26"/>
              </w:numPr>
            </w:pPr>
            <w:r>
              <w:t>The manager confirms the updates to the staff account.</w:t>
            </w:r>
          </w:p>
          <w:p w:rsidR="00A4175C" w:rsidRPr="00305956" w:rsidRDefault="00346FAD" w:rsidP="00EA0FF9">
            <w:pPr>
              <w:pStyle w:val="ListParagraph"/>
              <w:numPr>
                <w:ilvl w:val="0"/>
                <w:numId w:val="26"/>
              </w:numPr>
            </w:pPr>
            <w:r>
              <w:t>The</w:t>
            </w:r>
            <w:r w:rsidR="00230B84">
              <w:t xml:space="preserve"> system saves the updated details in the database.</w:t>
            </w:r>
          </w:p>
          <w:p w:rsidR="00A4175C" w:rsidRPr="00237D45" w:rsidRDefault="00A4175C" w:rsidP="003021EC">
            <w:pPr>
              <w:rPr>
                <w:b/>
              </w:rPr>
            </w:pPr>
            <w:r w:rsidRPr="00237D45">
              <w:rPr>
                <w:b/>
              </w:rPr>
              <w:t xml:space="preserve">Alternative Scenario: </w:t>
            </w:r>
          </w:p>
          <w:p w:rsidR="00346FAD" w:rsidRDefault="00A4175C" w:rsidP="00346FAD">
            <w:r w:rsidRPr="00305956">
              <w:t xml:space="preserve">          </w:t>
            </w:r>
            <w:r w:rsidR="00346FAD">
              <w:t>18.1. Update Cancelled</w:t>
            </w:r>
          </w:p>
          <w:p w:rsidR="00346FAD" w:rsidRDefault="00346FAD" w:rsidP="00346FAD">
            <w:r w:rsidRPr="00305956">
              <w:t xml:space="preserve">          </w:t>
            </w:r>
            <w:r>
              <w:t>18.1.1. The manager cancels the update process.</w:t>
            </w:r>
          </w:p>
          <w:p w:rsidR="00346FAD" w:rsidRDefault="00346FAD" w:rsidP="00346FAD">
            <w:r w:rsidRPr="00305956">
              <w:t xml:space="preserve">          </w:t>
            </w:r>
            <w:r>
              <w:t>18.1.2. The system retains the original staff account details in the database.</w:t>
            </w:r>
          </w:p>
          <w:p w:rsidR="00A4175C" w:rsidRPr="00305956" w:rsidRDefault="00346FAD" w:rsidP="00346FAD">
            <w:r w:rsidRPr="00305956">
              <w:t xml:space="preserve">          </w:t>
            </w:r>
            <w:r>
              <w:t>18.1.3. The manager is returned to the previous menu or staff management screen.</w:t>
            </w:r>
          </w:p>
          <w:p w:rsidR="00A4175C" w:rsidRPr="00237D45" w:rsidRDefault="00A4175C" w:rsidP="003021EC">
            <w:pPr>
              <w:rPr>
                <w:b/>
              </w:rPr>
            </w:pPr>
            <w:r w:rsidRPr="00237D45">
              <w:rPr>
                <w:b/>
              </w:rPr>
              <w:t>Exceptions:</w:t>
            </w:r>
          </w:p>
          <w:p w:rsidR="00346FAD" w:rsidRDefault="00A4175C" w:rsidP="00346FAD">
            <w:r w:rsidRPr="00305956">
              <w:t xml:space="preserve">          </w:t>
            </w:r>
            <w:r w:rsidR="00346FAD">
              <w:t>E18.1. System Error: If there is a system error during the update process, the system will notify the manager and log the error. The manager can retry the process or contact technical support.</w:t>
            </w:r>
          </w:p>
          <w:p w:rsidR="00A4175C" w:rsidRPr="00305956" w:rsidRDefault="00346FAD" w:rsidP="00346FAD">
            <w:r w:rsidRPr="00305956">
              <w:t xml:space="preserve">          </w:t>
            </w:r>
            <w:r>
              <w:t>E18.2. Network Failure: If there is a network failure, the system will save the update action locally and synchronize once the network is restored.</w:t>
            </w:r>
          </w:p>
          <w:p w:rsidR="00A4175C" w:rsidRPr="00237D45" w:rsidRDefault="00A4175C" w:rsidP="003021EC">
            <w:pPr>
              <w:rPr>
                <w:b/>
              </w:rPr>
            </w:pPr>
            <w:r w:rsidRPr="00237D45">
              <w:rPr>
                <w:b/>
              </w:rPr>
              <w:t xml:space="preserve">Relationships: </w:t>
            </w:r>
          </w:p>
          <w:p w:rsidR="00A4175C" w:rsidRPr="00305956" w:rsidRDefault="00346FAD" w:rsidP="00346FAD">
            <w:r>
              <w:t>Manage Staff Accounts</w:t>
            </w:r>
            <w:r w:rsidR="00A4175C" w:rsidRPr="00305956">
              <w:tab/>
            </w:r>
          </w:p>
          <w:p w:rsidR="00A4175C" w:rsidRPr="00237D45" w:rsidRDefault="00A4175C" w:rsidP="003021EC">
            <w:pPr>
              <w:rPr>
                <w:b/>
              </w:rPr>
            </w:pPr>
            <w:r w:rsidRPr="00237D45">
              <w:rPr>
                <w:b/>
              </w:rPr>
              <w:t>Business Rules:</w:t>
            </w:r>
          </w:p>
          <w:p w:rsidR="00A4175C" w:rsidRPr="00305956" w:rsidRDefault="00A4175C" w:rsidP="003021EC">
            <w:r w:rsidRPr="00305956">
              <w:t xml:space="preserve">       </w:t>
            </w:r>
            <w:r w:rsidR="006922A9">
              <w:rPr>
                <w:bCs/>
              </w:rPr>
              <w:t>BR-06</w:t>
            </w:r>
          </w:p>
        </w:tc>
      </w:tr>
    </w:tbl>
    <w:p w:rsidR="00A4175C" w:rsidRPr="00D65EC8" w:rsidRDefault="00A4175C" w:rsidP="00A4175C">
      <w:pPr>
        <w:pStyle w:val="Caption"/>
      </w:pPr>
    </w:p>
    <w:p w:rsidR="00A4175C" w:rsidRDefault="004C518D" w:rsidP="00A4175C">
      <w:pPr>
        <w:pStyle w:val="Heading2"/>
      </w:pPr>
      <w:r>
        <w:t>View Staff Account</w:t>
      </w:r>
    </w:p>
    <w:p w:rsidR="00A4175C" w:rsidRDefault="00A4175C" w:rsidP="00A417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8"/>
        <w:gridCol w:w="757"/>
        <w:gridCol w:w="2129"/>
      </w:tblGrid>
      <w:tr w:rsidR="00A4175C" w:rsidRPr="00305956" w:rsidTr="003021EC">
        <w:tc>
          <w:tcPr>
            <w:tcW w:w="5000" w:type="pct"/>
            <w:gridSpan w:val="5"/>
            <w:shd w:val="clear" w:color="auto" w:fill="F3F3F3"/>
          </w:tcPr>
          <w:p w:rsidR="00A4175C" w:rsidRPr="00305956" w:rsidRDefault="00A4175C" w:rsidP="003021EC"/>
          <w:p w:rsidR="00A4175C" w:rsidRDefault="00A4175C" w:rsidP="003021EC">
            <w:pPr>
              <w:rPr>
                <w:b/>
              </w:rPr>
            </w:pPr>
            <w:r>
              <w:rPr>
                <w:b/>
              </w:rPr>
              <w:t>USE CASE-</w:t>
            </w:r>
            <w:r w:rsidR="003021EC">
              <w:rPr>
                <w:b/>
              </w:rPr>
              <w:t>19</w:t>
            </w:r>
            <w:r>
              <w:rPr>
                <w:b/>
              </w:rPr>
              <w:t xml:space="preserve"> SPECIFICATION</w:t>
            </w:r>
          </w:p>
          <w:p w:rsidR="00A4175C" w:rsidRPr="00305956" w:rsidRDefault="00A4175C" w:rsidP="003021EC">
            <w:pPr>
              <w:ind w:left="0"/>
            </w:pPr>
          </w:p>
        </w:tc>
      </w:tr>
      <w:tr w:rsidR="00A4175C" w:rsidRPr="00305956" w:rsidTr="003021EC">
        <w:tc>
          <w:tcPr>
            <w:tcW w:w="1389" w:type="pct"/>
            <w:shd w:val="clear" w:color="auto" w:fill="F3F3F3"/>
          </w:tcPr>
          <w:p w:rsidR="00A4175C" w:rsidRPr="00B84461" w:rsidRDefault="00A4175C" w:rsidP="003021EC">
            <w:r w:rsidRPr="002D61AC">
              <w:rPr>
                <w:b/>
              </w:rPr>
              <w:t>Use-case No.</w:t>
            </w:r>
          </w:p>
        </w:tc>
        <w:tc>
          <w:tcPr>
            <w:tcW w:w="1362" w:type="pct"/>
          </w:tcPr>
          <w:p w:rsidR="00A4175C" w:rsidRPr="00305956" w:rsidRDefault="003021EC" w:rsidP="003021EC">
            <w:r>
              <w:t>UC-19</w:t>
            </w:r>
          </w:p>
        </w:tc>
        <w:tc>
          <w:tcPr>
            <w:tcW w:w="1065" w:type="pct"/>
            <w:gridSpan w:val="2"/>
            <w:shd w:val="clear" w:color="auto" w:fill="F3F3F3"/>
          </w:tcPr>
          <w:p w:rsidR="00A4175C" w:rsidRPr="00396EDC" w:rsidRDefault="00A4175C" w:rsidP="003021EC">
            <w:pPr>
              <w:rPr>
                <w:b/>
              </w:rPr>
            </w:pPr>
            <w:r w:rsidRPr="00396EDC">
              <w:rPr>
                <w:b/>
              </w:rPr>
              <w:t>Use-case Version</w:t>
            </w:r>
          </w:p>
        </w:tc>
        <w:tc>
          <w:tcPr>
            <w:tcW w:w="1184" w:type="pct"/>
          </w:tcPr>
          <w:p w:rsidR="00A4175C" w:rsidRPr="00305956" w:rsidRDefault="00A4175C" w:rsidP="003021EC">
            <w:r w:rsidRPr="00305956">
              <w:t>&lt;1.0&gt;</w:t>
            </w:r>
          </w:p>
        </w:tc>
      </w:tr>
      <w:tr w:rsidR="00A4175C" w:rsidRPr="00305956" w:rsidTr="003021EC">
        <w:tc>
          <w:tcPr>
            <w:tcW w:w="1389" w:type="pct"/>
            <w:shd w:val="clear" w:color="auto" w:fill="F3F3F3"/>
          </w:tcPr>
          <w:p w:rsidR="00A4175C" w:rsidRPr="00396EDC" w:rsidRDefault="00A4175C" w:rsidP="003021EC">
            <w:pPr>
              <w:rPr>
                <w:b/>
              </w:rPr>
            </w:pPr>
            <w:r w:rsidRPr="00396EDC">
              <w:rPr>
                <w:b/>
              </w:rPr>
              <w:lastRenderedPageBreak/>
              <w:t>Use-case Name</w:t>
            </w:r>
          </w:p>
        </w:tc>
        <w:tc>
          <w:tcPr>
            <w:tcW w:w="3611" w:type="pct"/>
            <w:gridSpan w:val="4"/>
          </w:tcPr>
          <w:p w:rsidR="00A4175C" w:rsidRPr="00305956" w:rsidRDefault="003021EC" w:rsidP="003021EC">
            <w:r>
              <w:t>View Staff Account</w:t>
            </w:r>
          </w:p>
        </w:tc>
      </w:tr>
      <w:tr w:rsidR="00A4175C" w:rsidRPr="00305956" w:rsidTr="003021EC">
        <w:tc>
          <w:tcPr>
            <w:tcW w:w="1389" w:type="pct"/>
            <w:shd w:val="clear" w:color="auto" w:fill="F3F3F3"/>
          </w:tcPr>
          <w:p w:rsidR="00A4175C" w:rsidRPr="00305956" w:rsidRDefault="00A4175C" w:rsidP="003021EC">
            <w:r w:rsidRPr="00396EDC">
              <w:rPr>
                <w:b/>
              </w:rPr>
              <w:t>Autho</w:t>
            </w:r>
            <w:r>
              <w:rPr>
                <w:b/>
              </w:rPr>
              <w:t>r</w:t>
            </w:r>
            <w:r w:rsidRPr="00305956">
              <w:t xml:space="preserve"> </w:t>
            </w:r>
          </w:p>
        </w:tc>
        <w:tc>
          <w:tcPr>
            <w:tcW w:w="3611" w:type="pct"/>
            <w:gridSpan w:val="4"/>
          </w:tcPr>
          <w:p w:rsidR="00A4175C" w:rsidRPr="00305956" w:rsidRDefault="00A4175C" w:rsidP="003021EC">
            <w:r w:rsidRPr="00305956">
              <w:t>&lt;Members&gt;</w:t>
            </w:r>
          </w:p>
        </w:tc>
      </w:tr>
      <w:tr w:rsidR="00A4175C" w:rsidRPr="00305956" w:rsidTr="003021EC">
        <w:tc>
          <w:tcPr>
            <w:tcW w:w="1389" w:type="pct"/>
            <w:shd w:val="clear" w:color="auto" w:fill="F3F3F3"/>
          </w:tcPr>
          <w:p w:rsidR="00A4175C" w:rsidRPr="00305956" w:rsidRDefault="00A4175C" w:rsidP="003021EC">
            <w:r>
              <w:rPr>
                <w:b/>
              </w:rPr>
              <w:t>Date</w:t>
            </w:r>
          </w:p>
        </w:tc>
        <w:tc>
          <w:tcPr>
            <w:tcW w:w="1362" w:type="pct"/>
          </w:tcPr>
          <w:p w:rsidR="00A4175C" w:rsidRPr="00305956" w:rsidRDefault="003021EC" w:rsidP="003021EC">
            <w:r>
              <w:t>05/07/2024</w:t>
            </w:r>
          </w:p>
        </w:tc>
        <w:tc>
          <w:tcPr>
            <w:tcW w:w="644" w:type="pct"/>
            <w:shd w:val="clear" w:color="auto" w:fill="F3F3F3"/>
          </w:tcPr>
          <w:p w:rsidR="00A4175C" w:rsidRPr="00305956" w:rsidRDefault="00A4175C" w:rsidP="003021EC">
            <w:r w:rsidRPr="009277EF">
              <w:rPr>
                <w:b/>
              </w:rPr>
              <w:t>Priori</w:t>
            </w:r>
            <w:r>
              <w:rPr>
                <w:b/>
              </w:rPr>
              <w:t>ty</w:t>
            </w:r>
          </w:p>
        </w:tc>
        <w:tc>
          <w:tcPr>
            <w:tcW w:w="1605" w:type="pct"/>
            <w:gridSpan w:val="2"/>
          </w:tcPr>
          <w:p w:rsidR="00A4175C" w:rsidRPr="00305956" w:rsidRDefault="003021EC" w:rsidP="003021EC">
            <w:r>
              <w:t>Normal</w:t>
            </w:r>
          </w:p>
        </w:tc>
      </w:tr>
      <w:tr w:rsidR="00A4175C" w:rsidRPr="00305956" w:rsidTr="003021EC">
        <w:tc>
          <w:tcPr>
            <w:tcW w:w="5000" w:type="pct"/>
            <w:gridSpan w:val="5"/>
            <w:shd w:val="clear" w:color="auto" w:fill="FFFFFF"/>
          </w:tcPr>
          <w:p w:rsidR="00A4175C" w:rsidRPr="00305956" w:rsidRDefault="00A4175C" w:rsidP="003021EC">
            <w:r w:rsidRPr="00BE1B08">
              <w:rPr>
                <w:b/>
              </w:rPr>
              <w:t>Actor</w:t>
            </w:r>
            <w:r>
              <w:rPr>
                <w:b/>
              </w:rPr>
              <w:t>:</w:t>
            </w:r>
          </w:p>
          <w:p w:rsidR="00A4175C" w:rsidRPr="00305956" w:rsidRDefault="003021EC" w:rsidP="003021EC">
            <w:r>
              <w:t>Manager</w:t>
            </w:r>
          </w:p>
          <w:p w:rsidR="00A4175C" w:rsidRPr="00305956" w:rsidRDefault="00A4175C" w:rsidP="003021EC">
            <w:r w:rsidRPr="00383FE9">
              <w:rPr>
                <w:b/>
              </w:rPr>
              <w:t>Summary</w:t>
            </w:r>
            <w:r>
              <w:rPr>
                <w:b/>
              </w:rPr>
              <w:t>:</w:t>
            </w:r>
          </w:p>
          <w:p w:rsidR="00A4175C" w:rsidRPr="00305956" w:rsidRDefault="00A4175C" w:rsidP="003021EC">
            <w:pPr>
              <w:rPr>
                <w:b/>
              </w:rPr>
            </w:pPr>
            <w:r w:rsidRPr="00305956">
              <w:tab/>
            </w:r>
            <w:r w:rsidR="003021EC">
              <w:t>D</w:t>
            </w:r>
            <w:r w:rsidR="003021EC" w:rsidRPr="003021EC">
              <w:t>escribes the process by which a manager views the details of existing staff accounts in the Jewelry Sales System</w:t>
            </w:r>
          </w:p>
          <w:p w:rsidR="00A4175C" w:rsidRPr="00305956" w:rsidRDefault="00A4175C" w:rsidP="003021EC">
            <w:r w:rsidRPr="00383FE9">
              <w:rPr>
                <w:b/>
              </w:rPr>
              <w:t>Goal</w:t>
            </w:r>
            <w:r>
              <w:rPr>
                <w:b/>
              </w:rPr>
              <w:t>:</w:t>
            </w:r>
          </w:p>
          <w:p w:rsidR="00A4175C" w:rsidRPr="00305956" w:rsidRDefault="00A4175C" w:rsidP="003021EC">
            <w:pPr>
              <w:rPr>
                <w:b/>
              </w:rPr>
            </w:pPr>
            <w:r w:rsidRPr="00305956">
              <w:tab/>
            </w:r>
            <w:r w:rsidR="00BA5639">
              <w:t>The manager successfully views the details of the selected staff account</w:t>
            </w:r>
          </w:p>
          <w:p w:rsidR="00A4175C" w:rsidRPr="00237D45" w:rsidRDefault="00A4175C" w:rsidP="003021EC">
            <w:pPr>
              <w:rPr>
                <w:b/>
              </w:rPr>
            </w:pPr>
            <w:r w:rsidRPr="00237D45">
              <w:rPr>
                <w:b/>
              </w:rPr>
              <w:t>Triggers</w:t>
            </w:r>
          </w:p>
          <w:p w:rsidR="00A4175C" w:rsidRPr="00305956" w:rsidRDefault="00A4175C" w:rsidP="003021EC">
            <w:r w:rsidRPr="00305956">
              <w:t xml:space="preserve">           </w:t>
            </w:r>
            <w:r w:rsidR="00BA5639">
              <w:t>The manager initiates the process to view a staff account, often in response to monitoring staff information, verifying roles, or preparing for updates</w:t>
            </w:r>
            <w:r w:rsidRPr="00305956">
              <w:tab/>
            </w:r>
          </w:p>
          <w:p w:rsidR="00A4175C" w:rsidRPr="00237D45" w:rsidRDefault="00A4175C" w:rsidP="003021EC">
            <w:pPr>
              <w:rPr>
                <w:b/>
              </w:rPr>
            </w:pPr>
            <w:r w:rsidRPr="00237D45">
              <w:rPr>
                <w:b/>
              </w:rPr>
              <w:t>Preconditions:</w:t>
            </w:r>
          </w:p>
          <w:p w:rsidR="00A4175C" w:rsidRPr="00305956" w:rsidRDefault="00A4175C" w:rsidP="003021EC">
            <w:r w:rsidRPr="00305956">
              <w:t xml:space="preserve">          </w:t>
            </w:r>
            <w:r w:rsidR="00BA5639">
              <w:t>The manager must be logged into the Jewelry Sales System with appropriate permissions to view staff accounts</w:t>
            </w:r>
          </w:p>
          <w:p w:rsidR="00A4175C" w:rsidRPr="00237D45" w:rsidRDefault="00A4175C" w:rsidP="003021EC">
            <w:pPr>
              <w:rPr>
                <w:b/>
              </w:rPr>
            </w:pPr>
            <w:r w:rsidRPr="00237D45">
              <w:rPr>
                <w:b/>
              </w:rPr>
              <w:t>Post Conditions:</w:t>
            </w:r>
          </w:p>
          <w:p w:rsidR="00A4175C" w:rsidRPr="00305956" w:rsidRDefault="00A4175C" w:rsidP="003021EC">
            <w:r w:rsidRPr="00305956">
              <w:t xml:space="preserve">          </w:t>
            </w:r>
            <w:r w:rsidR="00BA5639">
              <w:t>The manager successfully views the details of the selected staff account</w:t>
            </w:r>
          </w:p>
          <w:p w:rsidR="00A4175C" w:rsidRPr="00237D45" w:rsidRDefault="00A4175C" w:rsidP="003021EC">
            <w:pPr>
              <w:rPr>
                <w:b/>
              </w:rPr>
            </w:pPr>
            <w:r w:rsidRPr="00237D45">
              <w:rPr>
                <w:b/>
              </w:rPr>
              <w:t>Main Success Scenario:</w:t>
            </w:r>
          </w:p>
          <w:p w:rsidR="00BA5639" w:rsidRDefault="00BA5639" w:rsidP="00EA0FF9">
            <w:pPr>
              <w:pStyle w:val="ListParagraph"/>
              <w:numPr>
                <w:ilvl w:val="0"/>
                <w:numId w:val="27"/>
              </w:numPr>
            </w:pPr>
            <w:r>
              <w:t>The manager selects the "View Staff Account" option from the administration menu.</w:t>
            </w:r>
          </w:p>
          <w:p w:rsidR="00BA5639" w:rsidRDefault="00BA5639" w:rsidP="00EA0FF9">
            <w:pPr>
              <w:pStyle w:val="ListParagraph"/>
              <w:numPr>
                <w:ilvl w:val="0"/>
                <w:numId w:val="27"/>
              </w:numPr>
            </w:pPr>
            <w:r>
              <w:t>The manager searches for and selects the staff account to be viewed from a list of existing accounts.</w:t>
            </w:r>
          </w:p>
          <w:p w:rsidR="00A4175C" w:rsidRPr="00305956" w:rsidRDefault="00BA5639" w:rsidP="00EA0FF9">
            <w:pPr>
              <w:pStyle w:val="ListParagraph"/>
              <w:numPr>
                <w:ilvl w:val="0"/>
                <w:numId w:val="27"/>
              </w:numPr>
            </w:pPr>
            <w:r>
              <w:t>The system displays the details of the selected staff account</w:t>
            </w:r>
          </w:p>
          <w:p w:rsidR="00A4175C" w:rsidRPr="00237D45" w:rsidRDefault="00A4175C" w:rsidP="003021EC">
            <w:pPr>
              <w:rPr>
                <w:b/>
              </w:rPr>
            </w:pPr>
            <w:r w:rsidRPr="00237D45">
              <w:rPr>
                <w:b/>
              </w:rPr>
              <w:t xml:space="preserve">Alternative Scenario: </w:t>
            </w:r>
          </w:p>
          <w:p w:rsidR="00BA5639" w:rsidRDefault="00A4175C" w:rsidP="00BA5639">
            <w:r w:rsidRPr="00305956">
              <w:t xml:space="preserve">          </w:t>
            </w:r>
            <w:r w:rsidR="00BA5639">
              <w:t>19.1. Account Not Found</w:t>
            </w:r>
          </w:p>
          <w:p w:rsidR="00BA5639" w:rsidRDefault="00BA5639" w:rsidP="00BA5639">
            <w:r w:rsidRPr="00305956">
              <w:t xml:space="preserve">          </w:t>
            </w:r>
            <w:r>
              <w:t>19.1.1. The system notifies the manager that the account cannot be found.</w:t>
            </w:r>
          </w:p>
          <w:p w:rsidR="00BA5639" w:rsidRDefault="00BA5639" w:rsidP="00BA5639">
            <w:r w:rsidRPr="00305956">
              <w:t xml:space="preserve">          </w:t>
            </w:r>
            <w:r>
              <w:t>19.1.2. The manager verifies the account details and may need to retry the search or check for possible data entry errors.</w:t>
            </w:r>
          </w:p>
          <w:p w:rsidR="00A4175C" w:rsidRPr="00305956" w:rsidRDefault="00BA5639" w:rsidP="00BA5639">
            <w:r w:rsidRPr="00305956">
              <w:t xml:space="preserve">          </w:t>
            </w:r>
            <w:r>
              <w:t>19.1.3. If the account still cannot be found, the manager may need to contact technical support</w:t>
            </w:r>
          </w:p>
          <w:p w:rsidR="00A4175C" w:rsidRPr="00237D45" w:rsidRDefault="00A4175C" w:rsidP="003021EC">
            <w:pPr>
              <w:rPr>
                <w:b/>
              </w:rPr>
            </w:pPr>
            <w:r w:rsidRPr="00237D45">
              <w:rPr>
                <w:b/>
              </w:rPr>
              <w:t>Exceptions:</w:t>
            </w:r>
          </w:p>
          <w:p w:rsidR="00BA5639" w:rsidRDefault="00A4175C" w:rsidP="00BA5639">
            <w:r w:rsidRPr="00305956">
              <w:t xml:space="preserve">          </w:t>
            </w:r>
            <w:r w:rsidR="00BA5639">
              <w:t>E19.1. System Error: If there is a system error during the viewing process, the system will notify the manager and log the error. The manager can retry the process or contact technical support.</w:t>
            </w:r>
          </w:p>
          <w:p w:rsidR="00A4175C" w:rsidRPr="00305956" w:rsidRDefault="00BA5639" w:rsidP="00BA5639">
            <w:r w:rsidRPr="00305956">
              <w:t xml:space="preserve">         </w:t>
            </w:r>
            <w:r>
              <w:t xml:space="preserve"> E19.2. Network Failure: If there is a network failure, the system will notify the manager, and the manager can retry viewing the account once the network is restored</w:t>
            </w:r>
          </w:p>
          <w:p w:rsidR="00A4175C" w:rsidRPr="00237D45" w:rsidRDefault="00A4175C" w:rsidP="003021EC">
            <w:pPr>
              <w:rPr>
                <w:b/>
              </w:rPr>
            </w:pPr>
            <w:r w:rsidRPr="00237D45">
              <w:rPr>
                <w:b/>
              </w:rPr>
              <w:t xml:space="preserve">Relationships: </w:t>
            </w:r>
          </w:p>
          <w:p w:rsidR="00CB4F24" w:rsidRDefault="00CB4F24" w:rsidP="00CB4F24">
            <w:r>
              <w:lastRenderedPageBreak/>
              <w:t>Manage Staff Accounts</w:t>
            </w:r>
          </w:p>
          <w:p w:rsidR="00A4175C" w:rsidRPr="00237D45" w:rsidRDefault="00A4175C" w:rsidP="003021EC">
            <w:pPr>
              <w:rPr>
                <w:b/>
              </w:rPr>
            </w:pPr>
            <w:r w:rsidRPr="00237D45">
              <w:rPr>
                <w:b/>
              </w:rPr>
              <w:t>Business Rules:</w:t>
            </w:r>
          </w:p>
          <w:p w:rsidR="00A4175C" w:rsidRPr="00305956" w:rsidRDefault="00A4175C" w:rsidP="003021EC">
            <w:r w:rsidRPr="00305956">
              <w:t xml:space="preserve">       </w:t>
            </w:r>
            <w:r w:rsidR="006922A9">
              <w:rPr>
                <w:bCs/>
              </w:rPr>
              <w:t>BR-06</w:t>
            </w:r>
          </w:p>
        </w:tc>
      </w:tr>
    </w:tbl>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A4175C" w:rsidRPr="00D65EC8" w:rsidRDefault="00A4175C" w:rsidP="00A4175C">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7D6408" w:rsidRPr="00D65EC8" w:rsidRDefault="007D6408" w:rsidP="007D6408">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16613B" w:rsidRPr="00D65EC8" w:rsidRDefault="0016613B" w:rsidP="00643435">
      <w:pPr>
        <w:pStyle w:val="Caption"/>
      </w:pPr>
    </w:p>
    <w:p w:rsidR="00D65EC8" w:rsidRPr="00D65EC8" w:rsidRDefault="00D65EC8" w:rsidP="00643435">
      <w:pPr>
        <w:pStyle w:val="Caption"/>
      </w:pPr>
    </w:p>
    <w:p w:rsidR="0051524F" w:rsidRDefault="0051524F" w:rsidP="00643435">
      <w:pPr>
        <w:pStyle w:val="Heading1"/>
      </w:pPr>
      <w:bookmarkStart w:id="31" w:name="_Toc461102230"/>
      <w:r>
        <w:lastRenderedPageBreak/>
        <w:t>NON-FUNCTIONAL Requirements</w:t>
      </w:r>
      <w:bookmarkEnd w:id="31"/>
      <w:r>
        <w:t xml:space="preserve"> </w:t>
      </w:r>
    </w:p>
    <w:p w:rsidR="0050513B" w:rsidRDefault="0050513B" w:rsidP="00643435">
      <w:pPr>
        <w:pStyle w:val="Heading2"/>
      </w:pPr>
      <w:bookmarkStart w:id="32" w:name="_Toc521150205"/>
      <w:bookmarkStart w:id="33" w:name="_Toc461102231"/>
      <w:r>
        <w:t>Usability</w:t>
      </w:r>
      <w:bookmarkEnd w:id="32"/>
      <w:bookmarkEnd w:id="33"/>
      <w:r>
        <w:t xml:space="preserve"> </w:t>
      </w:r>
    </w:p>
    <w:p w:rsidR="0050513B" w:rsidRDefault="005110AA" w:rsidP="005110AA">
      <w:pPr>
        <w:pStyle w:val="Heading30"/>
      </w:pPr>
      <w:r>
        <w:t>Training time</w:t>
      </w:r>
    </w:p>
    <w:p w:rsidR="0050513B" w:rsidRDefault="00F83813" w:rsidP="00EA0FF9">
      <w:pPr>
        <w:pStyle w:val="InfoBlue"/>
        <w:numPr>
          <w:ilvl w:val="0"/>
          <w:numId w:val="30"/>
        </w:numPr>
      </w:pPr>
      <w:r w:rsidRPr="00F83813">
        <w:t>The system must be designed so that a normal user, such as a new staff member, can become productive in core operations within 4 hours of training</w:t>
      </w:r>
    </w:p>
    <w:p w:rsidR="005110AA" w:rsidRDefault="00F83813" w:rsidP="005110AA">
      <w:pPr>
        <w:pStyle w:val="Heading30"/>
      </w:pPr>
      <w:r>
        <w:t>Task</w:t>
      </w:r>
      <w:r w:rsidR="005110AA">
        <w:t xml:space="preserve"> time</w:t>
      </w:r>
    </w:p>
    <w:p w:rsidR="00F83813" w:rsidRDefault="00F83813" w:rsidP="00EA0FF9">
      <w:pPr>
        <w:pStyle w:val="InfoBlue"/>
        <w:numPr>
          <w:ilvl w:val="0"/>
          <w:numId w:val="29"/>
        </w:numPr>
      </w:pPr>
      <w:r>
        <w:t>The system should allow a typical sales transaction to be completed within 3 minutes</w:t>
      </w:r>
    </w:p>
    <w:p w:rsidR="00F83813" w:rsidRDefault="00F83813" w:rsidP="00EA0FF9">
      <w:pPr>
        <w:pStyle w:val="InfoBlue"/>
        <w:numPr>
          <w:ilvl w:val="0"/>
          <w:numId w:val="29"/>
        </w:numPr>
      </w:pPr>
      <w:r>
        <w:t>Inventory checks should be performed within 2 minutes</w:t>
      </w:r>
    </w:p>
    <w:p w:rsidR="005110AA" w:rsidRDefault="00F83813" w:rsidP="00EA0FF9">
      <w:pPr>
        <w:pStyle w:val="InfoBlue"/>
        <w:numPr>
          <w:ilvl w:val="0"/>
          <w:numId w:val="29"/>
        </w:numPr>
      </w:pPr>
      <w:r>
        <w:t>Generating a standard sales report should take no longer than 5 minutes</w:t>
      </w:r>
    </w:p>
    <w:p w:rsidR="005110AA" w:rsidRDefault="00F83813" w:rsidP="005110AA">
      <w:pPr>
        <w:pStyle w:val="Heading30"/>
      </w:pPr>
      <w:r>
        <w:t>Conformity to Usability</w:t>
      </w:r>
    </w:p>
    <w:p w:rsidR="005110AA" w:rsidRPr="005110AA" w:rsidRDefault="00F83813" w:rsidP="00EA0FF9">
      <w:pPr>
        <w:pStyle w:val="InfoBlue"/>
        <w:numPr>
          <w:ilvl w:val="0"/>
          <w:numId w:val="31"/>
        </w:numPr>
      </w:pPr>
      <w:r>
        <w:t xml:space="preserve">The system must </w:t>
      </w:r>
      <w:r>
        <w:t>ensure that</w:t>
      </w:r>
      <w:r>
        <w:t xml:space="preserve"> it is usable by people with disabilities.</w:t>
      </w:r>
      <w:r>
        <w:t xml:space="preserve"> Furthermore, t</w:t>
      </w:r>
      <w:r>
        <w:t>he user interface design should ensure consistency, efficiency, and ease of use.</w:t>
      </w:r>
    </w:p>
    <w:p w:rsidR="0050513B" w:rsidRDefault="0050513B" w:rsidP="00643435">
      <w:pPr>
        <w:pStyle w:val="Heading2"/>
      </w:pPr>
      <w:bookmarkStart w:id="34" w:name="_Toc521150206"/>
      <w:bookmarkStart w:id="35" w:name="_Toc461102232"/>
      <w:r>
        <w:t>Reliability</w:t>
      </w:r>
      <w:bookmarkEnd w:id="34"/>
      <w:bookmarkEnd w:id="35"/>
      <w:r>
        <w:t xml:space="preserve"> </w:t>
      </w:r>
    </w:p>
    <w:p w:rsidR="0050513B" w:rsidRDefault="00BF0142" w:rsidP="005110AA">
      <w:pPr>
        <w:pStyle w:val="Heading30"/>
      </w:pPr>
      <w:r>
        <w:t>Availability</w:t>
      </w:r>
    </w:p>
    <w:p w:rsidR="0050513B" w:rsidRDefault="00BF0142" w:rsidP="00643435">
      <w:pPr>
        <w:pStyle w:val="InfoBlue"/>
      </w:pPr>
      <w:r>
        <w:t>The system must maintain an availability of 99.9%, equating to a maximum of 8.77 hours of downtime per year.</w:t>
      </w:r>
    </w:p>
    <w:p w:rsidR="00BF0142" w:rsidRDefault="00BF0142" w:rsidP="00BF0142">
      <w:pPr>
        <w:pStyle w:val="Heading30"/>
      </w:pPr>
      <w:r>
        <w:t>Mean Time Between Failures (MTBF)</w:t>
      </w:r>
    </w:p>
    <w:p w:rsidR="00BF0142" w:rsidRDefault="00BF0142" w:rsidP="00BF0142">
      <w:pPr>
        <w:pStyle w:val="InfoBlue"/>
      </w:pPr>
      <w:r>
        <w:t>The system should have an MTBF of at least 10,000 hours, ensuring long intervals between any significant system failures.</w:t>
      </w:r>
    </w:p>
    <w:p w:rsidR="00BF0142" w:rsidRDefault="00BF0142" w:rsidP="00BF0142">
      <w:pPr>
        <w:pStyle w:val="Heading30"/>
      </w:pPr>
      <w:r>
        <w:t>Mean Time To Repair (MTTR)</w:t>
      </w:r>
    </w:p>
    <w:p w:rsidR="00BF0142" w:rsidRDefault="00BF0142" w:rsidP="00BF0142">
      <w:pPr>
        <w:pStyle w:val="InfoBlue"/>
      </w:pPr>
      <w:r>
        <w:t>The system must have an MTTR of no more than 1 hour, ensuring that any critical issues are resolved swiftly to minimize disruption.</w:t>
      </w:r>
    </w:p>
    <w:p w:rsidR="00BF0142" w:rsidRDefault="00BF0142" w:rsidP="00BF0142">
      <w:pPr>
        <w:pStyle w:val="Heading30"/>
      </w:pPr>
      <w:r>
        <w:t>Bugs or Defect Rate</w:t>
      </w:r>
    </w:p>
    <w:p w:rsidR="00BF0142" w:rsidRDefault="00BF0142" w:rsidP="00BF0142">
      <w:pPr>
        <w:pStyle w:val="InfoBlue"/>
      </w:pPr>
      <w:r>
        <w:t>All identified bugs or defects must be addressed and resolved in the next release cycle, with critical bugs fixed immediately within a 24-hour timeframe.</w:t>
      </w:r>
    </w:p>
    <w:p w:rsidR="00BF0142" w:rsidRPr="00BF0142" w:rsidRDefault="00BF0142" w:rsidP="00BF0142">
      <w:pPr>
        <w:pStyle w:val="BodyText"/>
        <w:rPr>
          <w:lang w:val="en-US"/>
        </w:rPr>
      </w:pPr>
    </w:p>
    <w:p w:rsidR="0050513B" w:rsidRDefault="0050513B" w:rsidP="00643435">
      <w:pPr>
        <w:pStyle w:val="Heading2"/>
      </w:pPr>
      <w:bookmarkStart w:id="36" w:name="_Toc521150207"/>
      <w:bookmarkStart w:id="37" w:name="_Toc461102233"/>
      <w:r>
        <w:lastRenderedPageBreak/>
        <w:t>Performance</w:t>
      </w:r>
      <w:bookmarkEnd w:id="36"/>
      <w:bookmarkEnd w:id="37"/>
    </w:p>
    <w:p w:rsidR="0050513B" w:rsidRDefault="0029189B" w:rsidP="005110AA">
      <w:pPr>
        <w:pStyle w:val="Heading30"/>
      </w:pPr>
      <w:r>
        <w:t>Average Response Time</w:t>
      </w:r>
    </w:p>
    <w:p w:rsidR="0050513B" w:rsidRDefault="00F224D5" w:rsidP="00643435">
      <w:pPr>
        <w:pStyle w:val="InfoBlue"/>
      </w:pPr>
      <w:r>
        <w:t>The system must process a standard transaction, such as a sales order, within an average of 2 seconds</w:t>
      </w:r>
      <w:r>
        <w:t xml:space="preserve"> and </w:t>
      </w:r>
      <w:r>
        <w:t>should not exceed a maximum response time of 5 seconds for any transaction under normal operating conditions</w:t>
      </w:r>
      <w:r>
        <w:t>.</w:t>
      </w:r>
    </w:p>
    <w:p w:rsidR="00F224D5" w:rsidRDefault="008E19E4" w:rsidP="00F224D5">
      <w:pPr>
        <w:pStyle w:val="Heading30"/>
      </w:pPr>
      <w:r>
        <w:t>Throughput</w:t>
      </w:r>
    </w:p>
    <w:p w:rsidR="00F224D5" w:rsidRDefault="008E19E4" w:rsidP="00F224D5">
      <w:pPr>
        <w:pStyle w:val="InfoBlue"/>
      </w:pPr>
      <w:r>
        <w:t xml:space="preserve">The system must support a minimum throughput of </w:t>
      </w:r>
      <w:r>
        <w:t>30</w:t>
      </w:r>
      <w:r>
        <w:t xml:space="preserve"> transactions per second handle peak loads efficiently</w:t>
      </w:r>
      <w:r w:rsidR="00F224D5">
        <w:t>.</w:t>
      </w:r>
    </w:p>
    <w:p w:rsidR="00F224D5" w:rsidRDefault="008E19E4" w:rsidP="00F224D5">
      <w:pPr>
        <w:pStyle w:val="Heading30"/>
      </w:pPr>
      <w:r>
        <w:t>Degradation Modes</w:t>
      </w:r>
    </w:p>
    <w:p w:rsidR="00F224D5" w:rsidRDefault="008E19E4" w:rsidP="00F224D5">
      <w:pPr>
        <w:pStyle w:val="InfoBlue"/>
      </w:pPr>
      <w:r>
        <w:t>The system should provide alerts to admins and managers when performance degrades beyond acceptable thresholds, enabling proactive measures to be taken</w:t>
      </w:r>
    </w:p>
    <w:p w:rsidR="0050513B" w:rsidRDefault="0050513B" w:rsidP="00643435">
      <w:pPr>
        <w:pStyle w:val="Heading2"/>
      </w:pPr>
      <w:bookmarkStart w:id="38" w:name="_Toc521150208"/>
      <w:bookmarkStart w:id="39" w:name="_Toc461102234"/>
      <w:r>
        <w:t>Supportability</w:t>
      </w:r>
      <w:bookmarkEnd w:id="38"/>
      <w:bookmarkEnd w:id="39"/>
    </w:p>
    <w:p w:rsidR="0050513B" w:rsidRDefault="0050513B" w:rsidP="00643435">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50513B" w:rsidRDefault="00463217" w:rsidP="005110AA">
      <w:pPr>
        <w:pStyle w:val="Heading30"/>
      </w:pPr>
      <w:r>
        <w:t>Maintainability</w:t>
      </w:r>
    </w:p>
    <w:p w:rsidR="0050513B" w:rsidRDefault="00463217" w:rsidP="00643435">
      <w:pPr>
        <w:pStyle w:val="InfoBlue"/>
      </w:pPr>
      <w:r>
        <w:t>The system must be modular in design, allowing individual components to be updated or replaced without affecting the entire system</w:t>
      </w:r>
      <w:r>
        <w:t>.</w:t>
      </w:r>
    </w:p>
    <w:p w:rsidR="00463217" w:rsidRDefault="00463217" w:rsidP="00463217">
      <w:pPr>
        <w:pStyle w:val="Heading30"/>
      </w:pPr>
      <w:r>
        <w:t>Upgradability</w:t>
      </w:r>
    </w:p>
    <w:p w:rsidR="00463217" w:rsidRDefault="00463217" w:rsidP="00463217">
      <w:pPr>
        <w:pStyle w:val="InfoBlue"/>
      </w:pPr>
      <w:r>
        <w:t>The system must support seamless updates and upgrades with minimal downtime. Updates should be possible during non-business hours to avoid disruption</w:t>
      </w:r>
    </w:p>
    <w:p w:rsidR="00463217" w:rsidRPr="00463217" w:rsidRDefault="00463217" w:rsidP="00463217">
      <w:pPr>
        <w:pStyle w:val="BodyText"/>
        <w:rPr>
          <w:lang w:val="en-US"/>
        </w:rPr>
      </w:pPr>
    </w:p>
    <w:p w:rsidR="0050513B" w:rsidRDefault="0050513B" w:rsidP="00643435">
      <w:pPr>
        <w:pStyle w:val="Heading1"/>
      </w:pPr>
      <w:bookmarkStart w:id="40" w:name="_Toc521150216"/>
      <w:bookmarkStart w:id="41" w:name="_Toc461102242"/>
      <w:r>
        <w:lastRenderedPageBreak/>
        <w:t>Supporting Information</w:t>
      </w:r>
      <w:bookmarkEnd w:id="40"/>
      <w:bookmarkEnd w:id="41"/>
    </w:p>
    <w:bookmarkEnd w:id="2"/>
    <w:bookmarkEnd w:id="3"/>
    <w:bookmarkEnd w:id="4"/>
    <w:bookmarkEnd w:id="5"/>
    <w:bookmarkEnd w:id="6"/>
    <w:bookmarkEnd w:id="7"/>
    <w:bookmarkEnd w:id="10"/>
    <w:bookmarkEnd w:id="11"/>
    <w:p w:rsidR="00201915" w:rsidRDefault="00201915" w:rsidP="00201915">
      <w:pPr>
        <w:pStyle w:val="Heading2"/>
      </w:pPr>
      <w:r>
        <w:t>Bussiness Rules</w:t>
      </w:r>
    </w:p>
    <w:p w:rsidR="00C632D2" w:rsidRDefault="00C632D2" w:rsidP="00C632D2">
      <w:pPr>
        <w:pStyle w:val="Heading30"/>
      </w:pPr>
      <w:r>
        <w:t>BR-</w:t>
      </w:r>
      <w:r w:rsidR="00CC5331">
        <w:t>01</w:t>
      </w:r>
    </w:p>
    <w:p w:rsidR="00C632D2" w:rsidRDefault="005722D0" w:rsidP="00C632D2">
      <w:pPr>
        <w:pStyle w:val="InfoBlue"/>
      </w:pPr>
      <w:r>
        <w:t>Discounts</w:t>
      </w:r>
      <w:r w:rsidRPr="005722D0">
        <w:t xml:space="preserve"> with existing orders cannot be deleted.</w:t>
      </w:r>
    </w:p>
    <w:p w:rsidR="00C632D2" w:rsidRDefault="00C632D2" w:rsidP="00C632D2">
      <w:pPr>
        <w:pStyle w:val="Heading30"/>
      </w:pPr>
      <w:r>
        <w:t>BR-</w:t>
      </w:r>
      <w:r w:rsidR="00967931">
        <w:t>02</w:t>
      </w:r>
    </w:p>
    <w:p w:rsidR="00C632D2" w:rsidRDefault="005722D0" w:rsidP="00C632D2">
      <w:pPr>
        <w:pStyle w:val="InfoBlue"/>
      </w:pPr>
      <w:r>
        <w:t>Discounts</w:t>
      </w:r>
      <w:r w:rsidRPr="005722D0">
        <w:t xml:space="preserve"> can be searched by ID or name</w:t>
      </w:r>
    </w:p>
    <w:p w:rsidR="00C632D2" w:rsidRDefault="00C632D2" w:rsidP="00C632D2">
      <w:pPr>
        <w:pStyle w:val="Heading30"/>
      </w:pPr>
      <w:r>
        <w:t>BR-</w:t>
      </w:r>
      <w:r w:rsidR="00967931">
        <w:t>03</w:t>
      </w:r>
    </w:p>
    <w:p w:rsidR="00967931" w:rsidRDefault="00967931" w:rsidP="00967931">
      <w:pPr>
        <w:pStyle w:val="InfoBlue"/>
      </w:pPr>
      <w:r>
        <w:t>Information Security and Management Guidelines:</w:t>
      </w:r>
    </w:p>
    <w:p w:rsidR="00967931" w:rsidRDefault="00967931" w:rsidP="00EA0FF9">
      <w:pPr>
        <w:pStyle w:val="InfoBlue"/>
        <w:numPr>
          <w:ilvl w:val="0"/>
          <w:numId w:val="31"/>
        </w:numPr>
      </w:pPr>
      <w:r>
        <w:t>Ensure data security.</w:t>
      </w:r>
    </w:p>
    <w:p w:rsidR="00967931" w:rsidRDefault="00967931" w:rsidP="00EA0FF9">
      <w:pPr>
        <w:pStyle w:val="InfoBlue"/>
        <w:numPr>
          <w:ilvl w:val="0"/>
          <w:numId w:val="31"/>
        </w:numPr>
      </w:pPr>
      <w:r>
        <w:t>Manage access rights.</w:t>
      </w:r>
    </w:p>
    <w:p w:rsidR="00C632D2" w:rsidRDefault="00967931" w:rsidP="00EA0FF9">
      <w:pPr>
        <w:pStyle w:val="InfoBlue"/>
        <w:numPr>
          <w:ilvl w:val="0"/>
          <w:numId w:val="31"/>
        </w:numPr>
      </w:pPr>
      <w:r>
        <w:t>Backup data</w:t>
      </w:r>
    </w:p>
    <w:p w:rsidR="00C632D2" w:rsidRDefault="00C632D2" w:rsidP="00C632D2">
      <w:pPr>
        <w:pStyle w:val="Heading30"/>
      </w:pPr>
      <w:r>
        <w:t>BR-</w:t>
      </w:r>
      <w:r w:rsidR="00967931">
        <w:t>04</w:t>
      </w:r>
    </w:p>
    <w:p w:rsidR="00967931" w:rsidRDefault="00967931" w:rsidP="00967931">
      <w:pPr>
        <w:pStyle w:val="InfoBlue"/>
      </w:pPr>
      <w:r>
        <w:t>Customer Care Guidelines:</w:t>
      </w:r>
    </w:p>
    <w:p w:rsidR="00C632D2" w:rsidRDefault="00967931" w:rsidP="00967931">
      <w:pPr>
        <w:pStyle w:val="InfoBlue"/>
      </w:pPr>
      <w:r>
        <w:t>Loyalty Program: Implement a customer loyalty policy</w:t>
      </w:r>
    </w:p>
    <w:p w:rsidR="00C632D2" w:rsidRDefault="00C632D2" w:rsidP="00C632D2">
      <w:pPr>
        <w:pStyle w:val="Heading30"/>
      </w:pPr>
      <w:r>
        <w:t>BR-</w:t>
      </w:r>
      <w:r w:rsidR="00967931">
        <w:t>05</w:t>
      </w:r>
    </w:p>
    <w:p w:rsidR="00C632D2" w:rsidRDefault="00967931" w:rsidP="00C632D2">
      <w:pPr>
        <w:pStyle w:val="InfoBlue"/>
      </w:pPr>
      <w:r w:rsidRPr="00967931">
        <w:t>Staff can view order details (customer information, purchased products, amount, etc.).</w:t>
      </w:r>
    </w:p>
    <w:p w:rsidR="00C632D2" w:rsidRDefault="00C632D2" w:rsidP="00C632D2">
      <w:pPr>
        <w:pStyle w:val="Heading30"/>
      </w:pPr>
      <w:r>
        <w:t>BR-</w:t>
      </w:r>
      <w:r w:rsidR="00967931">
        <w:t>06</w:t>
      </w:r>
    </w:p>
    <w:p w:rsidR="00C632D2" w:rsidRDefault="00967931" w:rsidP="00C632D2">
      <w:pPr>
        <w:pStyle w:val="InfoBlue"/>
      </w:pPr>
      <w:r w:rsidRPr="00967931">
        <w:t>Managers can modify some staff information and view dashboard</w:t>
      </w:r>
    </w:p>
    <w:p w:rsidR="00C632D2" w:rsidRDefault="00C632D2" w:rsidP="00C632D2">
      <w:pPr>
        <w:pStyle w:val="Heading30"/>
      </w:pPr>
      <w:r>
        <w:t>BR-</w:t>
      </w:r>
      <w:r w:rsidR="00967931">
        <w:t>07</w:t>
      </w:r>
    </w:p>
    <w:p w:rsidR="00C632D2" w:rsidRDefault="00967931" w:rsidP="00C632D2">
      <w:pPr>
        <w:pStyle w:val="InfoBlue"/>
      </w:pPr>
      <w:r w:rsidRPr="00967931">
        <w:t>Staff</w:t>
      </w:r>
      <w:r w:rsidR="006922A9">
        <w:t>, Admin</w:t>
      </w:r>
      <w:r w:rsidRPr="00967931">
        <w:t xml:space="preserve"> and Manager emails must be verified and authenticated</w:t>
      </w:r>
    </w:p>
    <w:p w:rsidR="00906888" w:rsidRDefault="00906888" w:rsidP="00906888">
      <w:pPr>
        <w:pStyle w:val="Heading30"/>
      </w:pPr>
      <w:r>
        <w:t>BR-</w:t>
      </w:r>
      <w:r w:rsidR="00967931">
        <w:t>08</w:t>
      </w:r>
    </w:p>
    <w:p w:rsidR="00906888" w:rsidRDefault="00967931" w:rsidP="00906888">
      <w:pPr>
        <w:pStyle w:val="InfoBlue"/>
      </w:pPr>
      <w:r w:rsidRPr="00967931">
        <w:t>Passwords must not exceed 20 characters and must be secured</w:t>
      </w:r>
    </w:p>
    <w:p w:rsidR="00906888" w:rsidRDefault="00906888" w:rsidP="00906888">
      <w:pPr>
        <w:pStyle w:val="Heading30"/>
      </w:pPr>
      <w:r>
        <w:t>BR-</w:t>
      </w:r>
      <w:r w:rsidR="00967931">
        <w:t>09</w:t>
      </w:r>
    </w:p>
    <w:p w:rsidR="00906888" w:rsidRDefault="00967931" w:rsidP="00906888">
      <w:pPr>
        <w:pStyle w:val="InfoBlue"/>
      </w:pPr>
      <w:r w:rsidRPr="00967931">
        <w:t>Invoice details include customer information, product names, amount, and purchase date</w:t>
      </w:r>
    </w:p>
    <w:p w:rsidR="00906888" w:rsidRDefault="00906888" w:rsidP="00906888">
      <w:pPr>
        <w:pStyle w:val="Heading30"/>
      </w:pPr>
      <w:r>
        <w:lastRenderedPageBreak/>
        <w:t>BR-</w:t>
      </w:r>
      <w:r w:rsidR="00967931">
        <w:t>10</w:t>
      </w:r>
      <w:r w:rsidR="00967931">
        <w:tab/>
      </w:r>
    </w:p>
    <w:p w:rsidR="00463217" w:rsidRDefault="00967931" w:rsidP="00967931">
      <w:pPr>
        <w:pStyle w:val="InfoBlue"/>
      </w:pPr>
      <w:r w:rsidRPr="00967931">
        <w:t>Invoice information will be stored in the transaction history on the store dashboard</w:t>
      </w:r>
    </w:p>
    <w:p w:rsidR="006922A9" w:rsidRPr="006922A9" w:rsidRDefault="006922A9" w:rsidP="006922A9">
      <w:pPr>
        <w:pStyle w:val="BodyText"/>
        <w:rPr>
          <w:lang w:val="en-US"/>
        </w:rPr>
      </w:pPr>
    </w:p>
    <w:p w:rsidR="00201915" w:rsidRPr="00201915" w:rsidRDefault="00201915" w:rsidP="00201915">
      <w:pPr>
        <w:pStyle w:val="Heading2"/>
      </w:pPr>
      <w:r w:rsidRPr="00201915">
        <w:t>Application Messages List</w:t>
      </w:r>
    </w:p>
    <w:p w:rsidR="00201915" w:rsidRPr="00201915" w:rsidRDefault="00201915" w:rsidP="00201915">
      <w:pPr>
        <w:pStyle w:val="BodyText"/>
        <w:rPr>
          <w:lang w:val="en-US"/>
        </w:rPr>
      </w:pPr>
    </w:p>
    <w:sectPr w:rsidR="00201915" w:rsidRPr="00201915">
      <w:headerReference w:type="default" r:id="rId12"/>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FF9" w:rsidRDefault="00EA0FF9" w:rsidP="00643435">
      <w:r>
        <w:separator/>
      </w:r>
    </w:p>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396EDC"/>
    <w:p w:rsidR="00EA0FF9" w:rsidRDefault="00EA0FF9" w:rsidP="00396EDC"/>
    <w:p w:rsidR="00EA0FF9" w:rsidRDefault="00EA0FF9" w:rsidP="00396EDC"/>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p w:rsidR="00EA0FF9" w:rsidRDefault="00EA0FF9" w:rsidP="005C3DF1"/>
    <w:p w:rsidR="00EA0FF9" w:rsidRDefault="00EA0FF9" w:rsidP="005C3DF1"/>
    <w:p w:rsidR="00EA0FF9" w:rsidRDefault="00EA0FF9"/>
    <w:p w:rsidR="00EA0FF9" w:rsidRDefault="00EA0FF9" w:rsidP="00B52EC6"/>
    <w:p w:rsidR="00EA0FF9" w:rsidRDefault="00EA0FF9" w:rsidP="00765DAF"/>
  </w:endnote>
  <w:endnote w:type="continuationSeparator" w:id="0">
    <w:p w:rsidR="00EA0FF9" w:rsidRDefault="00EA0FF9" w:rsidP="00643435">
      <w:r>
        <w:continuationSeparator/>
      </w:r>
    </w:p>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396EDC"/>
    <w:p w:rsidR="00EA0FF9" w:rsidRDefault="00EA0FF9" w:rsidP="00396EDC"/>
    <w:p w:rsidR="00EA0FF9" w:rsidRDefault="00EA0FF9" w:rsidP="00396EDC"/>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p w:rsidR="00EA0FF9" w:rsidRDefault="00EA0FF9" w:rsidP="005C3DF1"/>
    <w:p w:rsidR="00EA0FF9" w:rsidRDefault="00EA0FF9" w:rsidP="005C3DF1"/>
    <w:p w:rsidR="00EA0FF9" w:rsidRDefault="00EA0FF9"/>
    <w:p w:rsidR="00EA0FF9" w:rsidRDefault="00EA0FF9" w:rsidP="00B52EC6"/>
    <w:p w:rsidR="00EA0FF9" w:rsidRDefault="00EA0FF9" w:rsidP="00765D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915" w:rsidRDefault="00201915" w:rsidP="00643435">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FF9" w:rsidRDefault="00EA0FF9" w:rsidP="00643435">
      <w:r>
        <w:separator/>
      </w:r>
    </w:p>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396EDC"/>
    <w:p w:rsidR="00EA0FF9" w:rsidRDefault="00EA0FF9" w:rsidP="00396EDC"/>
    <w:p w:rsidR="00EA0FF9" w:rsidRDefault="00EA0FF9" w:rsidP="00396EDC"/>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p w:rsidR="00EA0FF9" w:rsidRDefault="00EA0FF9" w:rsidP="005C3DF1"/>
    <w:p w:rsidR="00EA0FF9" w:rsidRDefault="00EA0FF9" w:rsidP="005C3DF1"/>
    <w:p w:rsidR="00EA0FF9" w:rsidRDefault="00EA0FF9"/>
    <w:p w:rsidR="00EA0FF9" w:rsidRDefault="00EA0FF9" w:rsidP="00B52EC6"/>
    <w:p w:rsidR="00EA0FF9" w:rsidRDefault="00EA0FF9" w:rsidP="00765DAF"/>
  </w:footnote>
  <w:footnote w:type="continuationSeparator" w:id="0">
    <w:p w:rsidR="00EA0FF9" w:rsidRDefault="00EA0FF9" w:rsidP="00643435">
      <w:r>
        <w:continuationSeparator/>
      </w:r>
    </w:p>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643435"/>
    <w:p w:rsidR="00EA0FF9" w:rsidRDefault="00EA0FF9" w:rsidP="00396EDC"/>
    <w:p w:rsidR="00EA0FF9" w:rsidRDefault="00EA0FF9" w:rsidP="00396EDC"/>
    <w:p w:rsidR="00EA0FF9" w:rsidRDefault="00EA0FF9" w:rsidP="00396EDC"/>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rsidP="00237D45"/>
    <w:p w:rsidR="00EA0FF9" w:rsidRDefault="00EA0FF9"/>
    <w:p w:rsidR="00EA0FF9" w:rsidRDefault="00EA0FF9" w:rsidP="005C3DF1"/>
    <w:p w:rsidR="00EA0FF9" w:rsidRDefault="00EA0FF9" w:rsidP="005C3DF1"/>
    <w:p w:rsidR="00EA0FF9" w:rsidRDefault="00EA0FF9"/>
    <w:p w:rsidR="00EA0FF9" w:rsidRDefault="00EA0FF9" w:rsidP="00B52EC6"/>
    <w:p w:rsidR="00EA0FF9" w:rsidRDefault="00EA0FF9" w:rsidP="00765D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915" w:rsidRDefault="00201915" w:rsidP="00643435">
    <w:pPr>
      <w:pStyle w:val="Header"/>
    </w:pPr>
    <w:r>
      <w:t>&lt;Project code&gt; - Software Requirement Specification</w:t>
    </w:r>
    <w:r>
      <w:tab/>
      <w:t>v.xx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915" w:rsidRDefault="00201915" w:rsidP="00643435">
    <w:pPr>
      <w:pStyle w:val="Header"/>
    </w:pPr>
    <w:r>
      <w:t>&lt;Project code&gt; - Software Requirement Specification</w:t>
    </w:r>
    <w:r>
      <w:tab/>
      <w:t>v.xx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6EE0A5B"/>
    <w:multiLevelType w:val="hybridMultilevel"/>
    <w:tmpl w:val="FBA0CB1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15:restartNumberingAfterBreak="0">
    <w:nsid w:val="0AED57E2"/>
    <w:multiLevelType w:val="hybridMultilevel"/>
    <w:tmpl w:val="49664DA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0C3F6F60"/>
    <w:multiLevelType w:val="hybridMultilevel"/>
    <w:tmpl w:val="27DC96A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0E43FF2"/>
    <w:multiLevelType w:val="hybridMultilevel"/>
    <w:tmpl w:val="BE7AE85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0" w15:restartNumberingAfterBreak="0">
    <w:nsid w:val="1CD7269D"/>
    <w:multiLevelType w:val="hybridMultilevel"/>
    <w:tmpl w:val="359AE43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15:restartNumberingAfterBreak="0">
    <w:nsid w:val="22C50BA6"/>
    <w:multiLevelType w:val="hybridMultilevel"/>
    <w:tmpl w:val="A38E2694"/>
    <w:lvl w:ilvl="0" w:tplc="2E3ADB4C">
      <w:numFmt w:val="bullet"/>
      <w:lvlText w:val="-"/>
      <w:lvlJc w:val="left"/>
      <w:pPr>
        <w:ind w:left="900" w:hanging="360"/>
      </w:pPr>
      <w:rPr>
        <w:rFonts w:ascii="Tahoma" w:eastAsia="Times New Roman" w:hAnsi="Tahoma" w:cs="Tahom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237C0658"/>
    <w:multiLevelType w:val="multilevel"/>
    <w:tmpl w:val="A1329514"/>
    <w:lvl w:ilvl="0">
      <w:start w:val="1"/>
      <w:numFmt w:val="decimal"/>
      <w:lvlText w:val="%1."/>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4" w15:restartNumberingAfterBreak="0">
    <w:nsid w:val="23DB4238"/>
    <w:multiLevelType w:val="hybridMultilevel"/>
    <w:tmpl w:val="1D42D3A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7" w15:restartNumberingAfterBreak="0">
    <w:nsid w:val="303653B6"/>
    <w:multiLevelType w:val="hybridMultilevel"/>
    <w:tmpl w:val="49664DA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3F33359"/>
    <w:multiLevelType w:val="hybridMultilevel"/>
    <w:tmpl w:val="36BC1C8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0"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1"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2"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4"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5"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6" w15:restartNumberingAfterBreak="0">
    <w:nsid w:val="4AA44209"/>
    <w:multiLevelType w:val="multilevel"/>
    <w:tmpl w:val="A1329514"/>
    <w:lvl w:ilvl="0">
      <w:start w:val="1"/>
      <w:numFmt w:val="decimal"/>
      <w:lvlText w:val="%1."/>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7" w15:restartNumberingAfterBreak="0">
    <w:nsid w:val="50644418"/>
    <w:multiLevelType w:val="hybridMultilevel"/>
    <w:tmpl w:val="26A8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F83EDC"/>
    <w:multiLevelType w:val="hybridMultilevel"/>
    <w:tmpl w:val="D2E427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4A465A3"/>
    <w:multiLevelType w:val="hybridMultilevel"/>
    <w:tmpl w:val="D1A2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5E549C"/>
    <w:multiLevelType w:val="hybridMultilevel"/>
    <w:tmpl w:val="7D605B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CC95655"/>
    <w:multiLevelType w:val="multilevel"/>
    <w:tmpl w:val="A1329514"/>
    <w:lvl w:ilvl="0">
      <w:start w:val="1"/>
      <w:numFmt w:val="decimal"/>
      <w:lvlText w:val="%1."/>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32" w15:restartNumberingAfterBreak="0">
    <w:nsid w:val="5CFC759E"/>
    <w:multiLevelType w:val="hybridMultilevel"/>
    <w:tmpl w:val="13E0C2D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4"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6"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7" w15:restartNumberingAfterBreak="0">
    <w:nsid w:val="696C1017"/>
    <w:multiLevelType w:val="hybridMultilevel"/>
    <w:tmpl w:val="DE26F0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0"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1" w15:restartNumberingAfterBreak="0">
    <w:nsid w:val="6E9D5B52"/>
    <w:multiLevelType w:val="hybridMultilevel"/>
    <w:tmpl w:val="643AA3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5" w15:restartNumberingAfterBreak="0">
    <w:nsid w:val="72921CEA"/>
    <w:multiLevelType w:val="hybridMultilevel"/>
    <w:tmpl w:val="F54AD16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7" w15:restartNumberingAfterBreak="0">
    <w:nsid w:val="7974387B"/>
    <w:multiLevelType w:val="hybridMultilevel"/>
    <w:tmpl w:val="1FE615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8"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49" w15:restartNumberingAfterBreak="0">
    <w:nsid w:val="7DD36697"/>
    <w:multiLevelType w:val="hybridMultilevel"/>
    <w:tmpl w:val="0DAA9C9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0" w15:restartNumberingAfterBreak="0">
    <w:nsid w:val="7E9314D9"/>
    <w:multiLevelType w:val="hybridMultilevel"/>
    <w:tmpl w:val="49664DA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8"/>
  </w:num>
  <w:num w:numId="2">
    <w:abstractNumId w:val="20"/>
  </w:num>
  <w:num w:numId="3">
    <w:abstractNumId w:val="33"/>
  </w:num>
  <w:num w:numId="4">
    <w:abstractNumId w:val="16"/>
  </w:num>
  <w:num w:numId="5">
    <w:abstractNumId w:val="22"/>
  </w:num>
  <w:num w:numId="6">
    <w:abstractNumId w:val="44"/>
  </w:num>
  <w:num w:numId="7">
    <w:abstractNumId w:val="7"/>
  </w:num>
  <w:num w:numId="8">
    <w:abstractNumId w:val="34"/>
  </w:num>
  <w:num w:numId="9">
    <w:abstractNumId w:val="12"/>
  </w:num>
  <w:num w:numId="10">
    <w:abstractNumId w:val="31"/>
  </w:num>
  <w:num w:numId="11">
    <w:abstractNumId w:val="10"/>
  </w:num>
  <w:num w:numId="12">
    <w:abstractNumId w:val="26"/>
  </w:num>
  <w:num w:numId="13">
    <w:abstractNumId w:val="13"/>
  </w:num>
  <w:num w:numId="14">
    <w:abstractNumId w:val="1"/>
  </w:num>
  <w:num w:numId="15">
    <w:abstractNumId w:val="27"/>
  </w:num>
  <w:num w:numId="16">
    <w:abstractNumId w:val="17"/>
  </w:num>
  <w:num w:numId="17">
    <w:abstractNumId w:val="3"/>
  </w:num>
  <w:num w:numId="18">
    <w:abstractNumId w:val="50"/>
  </w:num>
  <w:num w:numId="19">
    <w:abstractNumId w:val="49"/>
  </w:num>
  <w:num w:numId="20">
    <w:abstractNumId w:val="32"/>
  </w:num>
  <w:num w:numId="21">
    <w:abstractNumId w:val="30"/>
  </w:num>
  <w:num w:numId="22">
    <w:abstractNumId w:val="18"/>
  </w:num>
  <w:num w:numId="23">
    <w:abstractNumId w:val="29"/>
  </w:num>
  <w:num w:numId="24">
    <w:abstractNumId w:val="14"/>
  </w:num>
  <w:num w:numId="25">
    <w:abstractNumId w:val="5"/>
  </w:num>
  <w:num w:numId="26">
    <w:abstractNumId w:val="6"/>
  </w:num>
  <w:num w:numId="27">
    <w:abstractNumId w:val="45"/>
  </w:num>
  <w:num w:numId="28">
    <w:abstractNumId w:val="41"/>
  </w:num>
  <w:num w:numId="29">
    <w:abstractNumId w:val="37"/>
  </w:num>
  <w:num w:numId="30">
    <w:abstractNumId w:val="47"/>
  </w:num>
  <w:num w:numId="31">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10522"/>
    <w:rsid w:val="00024B1D"/>
    <w:rsid w:val="00032374"/>
    <w:rsid w:val="000404B0"/>
    <w:rsid w:val="00042261"/>
    <w:rsid w:val="00050160"/>
    <w:rsid w:val="000560B7"/>
    <w:rsid w:val="0007046A"/>
    <w:rsid w:val="00084882"/>
    <w:rsid w:val="00086D69"/>
    <w:rsid w:val="00094000"/>
    <w:rsid w:val="0009438F"/>
    <w:rsid w:val="000A0DC3"/>
    <w:rsid w:val="000A2435"/>
    <w:rsid w:val="000A5200"/>
    <w:rsid w:val="000C7466"/>
    <w:rsid w:val="000D2B04"/>
    <w:rsid w:val="00100BA1"/>
    <w:rsid w:val="00105D27"/>
    <w:rsid w:val="00112936"/>
    <w:rsid w:val="00120F8B"/>
    <w:rsid w:val="00121837"/>
    <w:rsid w:val="0015126C"/>
    <w:rsid w:val="00151643"/>
    <w:rsid w:val="00152287"/>
    <w:rsid w:val="001523FA"/>
    <w:rsid w:val="0016613B"/>
    <w:rsid w:val="00166618"/>
    <w:rsid w:val="001707BA"/>
    <w:rsid w:val="0019327A"/>
    <w:rsid w:val="00195C22"/>
    <w:rsid w:val="001A4D12"/>
    <w:rsid w:val="001C3A2D"/>
    <w:rsid w:val="001E2A30"/>
    <w:rsid w:val="001E3AF1"/>
    <w:rsid w:val="001F547C"/>
    <w:rsid w:val="001F59B2"/>
    <w:rsid w:val="00201915"/>
    <w:rsid w:val="002024F1"/>
    <w:rsid w:val="00210A67"/>
    <w:rsid w:val="00222313"/>
    <w:rsid w:val="00222C91"/>
    <w:rsid w:val="00223CA2"/>
    <w:rsid w:val="00230B84"/>
    <w:rsid w:val="00230CB2"/>
    <w:rsid w:val="002332B8"/>
    <w:rsid w:val="0023609F"/>
    <w:rsid w:val="00236D43"/>
    <w:rsid w:val="00237D45"/>
    <w:rsid w:val="0024208C"/>
    <w:rsid w:val="00242242"/>
    <w:rsid w:val="00247354"/>
    <w:rsid w:val="002761E4"/>
    <w:rsid w:val="00277BFA"/>
    <w:rsid w:val="00285446"/>
    <w:rsid w:val="0029189B"/>
    <w:rsid w:val="0029717E"/>
    <w:rsid w:val="002A25AF"/>
    <w:rsid w:val="002A3992"/>
    <w:rsid w:val="002D61AC"/>
    <w:rsid w:val="002E7F4C"/>
    <w:rsid w:val="002F10BD"/>
    <w:rsid w:val="003021EC"/>
    <w:rsid w:val="00311F0F"/>
    <w:rsid w:val="003124CB"/>
    <w:rsid w:val="003214BA"/>
    <w:rsid w:val="00321FA1"/>
    <w:rsid w:val="003466DB"/>
    <w:rsid w:val="00346FAD"/>
    <w:rsid w:val="00374332"/>
    <w:rsid w:val="00376509"/>
    <w:rsid w:val="00383A4D"/>
    <w:rsid w:val="00383FE9"/>
    <w:rsid w:val="00387D54"/>
    <w:rsid w:val="00396EDC"/>
    <w:rsid w:val="003975AE"/>
    <w:rsid w:val="003B0AA3"/>
    <w:rsid w:val="003B1C64"/>
    <w:rsid w:val="003B2941"/>
    <w:rsid w:val="003C1168"/>
    <w:rsid w:val="003C3F58"/>
    <w:rsid w:val="003C6F21"/>
    <w:rsid w:val="003D4C0E"/>
    <w:rsid w:val="003E41E3"/>
    <w:rsid w:val="003F299F"/>
    <w:rsid w:val="00423FD9"/>
    <w:rsid w:val="00425952"/>
    <w:rsid w:val="00434B6F"/>
    <w:rsid w:val="00436D4C"/>
    <w:rsid w:val="004374A3"/>
    <w:rsid w:val="00451C46"/>
    <w:rsid w:val="004621A1"/>
    <w:rsid w:val="00463217"/>
    <w:rsid w:val="004707B3"/>
    <w:rsid w:val="0047086D"/>
    <w:rsid w:val="00473AE5"/>
    <w:rsid w:val="00480ED1"/>
    <w:rsid w:val="0048201A"/>
    <w:rsid w:val="004902D9"/>
    <w:rsid w:val="00492F61"/>
    <w:rsid w:val="00494410"/>
    <w:rsid w:val="004A4B3B"/>
    <w:rsid w:val="004C518D"/>
    <w:rsid w:val="004D3D2D"/>
    <w:rsid w:val="004D752A"/>
    <w:rsid w:val="004E2A0E"/>
    <w:rsid w:val="004F50EB"/>
    <w:rsid w:val="00500D69"/>
    <w:rsid w:val="0050513B"/>
    <w:rsid w:val="005110AA"/>
    <w:rsid w:val="0051524F"/>
    <w:rsid w:val="00521C9B"/>
    <w:rsid w:val="0052332E"/>
    <w:rsid w:val="005274DF"/>
    <w:rsid w:val="0053210E"/>
    <w:rsid w:val="0055779E"/>
    <w:rsid w:val="005605FC"/>
    <w:rsid w:val="0056258F"/>
    <w:rsid w:val="00567C8C"/>
    <w:rsid w:val="00567D78"/>
    <w:rsid w:val="00571B45"/>
    <w:rsid w:val="005722D0"/>
    <w:rsid w:val="00574BB5"/>
    <w:rsid w:val="00576DB3"/>
    <w:rsid w:val="00581B55"/>
    <w:rsid w:val="00596F15"/>
    <w:rsid w:val="005A3896"/>
    <w:rsid w:val="005B2EE2"/>
    <w:rsid w:val="005C3DF1"/>
    <w:rsid w:val="005D3202"/>
    <w:rsid w:val="005D75E6"/>
    <w:rsid w:val="005E28B2"/>
    <w:rsid w:val="005F2F6D"/>
    <w:rsid w:val="005F3017"/>
    <w:rsid w:val="005F3244"/>
    <w:rsid w:val="005F4FA3"/>
    <w:rsid w:val="0061159E"/>
    <w:rsid w:val="006134CA"/>
    <w:rsid w:val="00621B68"/>
    <w:rsid w:val="00643435"/>
    <w:rsid w:val="006600A0"/>
    <w:rsid w:val="00670E0C"/>
    <w:rsid w:val="00672224"/>
    <w:rsid w:val="00682331"/>
    <w:rsid w:val="006922A9"/>
    <w:rsid w:val="006A19C6"/>
    <w:rsid w:val="006C3C32"/>
    <w:rsid w:val="006D5798"/>
    <w:rsid w:val="006E650F"/>
    <w:rsid w:val="007031FF"/>
    <w:rsid w:val="00705050"/>
    <w:rsid w:val="00721D87"/>
    <w:rsid w:val="00722446"/>
    <w:rsid w:val="007264C5"/>
    <w:rsid w:val="0072761A"/>
    <w:rsid w:val="00737E39"/>
    <w:rsid w:val="00745CD2"/>
    <w:rsid w:val="00746A89"/>
    <w:rsid w:val="007556A0"/>
    <w:rsid w:val="00761CE2"/>
    <w:rsid w:val="00765DAF"/>
    <w:rsid w:val="00771C0C"/>
    <w:rsid w:val="00781AB7"/>
    <w:rsid w:val="0078390F"/>
    <w:rsid w:val="00792675"/>
    <w:rsid w:val="007A6E16"/>
    <w:rsid w:val="007D1025"/>
    <w:rsid w:val="007D6408"/>
    <w:rsid w:val="007F2470"/>
    <w:rsid w:val="007F3C37"/>
    <w:rsid w:val="0080780D"/>
    <w:rsid w:val="00830BD0"/>
    <w:rsid w:val="00830C8E"/>
    <w:rsid w:val="008349D8"/>
    <w:rsid w:val="00835268"/>
    <w:rsid w:val="00841409"/>
    <w:rsid w:val="00851D31"/>
    <w:rsid w:val="0086548D"/>
    <w:rsid w:val="008671E1"/>
    <w:rsid w:val="00877ABF"/>
    <w:rsid w:val="00880402"/>
    <w:rsid w:val="00881283"/>
    <w:rsid w:val="008936E5"/>
    <w:rsid w:val="008955F5"/>
    <w:rsid w:val="008C617E"/>
    <w:rsid w:val="008C7CB7"/>
    <w:rsid w:val="008D432A"/>
    <w:rsid w:val="008E19E4"/>
    <w:rsid w:val="0090063F"/>
    <w:rsid w:val="00906888"/>
    <w:rsid w:val="009244BA"/>
    <w:rsid w:val="009277EF"/>
    <w:rsid w:val="00930C1D"/>
    <w:rsid w:val="00934A7E"/>
    <w:rsid w:val="00943932"/>
    <w:rsid w:val="00960334"/>
    <w:rsid w:val="00967931"/>
    <w:rsid w:val="00985DE4"/>
    <w:rsid w:val="00987DD3"/>
    <w:rsid w:val="009A3343"/>
    <w:rsid w:val="009B2384"/>
    <w:rsid w:val="009B33AB"/>
    <w:rsid w:val="009C4C05"/>
    <w:rsid w:val="009D44D4"/>
    <w:rsid w:val="009E2903"/>
    <w:rsid w:val="009F17A6"/>
    <w:rsid w:val="009F48F7"/>
    <w:rsid w:val="00A0033E"/>
    <w:rsid w:val="00A00725"/>
    <w:rsid w:val="00A14894"/>
    <w:rsid w:val="00A17804"/>
    <w:rsid w:val="00A31B41"/>
    <w:rsid w:val="00A4175C"/>
    <w:rsid w:val="00A43EC0"/>
    <w:rsid w:val="00A50319"/>
    <w:rsid w:val="00A51C26"/>
    <w:rsid w:val="00A51FA4"/>
    <w:rsid w:val="00A564DB"/>
    <w:rsid w:val="00A70A54"/>
    <w:rsid w:val="00A84C64"/>
    <w:rsid w:val="00A86D10"/>
    <w:rsid w:val="00A875E4"/>
    <w:rsid w:val="00A93E74"/>
    <w:rsid w:val="00AA082F"/>
    <w:rsid w:val="00AA1872"/>
    <w:rsid w:val="00AD13A9"/>
    <w:rsid w:val="00AD21B8"/>
    <w:rsid w:val="00AD5905"/>
    <w:rsid w:val="00AE27BF"/>
    <w:rsid w:val="00AE69CB"/>
    <w:rsid w:val="00AF485B"/>
    <w:rsid w:val="00AF54CB"/>
    <w:rsid w:val="00B158E9"/>
    <w:rsid w:val="00B3078D"/>
    <w:rsid w:val="00B4249A"/>
    <w:rsid w:val="00B47039"/>
    <w:rsid w:val="00B52EC6"/>
    <w:rsid w:val="00B54E30"/>
    <w:rsid w:val="00B614BD"/>
    <w:rsid w:val="00B62278"/>
    <w:rsid w:val="00B62447"/>
    <w:rsid w:val="00B83A2D"/>
    <w:rsid w:val="00B84461"/>
    <w:rsid w:val="00B9036D"/>
    <w:rsid w:val="00B95928"/>
    <w:rsid w:val="00BA0A3F"/>
    <w:rsid w:val="00BA5639"/>
    <w:rsid w:val="00BA5DF8"/>
    <w:rsid w:val="00BB3306"/>
    <w:rsid w:val="00BB549B"/>
    <w:rsid w:val="00BC37F3"/>
    <w:rsid w:val="00BC74F9"/>
    <w:rsid w:val="00BE1B08"/>
    <w:rsid w:val="00BE3D87"/>
    <w:rsid w:val="00BE4BA7"/>
    <w:rsid w:val="00BF0142"/>
    <w:rsid w:val="00BF4F03"/>
    <w:rsid w:val="00BF50F4"/>
    <w:rsid w:val="00C0750E"/>
    <w:rsid w:val="00C16A31"/>
    <w:rsid w:val="00C20719"/>
    <w:rsid w:val="00C42A0F"/>
    <w:rsid w:val="00C60284"/>
    <w:rsid w:val="00C632D2"/>
    <w:rsid w:val="00C76B09"/>
    <w:rsid w:val="00C96049"/>
    <w:rsid w:val="00C968FB"/>
    <w:rsid w:val="00CA26BA"/>
    <w:rsid w:val="00CA7FF7"/>
    <w:rsid w:val="00CB10D1"/>
    <w:rsid w:val="00CB3EA1"/>
    <w:rsid w:val="00CB4F24"/>
    <w:rsid w:val="00CC5331"/>
    <w:rsid w:val="00CD3F95"/>
    <w:rsid w:val="00CE4D99"/>
    <w:rsid w:val="00CF014D"/>
    <w:rsid w:val="00D07F7E"/>
    <w:rsid w:val="00D10829"/>
    <w:rsid w:val="00D33786"/>
    <w:rsid w:val="00D34653"/>
    <w:rsid w:val="00D3653C"/>
    <w:rsid w:val="00D417C9"/>
    <w:rsid w:val="00D41F27"/>
    <w:rsid w:val="00D50698"/>
    <w:rsid w:val="00D52417"/>
    <w:rsid w:val="00D57C21"/>
    <w:rsid w:val="00D613D0"/>
    <w:rsid w:val="00D65EC8"/>
    <w:rsid w:val="00D80992"/>
    <w:rsid w:val="00D83B0C"/>
    <w:rsid w:val="00D858E2"/>
    <w:rsid w:val="00D862B5"/>
    <w:rsid w:val="00D93B33"/>
    <w:rsid w:val="00DC67DA"/>
    <w:rsid w:val="00DD14DE"/>
    <w:rsid w:val="00DD62E9"/>
    <w:rsid w:val="00DE74DC"/>
    <w:rsid w:val="00E037F6"/>
    <w:rsid w:val="00E27594"/>
    <w:rsid w:val="00E308C9"/>
    <w:rsid w:val="00E333D6"/>
    <w:rsid w:val="00E358CE"/>
    <w:rsid w:val="00E3760D"/>
    <w:rsid w:val="00E42BAE"/>
    <w:rsid w:val="00E638B0"/>
    <w:rsid w:val="00E71665"/>
    <w:rsid w:val="00EA09BD"/>
    <w:rsid w:val="00EA0FF9"/>
    <w:rsid w:val="00EC43AF"/>
    <w:rsid w:val="00F142D8"/>
    <w:rsid w:val="00F16571"/>
    <w:rsid w:val="00F224D5"/>
    <w:rsid w:val="00F2399C"/>
    <w:rsid w:val="00F6552D"/>
    <w:rsid w:val="00F71C30"/>
    <w:rsid w:val="00F74992"/>
    <w:rsid w:val="00F764A2"/>
    <w:rsid w:val="00F824F7"/>
    <w:rsid w:val="00F83813"/>
    <w:rsid w:val="00F85DE9"/>
    <w:rsid w:val="00F906C1"/>
    <w:rsid w:val="00F95CDB"/>
    <w:rsid w:val="00FA5B90"/>
    <w:rsid w:val="00FB4200"/>
    <w:rsid w:val="00FC2DFC"/>
    <w:rsid w:val="00FE274C"/>
    <w:rsid w:val="00FE4FD3"/>
    <w:rsid w:val="00FE7A61"/>
    <w:rsid w:val="00FE7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77FFB3A"/>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4E2A0E"/>
    <w:pPr>
      <w:spacing w:before="120" w:after="60"/>
      <w:ind w:left="180"/>
    </w:pPr>
    <w:rPr>
      <w:rFonts w:ascii="Tahoma" w:hAnsi="Tahoma" w:cs="Arial"/>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link w:val="Heading2Char"/>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link w:val="Heading3Char"/>
    <w:autoRedefine/>
    <w:qFormat/>
    <w:rsid w:val="005110AA"/>
    <w:pPr>
      <w:keepNext/>
      <w:spacing w:before="360" w:after="240"/>
      <w:ind w:left="0"/>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link w:val="TitleChar"/>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8"/>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uiPriority w:val="22"/>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A875E4"/>
    <w:pPr>
      <w:widowControl w:val="0"/>
      <w:spacing w:before="0" w:after="120" w:line="240" w:lineRule="atLeast"/>
      <w:ind w:left="540"/>
    </w:pPr>
    <w:rPr>
      <w:rFonts w:cs="Tahoma"/>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7"/>
      </w:numPr>
    </w:pPr>
  </w:style>
  <w:style w:type="character" w:customStyle="1" w:styleId="Heading2Char">
    <w:name w:val="Heading 2 Char"/>
    <w:aliases w:val="l2 Char,H2 Char"/>
    <w:basedOn w:val="DefaultParagraphFont"/>
    <w:link w:val="Heading2"/>
    <w:rsid w:val="0016613B"/>
    <w:rPr>
      <w:rFonts w:ascii="Verdana" w:hAnsi="Verdana" w:cs="Tahoma"/>
      <w:b/>
      <w:i/>
      <w:iCs/>
      <w:snapToGrid w:val="0"/>
      <w:color w:val="003400"/>
      <w:sz w:val="22"/>
      <w:szCs w:val="22"/>
    </w:rPr>
  </w:style>
  <w:style w:type="paragraph" w:styleId="ListParagraph">
    <w:name w:val="List Paragraph"/>
    <w:basedOn w:val="Normal"/>
    <w:uiPriority w:val="34"/>
    <w:qFormat/>
    <w:rsid w:val="002A25AF"/>
    <w:pPr>
      <w:ind w:left="720"/>
      <w:contextualSpacing/>
    </w:pPr>
  </w:style>
  <w:style w:type="character" w:customStyle="1" w:styleId="TitleChar">
    <w:name w:val="Title Char"/>
    <w:basedOn w:val="DefaultParagraphFont"/>
    <w:link w:val="Title"/>
    <w:rsid w:val="00112936"/>
    <w:rPr>
      <w:rFonts w:ascii=".VnArialH" w:hAnsi=".VnArialH"/>
      <w:b/>
      <w:bCs/>
    </w:rPr>
  </w:style>
  <w:style w:type="character" w:customStyle="1" w:styleId="Heading3Char">
    <w:name w:val="Heading 3 Char"/>
    <w:basedOn w:val="DefaultParagraphFont"/>
    <w:link w:val="Heading30"/>
    <w:rsid w:val="005110AA"/>
    <w:rPr>
      <w:rFonts w:ascii="Tahoma" w:hAnsi="Tahoma" w:cs="Tahoma"/>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0946">
      <w:bodyDiv w:val="1"/>
      <w:marLeft w:val="0"/>
      <w:marRight w:val="0"/>
      <w:marTop w:val="0"/>
      <w:marBottom w:val="0"/>
      <w:divBdr>
        <w:top w:val="none" w:sz="0" w:space="0" w:color="auto"/>
        <w:left w:val="none" w:sz="0" w:space="0" w:color="auto"/>
        <w:bottom w:val="none" w:sz="0" w:space="0" w:color="auto"/>
        <w:right w:val="none" w:sz="0" w:space="0" w:color="auto"/>
      </w:divBdr>
    </w:div>
    <w:div w:id="157155491">
      <w:bodyDiv w:val="1"/>
      <w:marLeft w:val="0"/>
      <w:marRight w:val="0"/>
      <w:marTop w:val="0"/>
      <w:marBottom w:val="0"/>
      <w:divBdr>
        <w:top w:val="none" w:sz="0" w:space="0" w:color="auto"/>
        <w:left w:val="none" w:sz="0" w:space="0" w:color="auto"/>
        <w:bottom w:val="none" w:sz="0" w:space="0" w:color="auto"/>
        <w:right w:val="none" w:sz="0" w:space="0" w:color="auto"/>
      </w:divBdr>
    </w:div>
    <w:div w:id="287125457">
      <w:bodyDiv w:val="1"/>
      <w:marLeft w:val="0"/>
      <w:marRight w:val="0"/>
      <w:marTop w:val="0"/>
      <w:marBottom w:val="0"/>
      <w:divBdr>
        <w:top w:val="none" w:sz="0" w:space="0" w:color="auto"/>
        <w:left w:val="none" w:sz="0" w:space="0" w:color="auto"/>
        <w:bottom w:val="none" w:sz="0" w:space="0" w:color="auto"/>
        <w:right w:val="none" w:sz="0" w:space="0" w:color="auto"/>
      </w:divBdr>
    </w:div>
    <w:div w:id="347685059">
      <w:bodyDiv w:val="1"/>
      <w:marLeft w:val="0"/>
      <w:marRight w:val="0"/>
      <w:marTop w:val="0"/>
      <w:marBottom w:val="0"/>
      <w:divBdr>
        <w:top w:val="none" w:sz="0" w:space="0" w:color="auto"/>
        <w:left w:val="none" w:sz="0" w:space="0" w:color="auto"/>
        <w:bottom w:val="none" w:sz="0" w:space="0" w:color="auto"/>
        <w:right w:val="none" w:sz="0" w:space="0" w:color="auto"/>
      </w:divBdr>
    </w:div>
    <w:div w:id="456027115">
      <w:bodyDiv w:val="1"/>
      <w:marLeft w:val="0"/>
      <w:marRight w:val="0"/>
      <w:marTop w:val="0"/>
      <w:marBottom w:val="0"/>
      <w:divBdr>
        <w:top w:val="none" w:sz="0" w:space="0" w:color="auto"/>
        <w:left w:val="none" w:sz="0" w:space="0" w:color="auto"/>
        <w:bottom w:val="none" w:sz="0" w:space="0" w:color="auto"/>
        <w:right w:val="none" w:sz="0" w:space="0" w:color="auto"/>
      </w:divBdr>
    </w:div>
    <w:div w:id="536432064">
      <w:bodyDiv w:val="1"/>
      <w:marLeft w:val="0"/>
      <w:marRight w:val="0"/>
      <w:marTop w:val="0"/>
      <w:marBottom w:val="0"/>
      <w:divBdr>
        <w:top w:val="none" w:sz="0" w:space="0" w:color="auto"/>
        <w:left w:val="none" w:sz="0" w:space="0" w:color="auto"/>
        <w:bottom w:val="none" w:sz="0" w:space="0" w:color="auto"/>
        <w:right w:val="none" w:sz="0" w:space="0" w:color="auto"/>
      </w:divBdr>
    </w:div>
    <w:div w:id="636374502">
      <w:bodyDiv w:val="1"/>
      <w:marLeft w:val="0"/>
      <w:marRight w:val="0"/>
      <w:marTop w:val="0"/>
      <w:marBottom w:val="0"/>
      <w:divBdr>
        <w:top w:val="none" w:sz="0" w:space="0" w:color="auto"/>
        <w:left w:val="none" w:sz="0" w:space="0" w:color="auto"/>
        <w:bottom w:val="none" w:sz="0" w:space="0" w:color="auto"/>
        <w:right w:val="none" w:sz="0" w:space="0" w:color="auto"/>
      </w:divBdr>
    </w:div>
    <w:div w:id="707993479">
      <w:bodyDiv w:val="1"/>
      <w:marLeft w:val="0"/>
      <w:marRight w:val="0"/>
      <w:marTop w:val="0"/>
      <w:marBottom w:val="0"/>
      <w:divBdr>
        <w:top w:val="none" w:sz="0" w:space="0" w:color="auto"/>
        <w:left w:val="none" w:sz="0" w:space="0" w:color="auto"/>
        <w:bottom w:val="none" w:sz="0" w:space="0" w:color="auto"/>
        <w:right w:val="none" w:sz="0" w:space="0" w:color="auto"/>
      </w:divBdr>
    </w:div>
    <w:div w:id="767312410">
      <w:bodyDiv w:val="1"/>
      <w:marLeft w:val="0"/>
      <w:marRight w:val="0"/>
      <w:marTop w:val="0"/>
      <w:marBottom w:val="0"/>
      <w:divBdr>
        <w:top w:val="none" w:sz="0" w:space="0" w:color="auto"/>
        <w:left w:val="none" w:sz="0" w:space="0" w:color="auto"/>
        <w:bottom w:val="none" w:sz="0" w:space="0" w:color="auto"/>
        <w:right w:val="none" w:sz="0" w:space="0" w:color="auto"/>
      </w:divBdr>
    </w:div>
    <w:div w:id="940650717">
      <w:bodyDiv w:val="1"/>
      <w:marLeft w:val="0"/>
      <w:marRight w:val="0"/>
      <w:marTop w:val="0"/>
      <w:marBottom w:val="0"/>
      <w:divBdr>
        <w:top w:val="none" w:sz="0" w:space="0" w:color="auto"/>
        <w:left w:val="none" w:sz="0" w:space="0" w:color="auto"/>
        <w:bottom w:val="none" w:sz="0" w:space="0" w:color="auto"/>
        <w:right w:val="none" w:sz="0" w:space="0" w:color="auto"/>
      </w:divBdr>
    </w:div>
    <w:div w:id="1283419604">
      <w:bodyDiv w:val="1"/>
      <w:marLeft w:val="0"/>
      <w:marRight w:val="0"/>
      <w:marTop w:val="0"/>
      <w:marBottom w:val="0"/>
      <w:divBdr>
        <w:top w:val="none" w:sz="0" w:space="0" w:color="auto"/>
        <w:left w:val="none" w:sz="0" w:space="0" w:color="auto"/>
        <w:bottom w:val="none" w:sz="0" w:space="0" w:color="auto"/>
        <w:right w:val="none" w:sz="0" w:space="0" w:color="auto"/>
      </w:divBdr>
    </w:div>
    <w:div w:id="1297181945">
      <w:bodyDiv w:val="1"/>
      <w:marLeft w:val="0"/>
      <w:marRight w:val="0"/>
      <w:marTop w:val="0"/>
      <w:marBottom w:val="0"/>
      <w:divBdr>
        <w:top w:val="none" w:sz="0" w:space="0" w:color="auto"/>
        <w:left w:val="none" w:sz="0" w:space="0" w:color="auto"/>
        <w:bottom w:val="none" w:sz="0" w:space="0" w:color="auto"/>
        <w:right w:val="none" w:sz="0" w:space="0" w:color="auto"/>
      </w:divBdr>
    </w:div>
    <w:div w:id="1341394571">
      <w:bodyDiv w:val="1"/>
      <w:marLeft w:val="0"/>
      <w:marRight w:val="0"/>
      <w:marTop w:val="0"/>
      <w:marBottom w:val="0"/>
      <w:divBdr>
        <w:top w:val="none" w:sz="0" w:space="0" w:color="auto"/>
        <w:left w:val="none" w:sz="0" w:space="0" w:color="auto"/>
        <w:bottom w:val="none" w:sz="0" w:space="0" w:color="auto"/>
        <w:right w:val="none" w:sz="0" w:space="0" w:color="auto"/>
      </w:divBdr>
    </w:div>
    <w:div w:id="1361080585">
      <w:bodyDiv w:val="1"/>
      <w:marLeft w:val="0"/>
      <w:marRight w:val="0"/>
      <w:marTop w:val="0"/>
      <w:marBottom w:val="0"/>
      <w:divBdr>
        <w:top w:val="none" w:sz="0" w:space="0" w:color="auto"/>
        <w:left w:val="none" w:sz="0" w:space="0" w:color="auto"/>
        <w:bottom w:val="none" w:sz="0" w:space="0" w:color="auto"/>
        <w:right w:val="none" w:sz="0" w:space="0" w:color="auto"/>
      </w:divBdr>
    </w:div>
    <w:div w:id="1364477750">
      <w:bodyDiv w:val="1"/>
      <w:marLeft w:val="0"/>
      <w:marRight w:val="0"/>
      <w:marTop w:val="0"/>
      <w:marBottom w:val="0"/>
      <w:divBdr>
        <w:top w:val="none" w:sz="0" w:space="0" w:color="auto"/>
        <w:left w:val="none" w:sz="0" w:space="0" w:color="auto"/>
        <w:bottom w:val="none" w:sz="0" w:space="0" w:color="auto"/>
        <w:right w:val="none" w:sz="0" w:space="0" w:color="auto"/>
      </w:divBdr>
    </w:div>
    <w:div w:id="1678266313">
      <w:bodyDiv w:val="1"/>
      <w:marLeft w:val="0"/>
      <w:marRight w:val="0"/>
      <w:marTop w:val="0"/>
      <w:marBottom w:val="0"/>
      <w:divBdr>
        <w:top w:val="none" w:sz="0" w:space="0" w:color="auto"/>
        <w:left w:val="none" w:sz="0" w:space="0" w:color="auto"/>
        <w:bottom w:val="none" w:sz="0" w:space="0" w:color="auto"/>
        <w:right w:val="none" w:sz="0" w:space="0" w:color="auto"/>
      </w:divBdr>
    </w:div>
    <w:div w:id="20948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Template_SRS.dot</Template>
  <TotalTime>2201</TotalTime>
  <Pages>50</Pages>
  <Words>7732</Words>
  <Characters>44075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51704</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Administrator</cp:lastModifiedBy>
  <cp:revision>73</cp:revision>
  <cp:lastPrinted>1899-12-31T17:00:00Z</cp:lastPrinted>
  <dcterms:created xsi:type="dcterms:W3CDTF">2016-07-13T07:25:00Z</dcterms:created>
  <dcterms:modified xsi:type="dcterms:W3CDTF">2024-07-12T05:20:00Z</dcterms:modified>
  <cp:category>Template</cp:category>
</cp:coreProperties>
</file>